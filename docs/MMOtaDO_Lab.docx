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26AA2" w14:textId="3B83C3A6" w:rsidR="00194ED7" w:rsidRPr="00AE7581" w:rsidRDefault="00194ED7" w:rsidP="00A003EB">
      <w:pPr>
        <w:pStyle w:val="ad"/>
        <w:jc w:val="left"/>
        <w:rPr>
          <w:b/>
          <w:bCs/>
          <w:lang w:val="ru-RU"/>
        </w:rPr>
      </w:pPr>
      <w:r w:rsidRPr="00BD134B">
        <w:rPr>
          <w:b/>
          <w:bCs/>
        </w:rPr>
        <w:t>УДК</w:t>
      </w:r>
      <w:r w:rsidR="00C335FB">
        <w:rPr>
          <w:b/>
          <w:bCs/>
          <w:lang w:val="ru-RU"/>
        </w:rPr>
        <w:t xml:space="preserve"> </w:t>
      </w:r>
      <w:r w:rsidR="00AE7581" w:rsidRPr="00AE7581">
        <w:rPr>
          <w:b/>
          <w:bCs/>
          <w:lang w:val="ru-RU"/>
        </w:rPr>
        <w:t>519.178</w:t>
      </w:r>
    </w:p>
    <w:p w14:paraId="6CE891D7" w14:textId="6026A2EF" w:rsidR="00194ED7" w:rsidRPr="00BD134B" w:rsidRDefault="00194ED7" w:rsidP="00385DA8">
      <w:pPr>
        <w:pStyle w:val="ad"/>
        <w:jc w:val="left"/>
        <w:rPr>
          <w:b/>
          <w:bCs/>
        </w:rPr>
      </w:pPr>
      <w:r w:rsidRPr="00BD134B">
        <w:rPr>
          <w:b/>
          <w:bCs/>
        </w:rPr>
        <w:t>О.</w:t>
      </w:r>
      <w:r w:rsidR="00DA61D2" w:rsidRPr="00BD134B">
        <w:rPr>
          <w:b/>
          <w:bCs/>
        </w:rPr>
        <w:t> </w:t>
      </w:r>
      <w:r w:rsidRPr="00BD134B">
        <w:rPr>
          <w:b/>
          <w:bCs/>
        </w:rPr>
        <w:t>Ю.</w:t>
      </w:r>
      <w:r w:rsidR="00DA61D2" w:rsidRPr="00BD134B">
        <w:rPr>
          <w:b/>
          <w:bCs/>
        </w:rPr>
        <w:t> </w:t>
      </w:r>
      <w:r w:rsidRPr="00BD134B">
        <w:rPr>
          <w:b/>
          <w:bCs/>
        </w:rPr>
        <w:t>Бережний,</w:t>
      </w:r>
      <w:r w:rsidR="00C335FB">
        <w:rPr>
          <w:b/>
          <w:bCs/>
        </w:rPr>
        <w:t xml:space="preserve"> </w:t>
      </w:r>
      <w:r w:rsidRPr="00BD134B">
        <w:rPr>
          <w:b/>
          <w:bCs/>
        </w:rPr>
        <w:t>В.</w:t>
      </w:r>
      <w:r w:rsidR="00DA61D2" w:rsidRPr="00BD134B">
        <w:rPr>
          <w:b/>
          <w:bCs/>
        </w:rPr>
        <w:t> </w:t>
      </w:r>
      <w:r w:rsidR="00240294">
        <w:rPr>
          <w:b/>
          <w:bCs/>
          <w:lang w:val="ru-RU"/>
        </w:rPr>
        <w:t>В</w:t>
      </w:r>
      <w:r w:rsidRPr="00BD134B">
        <w:rPr>
          <w:b/>
          <w:bCs/>
        </w:rPr>
        <w:t>.</w:t>
      </w:r>
      <w:r w:rsidR="00DA61D2" w:rsidRPr="00BD134B">
        <w:rPr>
          <w:b/>
          <w:bCs/>
        </w:rPr>
        <w:t> </w:t>
      </w:r>
      <w:r w:rsidRPr="00BD134B">
        <w:rPr>
          <w:b/>
          <w:bCs/>
        </w:rPr>
        <w:t>Козлов,</w:t>
      </w:r>
      <w:r w:rsidR="00C335FB">
        <w:rPr>
          <w:b/>
          <w:bCs/>
        </w:rPr>
        <w:t xml:space="preserve"> </w:t>
      </w:r>
      <w:r w:rsidRPr="00BD134B">
        <w:rPr>
          <w:b/>
          <w:bCs/>
        </w:rPr>
        <w:t>В.</w:t>
      </w:r>
      <w:r w:rsidR="00DA61D2" w:rsidRPr="00BD134B">
        <w:rPr>
          <w:b/>
          <w:bCs/>
        </w:rPr>
        <w:t> </w:t>
      </w:r>
      <w:r w:rsidRPr="00BD134B">
        <w:rPr>
          <w:b/>
          <w:bCs/>
        </w:rPr>
        <w:t>Р.</w:t>
      </w:r>
      <w:r w:rsidR="00DA61D2" w:rsidRPr="00BD134B">
        <w:rPr>
          <w:b/>
          <w:bCs/>
        </w:rPr>
        <w:t> </w:t>
      </w:r>
      <w:r w:rsidRPr="00BD134B">
        <w:rPr>
          <w:b/>
          <w:bCs/>
        </w:rPr>
        <w:t>Судаков</w:t>
      </w:r>
    </w:p>
    <w:p w14:paraId="1B3F81D6" w14:textId="0441C07D" w:rsidR="00802BA9" w:rsidRPr="0016323B" w:rsidRDefault="0016323B" w:rsidP="00A34A3A">
      <w:pPr>
        <w:spacing w:before="240" w:after="240"/>
        <w:ind w:firstLine="0"/>
        <w:rPr>
          <w:b/>
          <w:caps/>
        </w:rPr>
      </w:pPr>
      <w:r w:rsidRPr="0016323B">
        <w:rPr>
          <w:b/>
          <w:caps/>
        </w:rPr>
        <w:t>Оптимізація</w:t>
      </w:r>
      <w:r w:rsidR="00C335FB">
        <w:rPr>
          <w:b/>
          <w:caps/>
        </w:rPr>
        <w:t xml:space="preserve"> </w:t>
      </w:r>
      <w:r w:rsidRPr="0016323B">
        <w:rPr>
          <w:b/>
          <w:caps/>
        </w:rPr>
        <w:t>транспортних</w:t>
      </w:r>
      <w:r w:rsidR="00C335FB">
        <w:rPr>
          <w:b/>
          <w:caps/>
        </w:rPr>
        <w:t xml:space="preserve"> </w:t>
      </w:r>
      <w:r w:rsidRPr="0016323B">
        <w:rPr>
          <w:b/>
          <w:caps/>
        </w:rPr>
        <w:t>перевезень</w:t>
      </w:r>
    </w:p>
    <w:p w14:paraId="5F13224D" w14:textId="628EFE80" w:rsidR="00194ED7" w:rsidRPr="009D6B36" w:rsidRDefault="00F366EB" w:rsidP="00A34A3A">
      <w:pPr>
        <w:rPr>
          <w:lang w:val="ru-RU"/>
        </w:rPr>
      </w:pPr>
      <w:r w:rsidRPr="00755E74">
        <w:t>Розглянуто</w:t>
      </w:r>
      <w:r w:rsidR="00C335FB">
        <w:t xml:space="preserve"> </w:t>
      </w:r>
      <w:r w:rsidR="00006042" w:rsidRPr="00755E74">
        <w:t>основні</w:t>
      </w:r>
      <w:r w:rsidR="00C335FB">
        <w:t xml:space="preserve"> </w:t>
      </w:r>
      <w:r w:rsidR="00831DAA" w:rsidRPr="00755E74">
        <w:t>складові</w:t>
      </w:r>
      <w:r w:rsidR="00C335FB">
        <w:t xml:space="preserve"> </w:t>
      </w:r>
      <w:r w:rsidR="00831DAA" w:rsidRPr="00E252DE">
        <w:t>транспортн</w:t>
      </w:r>
      <w:r w:rsidRPr="00E252DE">
        <w:t>их</w:t>
      </w:r>
      <w:r w:rsidR="00C335FB">
        <w:t xml:space="preserve"> </w:t>
      </w:r>
      <w:r>
        <w:t>перевезень</w:t>
      </w:r>
      <w:r w:rsidR="00D15400">
        <w:rPr>
          <w:lang w:val="ru-RU"/>
        </w:rPr>
        <w:t>,</w:t>
      </w:r>
      <w:r w:rsidR="00C335FB">
        <w:t xml:space="preserve"> </w:t>
      </w:r>
      <w:r w:rsidR="00831DAA" w:rsidRPr="00755E74">
        <w:t>як</w:t>
      </w:r>
      <w:r w:rsidR="00C335FB">
        <w:t xml:space="preserve"> </w:t>
      </w:r>
      <w:r w:rsidR="00831DAA" w:rsidRPr="00755E74">
        <w:t>частини</w:t>
      </w:r>
      <w:r w:rsidR="00C335FB">
        <w:t xml:space="preserve"> </w:t>
      </w:r>
      <w:r w:rsidR="00831DAA" w:rsidRPr="00755E74">
        <w:t>виробництва,</w:t>
      </w:r>
      <w:r w:rsidR="00C335FB">
        <w:t xml:space="preserve"> </w:t>
      </w:r>
      <w:r w:rsidR="00831DAA" w:rsidRPr="00755E74">
        <w:t>а</w:t>
      </w:r>
      <w:r w:rsidR="00C335FB">
        <w:t xml:space="preserve"> </w:t>
      </w:r>
      <w:r w:rsidR="00831DAA" w:rsidRPr="00755E74">
        <w:t>також</w:t>
      </w:r>
      <w:r w:rsidR="00C335FB">
        <w:t xml:space="preserve"> </w:t>
      </w:r>
      <w:r w:rsidR="00831DAA" w:rsidRPr="00755E74">
        <w:t>основні</w:t>
      </w:r>
      <w:r w:rsidR="00C335FB">
        <w:t xml:space="preserve"> </w:t>
      </w:r>
      <w:r w:rsidR="00831DAA" w:rsidRPr="00755E74">
        <w:t>функції</w:t>
      </w:r>
      <w:r w:rsidR="00C335FB">
        <w:t xml:space="preserve"> </w:t>
      </w:r>
      <w:r w:rsidR="00FF32EF" w:rsidRPr="00755E74">
        <w:t>та</w:t>
      </w:r>
      <w:r w:rsidR="00C335FB">
        <w:t xml:space="preserve"> </w:t>
      </w:r>
      <w:r w:rsidR="00FF32EF" w:rsidRPr="00755E74">
        <w:t>завдання</w:t>
      </w:r>
      <w:r w:rsidR="00C335FB">
        <w:t xml:space="preserve"> </w:t>
      </w:r>
      <w:r w:rsidR="00831DAA" w:rsidRPr="00755E74">
        <w:t>логістичних</w:t>
      </w:r>
      <w:r w:rsidR="00C335FB">
        <w:t xml:space="preserve"> </w:t>
      </w:r>
      <w:r w:rsidR="00831DAA" w:rsidRPr="00755E74">
        <w:t>служ</w:t>
      </w:r>
      <w:r w:rsidR="00FF32EF" w:rsidRPr="00755E74">
        <w:t>б</w:t>
      </w:r>
      <w:r w:rsidR="00831DAA" w:rsidRPr="00755E74">
        <w:t>.</w:t>
      </w:r>
      <w:r w:rsidR="00C335FB">
        <w:t xml:space="preserve"> </w:t>
      </w:r>
      <w:r>
        <w:t>Проаналізовано</w:t>
      </w:r>
      <w:r w:rsidR="00C335FB">
        <w:t xml:space="preserve"> </w:t>
      </w:r>
      <w:r w:rsidR="0018334E" w:rsidRPr="00755E74">
        <w:t>основні</w:t>
      </w:r>
      <w:r w:rsidR="00C335FB">
        <w:t xml:space="preserve"> </w:t>
      </w:r>
      <w:r w:rsidR="0018334E" w:rsidRPr="00755E74">
        <w:t>принципи</w:t>
      </w:r>
      <w:r w:rsidR="00C335FB">
        <w:t xml:space="preserve"> </w:t>
      </w:r>
      <w:r w:rsidR="0018334E" w:rsidRPr="00755E74">
        <w:t>оптимізації</w:t>
      </w:r>
      <w:r w:rsidR="00C335FB">
        <w:t xml:space="preserve"> </w:t>
      </w:r>
      <w:r w:rsidR="0018334E" w:rsidRPr="00755E74">
        <w:t>перевезень,</w:t>
      </w:r>
      <w:r w:rsidR="00C335FB">
        <w:t xml:space="preserve"> </w:t>
      </w:r>
      <w:r>
        <w:t>що</w:t>
      </w:r>
      <w:r w:rsidR="00C335FB">
        <w:t xml:space="preserve"> </w:t>
      </w:r>
      <w:r w:rsidRPr="00364A47">
        <w:t>можуть</w:t>
      </w:r>
      <w:r w:rsidR="00561131">
        <w:t xml:space="preserve"> </w:t>
      </w:r>
      <w:r>
        <w:t xml:space="preserve"> </w:t>
      </w:r>
      <w:r w:rsidRPr="00364A47">
        <w:t>допомогти</w:t>
      </w:r>
      <w:r w:rsidR="00C335FB">
        <w:t xml:space="preserve"> </w:t>
      </w:r>
      <w:r w:rsidR="0018334E" w:rsidRPr="00755E74">
        <w:t>визначити</w:t>
      </w:r>
      <w:r w:rsidR="00C335FB">
        <w:t xml:space="preserve"> </w:t>
      </w:r>
      <w:r w:rsidR="0018334E" w:rsidRPr="00755E74">
        <w:t>найбільш</w:t>
      </w:r>
      <w:r w:rsidR="00C335FB">
        <w:t xml:space="preserve"> </w:t>
      </w:r>
      <w:r w:rsidR="0018334E" w:rsidRPr="00755E74">
        <w:t>раціональний</w:t>
      </w:r>
      <w:r w:rsidR="00C335FB">
        <w:t xml:space="preserve"> </w:t>
      </w:r>
      <w:r w:rsidR="0018334E" w:rsidRPr="00755E74">
        <w:t>маршрут</w:t>
      </w:r>
      <w:r w:rsidR="00C335FB">
        <w:t xml:space="preserve"> </w:t>
      </w:r>
      <w:r w:rsidR="00CA50A1" w:rsidRPr="00755E74">
        <w:t>для</w:t>
      </w:r>
      <w:r w:rsidR="00C335FB">
        <w:t xml:space="preserve"> </w:t>
      </w:r>
      <w:r w:rsidR="00CA50A1" w:rsidRPr="00755E74">
        <w:t>зниження</w:t>
      </w:r>
      <w:r w:rsidR="00C335FB">
        <w:t xml:space="preserve"> </w:t>
      </w:r>
      <w:r w:rsidR="00CA50A1" w:rsidRPr="00755E74">
        <w:t>транспортних</w:t>
      </w:r>
      <w:r w:rsidR="00C335FB">
        <w:t xml:space="preserve"> </w:t>
      </w:r>
      <w:r w:rsidR="0050280C" w:rsidRPr="00755E74">
        <w:t>витрат</w:t>
      </w:r>
      <w:r w:rsidR="0018334E" w:rsidRPr="00755E74">
        <w:t>.</w:t>
      </w:r>
      <w:r w:rsidR="00C335FB">
        <w:t xml:space="preserve"> </w:t>
      </w:r>
      <w:r w:rsidR="00244CDD" w:rsidRPr="00755E74">
        <w:t>Як</w:t>
      </w:r>
      <w:r w:rsidR="00C335FB">
        <w:t xml:space="preserve"> </w:t>
      </w:r>
      <w:r w:rsidR="00244CDD" w:rsidRPr="00755E74">
        <w:t>наслідок</w:t>
      </w:r>
      <w:r w:rsidR="00D15400">
        <w:rPr>
          <w:lang w:val="ru-RU"/>
        </w:rPr>
        <w:t>,</w:t>
      </w:r>
      <w:r w:rsidR="00C335FB">
        <w:t xml:space="preserve"> </w:t>
      </w:r>
      <w:r w:rsidR="00244CDD" w:rsidRPr="00755E74">
        <w:t>для</w:t>
      </w:r>
      <w:r w:rsidR="00C335FB">
        <w:t xml:space="preserve"> </w:t>
      </w:r>
      <w:r w:rsidR="00244CDD" w:rsidRPr="00755E74">
        <w:t>підвищення</w:t>
      </w:r>
      <w:r w:rsidR="00C335FB">
        <w:t xml:space="preserve"> </w:t>
      </w:r>
      <w:r w:rsidR="00244CDD" w:rsidRPr="00755E74">
        <w:t>конкурентоспроможності</w:t>
      </w:r>
      <w:r w:rsidR="00C335FB">
        <w:t xml:space="preserve"> </w:t>
      </w:r>
      <w:r w:rsidR="00244CDD" w:rsidRPr="00755E74">
        <w:t>був</w:t>
      </w:r>
      <w:r w:rsidR="00C335FB">
        <w:t xml:space="preserve"> </w:t>
      </w:r>
      <w:r w:rsidR="00244CDD" w:rsidRPr="00755E74">
        <w:t>запропонований</w:t>
      </w:r>
      <w:r w:rsidR="00C335FB">
        <w:t xml:space="preserve"> </w:t>
      </w:r>
      <w:r w:rsidR="00244CDD" w:rsidRPr="00755E74">
        <w:t>алгоритм</w:t>
      </w:r>
      <w:r w:rsidR="00C335FB">
        <w:t xml:space="preserve"> </w:t>
      </w:r>
      <w:r w:rsidR="00244CDD" w:rsidRPr="00755E74">
        <w:t>Дейкстри –</w:t>
      </w:r>
      <w:r w:rsidR="00C335FB">
        <w:t xml:space="preserve"> </w:t>
      </w:r>
      <w:r w:rsidR="00244CDD" w:rsidRPr="00755E74">
        <w:t>алгоритм</w:t>
      </w:r>
      <w:r w:rsidR="00C335FB">
        <w:t xml:space="preserve"> </w:t>
      </w:r>
      <w:r w:rsidR="00244CDD" w:rsidRPr="00755E74">
        <w:t>на</w:t>
      </w:r>
      <w:r w:rsidR="00C335FB">
        <w:t xml:space="preserve"> </w:t>
      </w:r>
      <w:r w:rsidR="00244CDD" w:rsidRPr="00755E74">
        <w:t>графах,</w:t>
      </w:r>
      <w:r w:rsidR="00C335FB">
        <w:t xml:space="preserve"> </w:t>
      </w:r>
      <w:r w:rsidR="00244CDD" w:rsidRPr="00755E74">
        <w:t>що</w:t>
      </w:r>
      <w:r w:rsidR="00C335FB">
        <w:t xml:space="preserve"> </w:t>
      </w:r>
      <w:r w:rsidR="00244CDD" w:rsidRPr="00755E74">
        <w:t>здатен</w:t>
      </w:r>
      <w:r w:rsidR="00C335FB">
        <w:t xml:space="preserve"> </w:t>
      </w:r>
      <w:r w:rsidR="00244CDD" w:rsidRPr="00755E74">
        <w:t>сформувати</w:t>
      </w:r>
      <w:r w:rsidR="00C335FB">
        <w:t xml:space="preserve"> </w:t>
      </w:r>
      <w:r w:rsidR="00244CDD" w:rsidRPr="00755E74">
        <w:t>оптимальний</w:t>
      </w:r>
      <w:r w:rsidR="00C335FB">
        <w:t xml:space="preserve"> </w:t>
      </w:r>
      <w:r w:rsidR="00244CDD" w:rsidRPr="00755E74">
        <w:t>маршрут</w:t>
      </w:r>
      <w:r w:rsidR="00C335FB">
        <w:t xml:space="preserve"> </w:t>
      </w:r>
      <w:r w:rsidR="001F13BC" w:rsidRPr="00755E74">
        <w:t>серед</w:t>
      </w:r>
      <w:r w:rsidR="00C335FB">
        <w:t xml:space="preserve"> </w:t>
      </w:r>
      <w:r w:rsidR="001F13BC" w:rsidRPr="00755E74">
        <w:t>запропонованих</w:t>
      </w:r>
      <w:r w:rsidR="00C335FB">
        <w:t xml:space="preserve"> </w:t>
      </w:r>
      <w:r w:rsidR="001F13BC" w:rsidRPr="00755E74">
        <w:t>напрямків</w:t>
      </w:r>
      <w:r w:rsidR="00C335FB">
        <w:t xml:space="preserve"> </w:t>
      </w:r>
      <w:r w:rsidR="001F13BC" w:rsidRPr="00755E74">
        <w:t>руху</w:t>
      </w:r>
      <w:r w:rsidR="00244CDD" w:rsidRPr="00755E74">
        <w:t>.</w:t>
      </w:r>
    </w:p>
    <w:p w14:paraId="6E64A331" w14:textId="61ADAEAE" w:rsidR="0016323B" w:rsidRPr="00B56A6D" w:rsidRDefault="0016323B" w:rsidP="00B56A6D">
      <w:pPr>
        <w:pStyle w:val="1"/>
        <w:numPr>
          <w:ilvl w:val="0"/>
          <w:numId w:val="0"/>
        </w:numPr>
        <w:ind w:firstLine="709"/>
      </w:pPr>
      <w:r w:rsidRPr="0016323B">
        <w:t>Введення</w:t>
      </w:r>
    </w:p>
    <w:p w14:paraId="25D56E56" w14:textId="0F33846B" w:rsidR="0016323B" w:rsidRDefault="0016323B" w:rsidP="0016323B">
      <w:r>
        <w:t>Сьогодні,</w:t>
      </w:r>
      <w:r w:rsidR="00C335FB">
        <w:t xml:space="preserve"> </w:t>
      </w:r>
      <w:r>
        <w:t>при</w:t>
      </w:r>
      <w:r w:rsidR="00C335FB">
        <w:t xml:space="preserve"> </w:t>
      </w:r>
      <w:r>
        <w:t>ринковому</w:t>
      </w:r>
      <w:r w:rsidR="00C335FB">
        <w:t xml:space="preserve"> </w:t>
      </w:r>
      <w:r>
        <w:t>типу</w:t>
      </w:r>
      <w:r w:rsidR="00C335FB">
        <w:t xml:space="preserve"> </w:t>
      </w:r>
      <w:r>
        <w:t>економіки,</w:t>
      </w:r>
      <w:r w:rsidR="00C335FB">
        <w:t xml:space="preserve"> </w:t>
      </w:r>
      <w:r>
        <w:t>основним</w:t>
      </w:r>
      <w:r w:rsidR="00C335FB">
        <w:t xml:space="preserve"> </w:t>
      </w:r>
      <w:r>
        <w:t>критерієм</w:t>
      </w:r>
      <w:r w:rsidR="00C335FB">
        <w:t xml:space="preserve"> </w:t>
      </w:r>
      <w:r>
        <w:t>успішності</w:t>
      </w:r>
      <w:r w:rsidR="00C335FB">
        <w:t xml:space="preserve"> </w:t>
      </w:r>
      <w:r>
        <w:t>підприємства</w:t>
      </w:r>
      <w:r w:rsidR="00C335FB">
        <w:t xml:space="preserve"> </w:t>
      </w:r>
      <w:r>
        <w:t>є</w:t>
      </w:r>
      <w:r w:rsidR="00C335FB">
        <w:t xml:space="preserve"> </w:t>
      </w:r>
      <w:r>
        <w:t>його</w:t>
      </w:r>
      <w:r w:rsidR="00C335FB">
        <w:t xml:space="preserve"> </w:t>
      </w:r>
      <w:r>
        <w:t>конкурентоспроможність.</w:t>
      </w:r>
    </w:p>
    <w:p w14:paraId="07F6A380" w14:textId="068E090A" w:rsidR="0016323B" w:rsidRDefault="0016323B" w:rsidP="0016323B">
      <w:r>
        <w:t>Конкурентоспроможність</w:t>
      </w:r>
      <w:r w:rsidR="00C335FB">
        <w:t xml:space="preserve"> </w:t>
      </w:r>
      <w:r>
        <w:t>підприємства</w:t>
      </w:r>
      <w:r w:rsidR="00C335FB">
        <w:t xml:space="preserve"> </w:t>
      </w:r>
      <w:r>
        <w:t>можна</w:t>
      </w:r>
      <w:r w:rsidR="00C335FB">
        <w:t xml:space="preserve"> </w:t>
      </w:r>
      <w:r>
        <w:t>визначити</w:t>
      </w:r>
      <w:r w:rsidR="00C335FB">
        <w:t xml:space="preserve"> </w:t>
      </w:r>
      <w:r>
        <w:t>як</w:t>
      </w:r>
      <w:r w:rsidR="00C335FB">
        <w:t xml:space="preserve"> </w:t>
      </w:r>
      <w:r>
        <w:t>здатність</w:t>
      </w:r>
      <w:r w:rsidR="00C335FB">
        <w:t xml:space="preserve"> </w:t>
      </w:r>
      <w:r>
        <w:t>підприємства</w:t>
      </w:r>
      <w:r w:rsidR="00C335FB">
        <w:t xml:space="preserve"> </w:t>
      </w:r>
      <w:r>
        <w:t>створювати,</w:t>
      </w:r>
      <w:r w:rsidR="00C335FB">
        <w:t xml:space="preserve"> </w:t>
      </w:r>
      <w:r>
        <w:t>виробляти</w:t>
      </w:r>
      <w:r w:rsidR="00C335FB">
        <w:t xml:space="preserve"> </w:t>
      </w:r>
      <w:r>
        <w:t>і</w:t>
      </w:r>
      <w:r w:rsidR="00C335FB">
        <w:t xml:space="preserve"> </w:t>
      </w:r>
      <w:r>
        <w:t>продавати</w:t>
      </w:r>
      <w:r w:rsidR="00C335FB">
        <w:t xml:space="preserve"> </w:t>
      </w:r>
      <w:r>
        <w:t>товари</w:t>
      </w:r>
      <w:r w:rsidR="00C335FB">
        <w:t xml:space="preserve"> </w:t>
      </w:r>
      <w:r>
        <w:t>та</w:t>
      </w:r>
      <w:r w:rsidR="00C335FB">
        <w:t xml:space="preserve"> </w:t>
      </w:r>
      <w:r>
        <w:t>послуги,</w:t>
      </w:r>
      <w:r w:rsidR="00C335FB">
        <w:t xml:space="preserve"> </w:t>
      </w:r>
      <w:r w:rsidR="00364A47">
        <w:t>характеристики</w:t>
      </w:r>
      <w:r w:rsidR="00C335FB">
        <w:t xml:space="preserve"> </w:t>
      </w:r>
      <w:r>
        <w:t>яких</w:t>
      </w:r>
      <w:r w:rsidR="00C335FB">
        <w:t xml:space="preserve"> </w:t>
      </w:r>
      <w:r w:rsidR="00F366EB">
        <w:t>привабливіші,</w:t>
      </w:r>
      <w:r w:rsidR="00C335FB">
        <w:t xml:space="preserve"> </w:t>
      </w:r>
      <w:r w:rsidR="00F366EB">
        <w:t>ніж</w:t>
      </w:r>
      <w:r w:rsidR="00C335FB">
        <w:t xml:space="preserve"> </w:t>
      </w:r>
      <w:r w:rsidR="00F366EB">
        <w:t>в</w:t>
      </w:r>
      <w:r w:rsidR="00C335FB">
        <w:t xml:space="preserve"> </w:t>
      </w:r>
      <w:r w:rsidR="00F366EB">
        <w:t>аналогічних</w:t>
      </w:r>
      <w:r w:rsidR="00C335FB">
        <w:t xml:space="preserve"> </w:t>
      </w:r>
      <w:r w:rsidR="00F366EB">
        <w:t>продуктах</w:t>
      </w:r>
      <w:r w:rsidR="00C335FB">
        <w:t xml:space="preserve"> </w:t>
      </w:r>
      <w:r>
        <w:t>конкурентів.</w:t>
      </w:r>
      <w:r w:rsidR="00C335FB">
        <w:t xml:space="preserve"> </w:t>
      </w:r>
      <w:r>
        <w:t>Висока</w:t>
      </w:r>
      <w:r w:rsidR="00C335FB">
        <w:t xml:space="preserve"> </w:t>
      </w:r>
      <w:r>
        <w:t>конкурентоспроможність</w:t>
      </w:r>
      <w:r w:rsidR="00DA61D2">
        <w:t> </w:t>
      </w:r>
      <w:r>
        <w:t>–</w:t>
      </w:r>
      <w:r w:rsidR="00C335FB">
        <w:t xml:space="preserve"> </w:t>
      </w:r>
      <w:r>
        <w:t>це</w:t>
      </w:r>
      <w:r w:rsidR="00C335FB">
        <w:t xml:space="preserve"> </w:t>
      </w:r>
      <w:r>
        <w:t>випуск</w:t>
      </w:r>
      <w:r w:rsidR="00C335FB">
        <w:t xml:space="preserve"> </w:t>
      </w:r>
      <w:r>
        <w:t>продукції</w:t>
      </w:r>
      <w:r w:rsidR="00D15400" w:rsidRPr="00E252DE">
        <w:t>,</w:t>
      </w:r>
      <w:r w:rsidR="00C335FB">
        <w:t xml:space="preserve"> </w:t>
      </w:r>
      <w:r>
        <w:t>співвідношення</w:t>
      </w:r>
      <w:r w:rsidR="00C335FB">
        <w:t xml:space="preserve"> </w:t>
      </w:r>
      <w:r>
        <w:t>ціни</w:t>
      </w:r>
      <w:r w:rsidR="00C335FB">
        <w:t xml:space="preserve"> </w:t>
      </w:r>
      <w:r>
        <w:t>та</w:t>
      </w:r>
      <w:r w:rsidR="00C335FB">
        <w:t xml:space="preserve"> </w:t>
      </w:r>
      <w:r>
        <w:t>якості</w:t>
      </w:r>
      <w:r w:rsidR="00C335FB">
        <w:t xml:space="preserve"> </w:t>
      </w:r>
      <w:r>
        <w:t>якої</w:t>
      </w:r>
      <w:r w:rsidR="00C335FB">
        <w:t xml:space="preserve"> </w:t>
      </w:r>
      <w:r>
        <w:t>буде</w:t>
      </w:r>
      <w:r w:rsidR="00C335FB">
        <w:t xml:space="preserve"> </w:t>
      </w:r>
      <w:r>
        <w:t>найоптимальнішим</w:t>
      </w:r>
      <w:r w:rsidR="00C335FB">
        <w:t xml:space="preserve"> </w:t>
      </w:r>
      <w:r w:rsidR="00F366EB">
        <w:t>та</w:t>
      </w:r>
      <w:r w:rsidR="00C335FB">
        <w:t xml:space="preserve"> </w:t>
      </w:r>
      <w:r w:rsidR="00F366EB">
        <w:t>найпривабливішим</w:t>
      </w:r>
      <w:r w:rsidR="00C335FB">
        <w:t xml:space="preserve"> </w:t>
      </w:r>
      <w:r>
        <w:t>на</w:t>
      </w:r>
      <w:r w:rsidR="00C335FB">
        <w:t xml:space="preserve"> </w:t>
      </w:r>
      <w:r>
        <w:t>ринку.</w:t>
      </w:r>
    </w:p>
    <w:p w14:paraId="1BEB1934" w14:textId="11FD6F1F" w:rsidR="0016323B" w:rsidRDefault="0016323B" w:rsidP="0016323B">
      <w:r>
        <w:t>Одним</w:t>
      </w:r>
      <w:r w:rsidR="00C335FB">
        <w:t xml:space="preserve"> </w:t>
      </w:r>
      <w:r>
        <w:t>з</w:t>
      </w:r>
      <w:r w:rsidR="00C335FB">
        <w:t xml:space="preserve"> </w:t>
      </w:r>
      <w:r>
        <w:t>методів</w:t>
      </w:r>
      <w:r w:rsidR="00C335FB">
        <w:t xml:space="preserve"> </w:t>
      </w:r>
      <w:r>
        <w:t>підвищення</w:t>
      </w:r>
      <w:r w:rsidR="00C335FB">
        <w:t xml:space="preserve"> </w:t>
      </w:r>
      <w:r>
        <w:t>конкурентоспроможності</w:t>
      </w:r>
      <w:r w:rsidR="00C335FB">
        <w:t xml:space="preserve"> </w:t>
      </w:r>
      <w:r>
        <w:t>є</w:t>
      </w:r>
      <w:r w:rsidR="00C335FB">
        <w:t xml:space="preserve"> </w:t>
      </w:r>
      <w:r>
        <w:t>зменшення</w:t>
      </w:r>
      <w:r w:rsidR="00C335FB">
        <w:t xml:space="preserve"> </w:t>
      </w:r>
      <w:r>
        <w:t>ціни</w:t>
      </w:r>
      <w:r w:rsidR="00C335FB">
        <w:t xml:space="preserve"> </w:t>
      </w:r>
      <w:r>
        <w:t>без</w:t>
      </w:r>
      <w:r w:rsidR="00C335FB">
        <w:t xml:space="preserve"> </w:t>
      </w:r>
      <w:r>
        <w:t>втрати</w:t>
      </w:r>
      <w:r w:rsidR="00C335FB">
        <w:t xml:space="preserve"> </w:t>
      </w:r>
      <w:r>
        <w:t>якісних</w:t>
      </w:r>
      <w:r w:rsidR="00C335FB">
        <w:t xml:space="preserve"> </w:t>
      </w:r>
      <w:r>
        <w:t>характеристик</w:t>
      </w:r>
      <w:r w:rsidR="00C335FB">
        <w:t xml:space="preserve"> </w:t>
      </w:r>
      <w:r>
        <w:t>продукції.</w:t>
      </w:r>
      <w:r w:rsidR="00C335FB">
        <w:t xml:space="preserve"> </w:t>
      </w:r>
      <w:r>
        <w:t>Ціна</w:t>
      </w:r>
      <w:r w:rsidR="00C335FB">
        <w:t xml:space="preserve"> </w:t>
      </w:r>
      <w:r>
        <w:t>продукції</w:t>
      </w:r>
      <w:r w:rsidR="00C335FB">
        <w:t xml:space="preserve"> </w:t>
      </w:r>
      <w:r>
        <w:t>складається</w:t>
      </w:r>
      <w:r w:rsidR="00C335FB">
        <w:t xml:space="preserve"> </w:t>
      </w:r>
      <w:r>
        <w:t>з</w:t>
      </w:r>
      <w:r w:rsidR="00C335FB">
        <w:t xml:space="preserve"> </w:t>
      </w:r>
      <w:r>
        <w:t>таких</w:t>
      </w:r>
      <w:r w:rsidR="00C335FB">
        <w:t xml:space="preserve"> </w:t>
      </w:r>
      <w:r w:rsidRPr="00BB2FCB">
        <w:t>аспектів</w:t>
      </w:r>
      <w:r w:rsidR="00C335FB" w:rsidRPr="00BB2FCB">
        <w:t xml:space="preserve"> </w:t>
      </w:r>
      <w:r w:rsidRPr="00BB2FCB">
        <w:t>як</w:t>
      </w:r>
      <w:r w:rsidR="00C335FB" w:rsidRPr="00BB2FCB">
        <w:t xml:space="preserve"> </w:t>
      </w:r>
      <w:r w:rsidR="00CB61D2" w:rsidRPr="00BB2FCB">
        <w:t>витрати</w:t>
      </w:r>
      <w:r w:rsidR="00C335FB">
        <w:t xml:space="preserve"> </w:t>
      </w:r>
      <w:r w:rsidR="00CB61D2">
        <w:t>на</w:t>
      </w:r>
      <w:r w:rsidR="00C335FB">
        <w:t xml:space="preserve"> </w:t>
      </w:r>
      <w:r w:rsidR="00CB61D2">
        <w:t>вироблення</w:t>
      </w:r>
      <w:r w:rsidR="00C335FB">
        <w:t xml:space="preserve"> </w:t>
      </w:r>
      <w:r w:rsidR="00CB61D2">
        <w:t>продукції</w:t>
      </w:r>
      <w:r w:rsidR="00C335FB">
        <w:t xml:space="preserve"> </w:t>
      </w:r>
      <w:r w:rsidR="00CB61D2">
        <w:t>(собівартість</w:t>
      </w:r>
      <w:r w:rsidR="00E50BD0">
        <w:t>),</w:t>
      </w:r>
      <w:r w:rsidR="00C335FB">
        <w:t xml:space="preserve"> </w:t>
      </w:r>
      <w:r w:rsidR="00E50BD0">
        <w:t>зберігання</w:t>
      </w:r>
      <w:r w:rsidR="00C335FB">
        <w:t xml:space="preserve"> </w:t>
      </w:r>
      <w:r w:rsidR="00E50BD0">
        <w:t>продукції,</w:t>
      </w:r>
      <w:r w:rsidR="00C335FB">
        <w:t xml:space="preserve"> </w:t>
      </w:r>
      <w:r w:rsidR="00E50BD0">
        <w:t>реклам</w:t>
      </w:r>
      <w:r w:rsidR="00E50BD0" w:rsidRPr="00E252DE">
        <w:t>а</w:t>
      </w:r>
      <w:r>
        <w:t>,</w:t>
      </w:r>
      <w:r w:rsidR="00C335FB">
        <w:t xml:space="preserve"> </w:t>
      </w:r>
      <w:r>
        <w:t>транспортування</w:t>
      </w:r>
      <w:r w:rsidR="00C335FB">
        <w:t xml:space="preserve"> </w:t>
      </w:r>
      <w:r>
        <w:t>до</w:t>
      </w:r>
      <w:r w:rsidR="00C335FB">
        <w:t xml:space="preserve"> </w:t>
      </w:r>
      <w:r>
        <w:t>місця</w:t>
      </w:r>
      <w:r w:rsidR="00C335FB">
        <w:t xml:space="preserve"> </w:t>
      </w:r>
      <w:r>
        <w:t>реалізації</w:t>
      </w:r>
      <w:r w:rsidR="00CB61D2">
        <w:t>,</w:t>
      </w:r>
      <w:r w:rsidR="00C335FB">
        <w:t xml:space="preserve"> </w:t>
      </w:r>
      <w:r>
        <w:t>та</w:t>
      </w:r>
      <w:r w:rsidR="00C335FB">
        <w:t xml:space="preserve"> </w:t>
      </w:r>
      <w:r w:rsidRPr="00804ED6">
        <w:t>багато</w:t>
      </w:r>
      <w:r w:rsidR="00C335FB" w:rsidRPr="00804ED6">
        <w:t xml:space="preserve"> </w:t>
      </w:r>
      <w:r w:rsidR="00BB2FCB" w:rsidRPr="00804ED6">
        <w:t>інших</w:t>
      </w:r>
      <w:r w:rsidRPr="00804ED6">
        <w:t>.</w:t>
      </w:r>
    </w:p>
    <w:p w14:paraId="2532A01B" w14:textId="429CAB5D" w:rsidR="0016323B" w:rsidRDefault="0016323B" w:rsidP="0016323B">
      <w:r>
        <w:t>Транспортні</w:t>
      </w:r>
      <w:r w:rsidR="00C335FB">
        <w:t xml:space="preserve"> </w:t>
      </w:r>
      <w:r>
        <w:t>перевезення</w:t>
      </w:r>
      <w:r w:rsidR="00C335FB">
        <w:t xml:space="preserve"> </w:t>
      </w:r>
      <w:r>
        <w:t>є</w:t>
      </w:r>
      <w:r w:rsidR="00C335FB">
        <w:t xml:space="preserve"> </w:t>
      </w:r>
      <w:r w:rsidR="004C36C7">
        <w:t>невід’ємною</w:t>
      </w:r>
      <w:r w:rsidR="00C335FB">
        <w:t xml:space="preserve"> </w:t>
      </w:r>
      <w:r>
        <w:t>складовою</w:t>
      </w:r>
      <w:r w:rsidR="00C335FB">
        <w:t xml:space="preserve"> </w:t>
      </w:r>
      <w:r>
        <w:t>майже</w:t>
      </w:r>
      <w:r w:rsidR="00C335FB">
        <w:t xml:space="preserve"> </w:t>
      </w:r>
      <w:r>
        <w:t>будь-якого</w:t>
      </w:r>
      <w:r w:rsidR="00C335FB">
        <w:t xml:space="preserve"> </w:t>
      </w:r>
      <w:r>
        <w:t>виробництва.</w:t>
      </w:r>
    </w:p>
    <w:p w14:paraId="1606A90B" w14:textId="552BBC10" w:rsidR="00F4006C" w:rsidRDefault="00F4006C" w:rsidP="0016323B">
      <w:r w:rsidRPr="009F177E">
        <w:t>Значення</w:t>
      </w:r>
      <w:r w:rsidR="00C335FB" w:rsidRPr="009F177E">
        <w:t xml:space="preserve"> </w:t>
      </w:r>
      <w:r w:rsidRPr="009F177E">
        <w:t>прискорення</w:t>
      </w:r>
      <w:r w:rsidR="00C335FB" w:rsidRPr="009F177E">
        <w:t xml:space="preserve"> </w:t>
      </w:r>
      <w:r w:rsidRPr="009F177E">
        <w:t>доставки</w:t>
      </w:r>
      <w:r w:rsidR="00C335FB">
        <w:t xml:space="preserve"> </w:t>
      </w:r>
      <w:r w:rsidRPr="00F4006C">
        <w:t>вантажів</w:t>
      </w:r>
      <w:r w:rsidR="00C335FB">
        <w:t xml:space="preserve"> </w:t>
      </w:r>
      <w:r w:rsidR="00396A72">
        <w:t>полягає</w:t>
      </w:r>
      <w:r w:rsidR="00C335FB">
        <w:t xml:space="preserve"> </w:t>
      </w:r>
      <w:r w:rsidRPr="00F4006C">
        <w:t>не</w:t>
      </w:r>
      <w:r w:rsidR="00C335FB">
        <w:t xml:space="preserve"> </w:t>
      </w:r>
      <w:r w:rsidRPr="00F4006C">
        <w:t>тільки</w:t>
      </w:r>
      <w:r w:rsidR="00C335FB">
        <w:t xml:space="preserve"> </w:t>
      </w:r>
      <w:r>
        <w:t>в</w:t>
      </w:r>
      <w:r w:rsidR="00C335FB">
        <w:t xml:space="preserve"> </w:t>
      </w:r>
      <w:r>
        <w:t>скороченні</w:t>
      </w:r>
      <w:r w:rsidR="00C335FB">
        <w:t xml:space="preserve"> </w:t>
      </w:r>
      <w:r w:rsidRPr="00F4006C">
        <w:t>час</w:t>
      </w:r>
      <w:r>
        <w:t>у</w:t>
      </w:r>
      <w:r w:rsidR="00C335FB">
        <w:t xml:space="preserve"> </w:t>
      </w:r>
      <w:r>
        <w:t>на</w:t>
      </w:r>
      <w:r w:rsidR="00C335FB">
        <w:t xml:space="preserve"> </w:t>
      </w:r>
      <w:r w:rsidRPr="00F4006C">
        <w:t>перевезення</w:t>
      </w:r>
      <w:r w:rsidR="00C335FB">
        <w:t xml:space="preserve"> </w:t>
      </w:r>
      <w:r w:rsidR="00CB61D2">
        <w:t>певних</w:t>
      </w:r>
      <w:r w:rsidR="00C335FB">
        <w:t xml:space="preserve"> </w:t>
      </w:r>
      <w:r w:rsidRPr="00F4006C">
        <w:t>матеріальних</w:t>
      </w:r>
      <w:r w:rsidR="00C335FB">
        <w:t xml:space="preserve"> </w:t>
      </w:r>
      <w:r w:rsidRPr="00F4006C">
        <w:t>цінностей</w:t>
      </w:r>
      <w:r w:rsidR="00C335FB">
        <w:t xml:space="preserve"> </w:t>
      </w:r>
      <w:r w:rsidRPr="00F4006C">
        <w:t>суспільства,</w:t>
      </w:r>
      <w:r w:rsidR="00C335FB">
        <w:t xml:space="preserve"> </w:t>
      </w:r>
      <w:r w:rsidRPr="00F4006C">
        <w:t>а</w:t>
      </w:r>
      <w:r w:rsidR="00C335FB">
        <w:t xml:space="preserve"> </w:t>
      </w:r>
      <w:r w:rsidRPr="00F4006C">
        <w:t>і</w:t>
      </w:r>
      <w:r w:rsidR="00C335FB">
        <w:t xml:space="preserve"> </w:t>
      </w:r>
      <w:r>
        <w:t>в</w:t>
      </w:r>
      <w:r w:rsidR="00C335FB">
        <w:t xml:space="preserve"> </w:t>
      </w:r>
      <w:r>
        <w:t>тому,</w:t>
      </w:r>
      <w:r w:rsidR="00C335FB">
        <w:t xml:space="preserve"> </w:t>
      </w:r>
      <w:r>
        <w:t>що</w:t>
      </w:r>
      <w:r w:rsidR="00C335FB">
        <w:t xml:space="preserve"> </w:t>
      </w:r>
      <w:r>
        <w:t>це</w:t>
      </w:r>
      <w:r w:rsidR="00C335FB">
        <w:t xml:space="preserve"> </w:t>
      </w:r>
      <w:r w:rsidRPr="00F4006C">
        <w:t>є</w:t>
      </w:r>
      <w:r w:rsidR="00C335FB">
        <w:t xml:space="preserve"> </w:t>
      </w:r>
      <w:r w:rsidRPr="00F4006C">
        <w:t>важливим</w:t>
      </w:r>
      <w:r w:rsidR="00C335FB">
        <w:t xml:space="preserve"> </w:t>
      </w:r>
      <w:r w:rsidRPr="00F4006C">
        <w:t>резервом</w:t>
      </w:r>
      <w:r w:rsidR="00C335FB">
        <w:t xml:space="preserve"> </w:t>
      </w:r>
      <w:r w:rsidRPr="00F4006C">
        <w:t>підвищення</w:t>
      </w:r>
      <w:r w:rsidR="00C335FB">
        <w:t xml:space="preserve"> </w:t>
      </w:r>
      <w:r w:rsidRPr="00F4006C">
        <w:t>продуктивності</w:t>
      </w:r>
      <w:r w:rsidR="00C335FB">
        <w:t xml:space="preserve"> </w:t>
      </w:r>
      <w:r w:rsidRPr="00F4006C">
        <w:t>праці,</w:t>
      </w:r>
      <w:r w:rsidR="00C335FB">
        <w:t xml:space="preserve"> </w:t>
      </w:r>
      <w:r w:rsidR="00CB61D2">
        <w:t>т</w:t>
      </w:r>
      <w:r w:rsidRPr="00F4006C">
        <w:t>а</w:t>
      </w:r>
      <w:r w:rsidR="00CB61D2">
        <w:t>,</w:t>
      </w:r>
      <w:r w:rsidR="00C335FB">
        <w:t xml:space="preserve"> </w:t>
      </w:r>
      <w:r w:rsidR="00CB61D2">
        <w:t>відповідно,</w:t>
      </w:r>
      <w:r w:rsidR="00C335FB">
        <w:t xml:space="preserve"> </w:t>
      </w:r>
      <w:r w:rsidR="00CB61D2">
        <w:t>її</w:t>
      </w:r>
      <w:r w:rsidR="00C335FB">
        <w:t xml:space="preserve"> </w:t>
      </w:r>
      <w:r w:rsidR="00CB61D2">
        <w:t>результативності</w:t>
      </w:r>
      <w:r w:rsidR="00C91144">
        <w:rPr>
          <w:lang w:val="en-US"/>
        </w:rPr>
        <w:t> </w:t>
      </w:r>
      <w:r w:rsidRPr="00087FBD">
        <w:rPr>
          <w:lang w:val="ru-RU"/>
        </w:rPr>
        <w:t>[</w:t>
      </w:r>
      <w:r w:rsidR="00C11817">
        <w:rPr>
          <w:lang w:val="ru-RU"/>
        </w:rPr>
        <w:t>1</w:t>
      </w:r>
      <w:r w:rsidRPr="00087FBD">
        <w:rPr>
          <w:lang w:val="ru-RU"/>
        </w:rPr>
        <w:t>]</w:t>
      </w:r>
      <w:r w:rsidRPr="00F4006C">
        <w:t>.</w:t>
      </w:r>
    </w:p>
    <w:p w14:paraId="7A469C4C" w14:textId="7944DBD0" w:rsidR="00F4006C" w:rsidRDefault="00F4006C" w:rsidP="0016323B">
      <w:r>
        <w:lastRenderedPageBreak/>
        <w:t>Саме</w:t>
      </w:r>
      <w:r w:rsidR="00C335FB">
        <w:t xml:space="preserve"> </w:t>
      </w:r>
      <w:r>
        <w:t>через</w:t>
      </w:r>
      <w:r w:rsidR="00C335FB">
        <w:t xml:space="preserve"> </w:t>
      </w:r>
      <w:r>
        <w:t>прагнення</w:t>
      </w:r>
      <w:r w:rsidR="00C335FB">
        <w:t xml:space="preserve"> </w:t>
      </w:r>
      <w:r>
        <w:t>підприємства</w:t>
      </w:r>
      <w:r w:rsidR="00C335FB">
        <w:t xml:space="preserve"> </w:t>
      </w:r>
      <w:r>
        <w:t>до</w:t>
      </w:r>
      <w:r w:rsidR="00C335FB">
        <w:t xml:space="preserve"> </w:t>
      </w:r>
      <w:r>
        <w:t>високої</w:t>
      </w:r>
      <w:r w:rsidR="00C335FB">
        <w:t xml:space="preserve"> </w:t>
      </w:r>
      <w:r>
        <w:t>конкурентоспроможності</w:t>
      </w:r>
      <w:r w:rsidR="00C335FB">
        <w:t xml:space="preserve"> </w:t>
      </w:r>
      <w:r>
        <w:t>питання</w:t>
      </w:r>
      <w:r w:rsidR="00C335FB">
        <w:t xml:space="preserve"> </w:t>
      </w:r>
      <w:r>
        <w:t>зниження</w:t>
      </w:r>
      <w:r w:rsidR="00C335FB">
        <w:t xml:space="preserve"> </w:t>
      </w:r>
      <w:r>
        <w:t>ціни</w:t>
      </w:r>
      <w:r w:rsidR="00C335FB">
        <w:t xml:space="preserve"> </w:t>
      </w:r>
      <w:r w:rsidR="00CB61D2">
        <w:t>на</w:t>
      </w:r>
      <w:r w:rsidR="00C335FB">
        <w:t xml:space="preserve"> </w:t>
      </w:r>
      <w:r w:rsidR="00CB61D2">
        <w:t>транспортні</w:t>
      </w:r>
      <w:r w:rsidR="00C335FB">
        <w:t xml:space="preserve"> </w:t>
      </w:r>
      <w:r w:rsidR="00CB61D2">
        <w:t>перевезення</w:t>
      </w:r>
      <w:r w:rsidR="00C335FB">
        <w:t xml:space="preserve"> </w:t>
      </w:r>
      <w:r>
        <w:t>дуже</w:t>
      </w:r>
      <w:r w:rsidR="00C335FB">
        <w:t xml:space="preserve"> </w:t>
      </w:r>
      <w:r w:rsidRPr="005900E5">
        <w:t>актуальн</w:t>
      </w:r>
      <w:r w:rsidR="005900E5" w:rsidRPr="005900E5">
        <w:t>е</w:t>
      </w:r>
      <w:r w:rsidRPr="005900E5">
        <w:t>.</w:t>
      </w:r>
      <w:r w:rsidR="00C335FB">
        <w:t xml:space="preserve"> </w:t>
      </w:r>
      <w:r>
        <w:t>Оптиміз</w:t>
      </w:r>
      <w:r w:rsidR="00CB61D2">
        <w:t>ація</w:t>
      </w:r>
      <w:r w:rsidR="00C335FB">
        <w:t xml:space="preserve"> </w:t>
      </w:r>
      <w:r w:rsidR="00CB61D2">
        <w:t>маршрутів</w:t>
      </w:r>
      <w:r w:rsidR="00C335FB">
        <w:t xml:space="preserve"> </w:t>
      </w:r>
      <w:r w:rsidR="00CB61D2">
        <w:t>перевезень</w:t>
      </w:r>
      <w:r w:rsidR="00C335FB">
        <w:t xml:space="preserve"> </w:t>
      </w:r>
      <w:r w:rsidR="00CB61D2">
        <w:t>товарів</w:t>
      </w:r>
      <w:r w:rsidR="00C335FB">
        <w:t xml:space="preserve"> </w:t>
      </w:r>
      <w:r>
        <w:t>дозвол</w:t>
      </w:r>
      <w:r w:rsidR="00D15400">
        <w:t>яє</w:t>
      </w:r>
      <w:r w:rsidR="00C335FB">
        <w:t xml:space="preserve"> </w:t>
      </w:r>
      <w:r w:rsidR="00D15400">
        <w:t>знизити</w:t>
      </w:r>
      <w:r w:rsidR="00C335FB">
        <w:t xml:space="preserve"> </w:t>
      </w:r>
      <w:r w:rsidR="00D15400">
        <w:t>транспортні</w:t>
      </w:r>
      <w:r w:rsidR="00C335FB">
        <w:t xml:space="preserve"> </w:t>
      </w:r>
      <w:r w:rsidR="00D15400">
        <w:t>витрати</w:t>
      </w:r>
      <w:r w:rsidR="00D52BC1">
        <w:t>, а отже</w:t>
      </w:r>
      <w:r w:rsidR="003B53BC">
        <w:t xml:space="preserve"> </w:t>
      </w:r>
      <w:r w:rsidR="00CB61D2">
        <w:t>знизити</w:t>
      </w:r>
      <w:r w:rsidR="00C335FB">
        <w:t xml:space="preserve"> </w:t>
      </w:r>
      <w:r w:rsidR="00CB61D2">
        <w:t>кінцеву</w:t>
      </w:r>
      <w:r w:rsidR="00C335FB">
        <w:t xml:space="preserve"> </w:t>
      </w:r>
      <w:r w:rsidR="00CB61D2">
        <w:t>ціну</w:t>
      </w:r>
      <w:r w:rsidR="00C335FB">
        <w:t xml:space="preserve"> </w:t>
      </w:r>
      <w:r w:rsidR="00CB61D2">
        <w:t>товарів</w:t>
      </w:r>
      <w:r w:rsidR="00C335FB">
        <w:t xml:space="preserve"> </w:t>
      </w:r>
      <w:r w:rsidR="00CB61D2">
        <w:t>без</w:t>
      </w:r>
      <w:r w:rsidR="00C335FB">
        <w:t xml:space="preserve"> </w:t>
      </w:r>
      <w:r w:rsidR="00CB61D2">
        <w:t>втрати</w:t>
      </w:r>
      <w:r w:rsidR="00C335FB">
        <w:t xml:space="preserve"> </w:t>
      </w:r>
      <w:r w:rsidR="00CB61D2">
        <w:t>їх</w:t>
      </w:r>
      <w:r w:rsidR="00C335FB">
        <w:t xml:space="preserve"> </w:t>
      </w:r>
      <w:r>
        <w:t>якісних</w:t>
      </w:r>
      <w:r w:rsidR="00C335FB">
        <w:t xml:space="preserve"> </w:t>
      </w:r>
      <w:r>
        <w:t>характеристик.</w:t>
      </w:r>
    </w:p>
    <w:p w14:paraId="2234F8D6" w14:textId="696901F7" w:rsidR="0016323B" w:rsidRDefault="0016323B" w:rsidP="0016323B">
      <w:r>
        <w:t>З</w:t>
      </w:r>
      <w:r w:rsidR="00C335FB">
        <w:t xml:space="preserve"> </w:t>
      </w:r>
      <w:r>
        <w:t>цього</w:t>
      </w:r>
      <w:r w:rsidR="00C335FB">
        <w:t xml:space="preserve"> </w:t>
      </w:r>
      <w:r>
        <w:t>випливає,</w:t>
      </w:r>
      <w:r w:rsidR="00C335FB">
        <w:t xml:space="preserve"> </w:t>
      </w:r>
      <w:r>
        <w:t>що</w:t>
      </w:r>
      <w:r w:rsidR="00C335FB">
        <w:t xml:space="preserve"> </w:t>
      </w:r>
      <w:r>
        <w:t>першочерговим</w:t>
      </w:r>
      <w:r w:rsidR="00C335FB">
        <w:t xml:space="preserve"> </w:t>
      </w:r>
      <w:r>
        <w:t>завданням</w:t>
      </w:r>
      <w:r w:rsidR="00C335FB">
        <w:t xml:space="preserve"> </w:t>
      </w:r>
      <w:r>
        <w:t>логістичної</w:t>
      </w:r>
      <w:r w:rsidR="00C335FB">
        <w:t xml:space="preserve"> </w:t>
      </w:r>
      <w:r>
        <w:t>служби</w:t>
      </w:r>
      <w:r w:rsidR="00C335FB">
        <w:t xml:space="preserve"> </w:t>
      </w:r>
      <w:r>
        <w:t>будь-</w:t>
      </w:r>
      <w:r w:rsidR="00D15400">
        <w:t>якого</w:t>
      </w:r>
      <w:r w:rsidR="00C335FB">
        <w:t xml:space="preserve"> </w:t>
      </w:r>
      <w:r w:rsidR="00D15400">
        <w:t>підприємства</w:t>
      </w:r>
      <w:r w:rsidR="00C335FB">
        <w:t xml:space="preserve"> </w:t>
      </w:r>
      <w:r w:rsidR="00D15400">
        <w:t>є</w:t>
      </w:r>
      <w:r w:rsidR="00C335FB">
        <w:t xml:space="preserve"> </w:t>
      </w:r>
      <w:r w:rsidR="00D15400">
        <w:t>визначення</w:t>
      </w:r>
      <w:r w:rsidR="00C335FB">
        <w:t xml:space="preserve"> </w:t>
      </w:r>
      <w:r>
        <w:t>найбільш</w:t>
      </w:r>
      <w:r w:rsidR="00C335FB">
        <w:t xml:space="preserve"> </w:t>
      </w:r>
      <w:r>
        <w:t>раціонального</w:t>
      </w:r>
      <w:r w:rsidR="00C335FB">
        <w:t xml:space="preserve"> </w:t>
      </w:r>
      <w:r>
        <w:t>маршруту.</w:t>
      </w:r>
    </w:p>
    <w:p w14:paraId="653AF917" w14:textId="71A0DBF5" w:rsidR="0016323B" w:rsidRDefault="0016323B" w:rsidP="0016323B">
      <w:r>
        <w:t>Основні</w:t>
      </w:r>
      <w:r w:rsidR="00C335FB">
        <w:t xml:space="preserve"> </w:t>
      </w:r>
      <w:r>
        <w:t>принципи</w:t>
      </w:r>
      <w:r w:rsidR="00C335FB">
        <w:t xml:space="preserve"> </w:t>
      </w:r>
      <w:r>
        <w:t>оптимізації</w:t>
      </w:r>
      <w:r w:rsidR="00C335FB">
        <w:t xml:space="preserve"> </w:t>
      </w:r>
      <w:r>
        <w:t>перевезень:</w:t>
      </w:r>
    </w:p>
    <w:p w14:paraId="7D5BACED" w14:textId="32FC6553" w:rsidR="00BD134B" w:rsidRDefault="00BD134B" w:rsidP="00EB0434">
      <w:pPr>
        <w:pStyle w:val="a1"/>
      </w:pPr>
      <w:r>
        <w:t>принцип</w:t>
      </w:r>
      <w:r w:rsidR="00C335FB">
        <w:t xml:space="preserve"> </w:t>
      </w:r>
      <w:r>
        <w:t>оптимальності:</w:t>
      </w:r>
      <w:r w:rsidR="00C335FB">
        <w:t xml:space="preserve"> </w:t>
      </w:r>
      <w:r>
        <w:t>найкоротший</w:t>
      </w:r>
      <w:r w:rsidR="00C335FB">
        <w:t xml:space="preserve"> </w:t>
      </w:r>
      <w:r>
        <w:t>маршрут</w:t>
      </w:r>
      <w:r w:rsidR="00C335FB">
        <w:t xml:space="preserve"> </w:t>
      </w:r>
      <w:r>
        <w:t>дозволяє</w:t>
      </w:r>
      <w:r w:rsidR="00C335FB">
        <w:t xml:space="preserve"> </w:t>
      </w:r>
      <w:r>
        <w:t>знизити</w:t>
      </w:r>
      <w:r w:rsidR="00C335FB">
        <w:t xml:space="preserve"> </w:t>
      </w:r>
      <w:r>
        <w:t>витрати</w:t>
      </w:r>
      <w:r w:rsidR="00C335FB">
        <w:t xml:space="preserve"> </w:t>
      </w:r>
      <w:r>
        <w:t>на</w:t>
      </w:r>
      <w:r w:rsidR="00C335FB">
        <w:t xml:space="preserve"> </w:t>
      </w:r>
      <w:r>
        <w:t>паливо,</w:t>
      </w:r>
      <w:r w:rsidR="00C335FB">
        <w:t xml:space="preserve"> </w:t>
      </w:r>
      <w:r>
        <w:t>амортизацію</w:t>
      </w:r>
      <w:r w:rsidR="00C335FB">
        <w:t xml:space="preserve"> </w:t>
      </w:r>
      <w:r>
        <w:t>транспорту;</w:t>
      </w:r>
    </w:p>
    <w:p w14:paraId="4105F1B0" w14:textId="534568D1" w:rsidR="00BD134B" w:rsidRDefault="00BD134B" w:rsidP="00EB0434">
      <w:pPr>
        <w:pStyle w:val="a1"/>
      </w:pPr>
      <w:r>
        <w:t>принцип</w:t>
      </w:r>
      <w:r w:rsidR="00C335FB">
        <w:t xml:space="preserve"> </w:t>
      </w:r>
      <w:r>
        <w:t>адекватного</w:t>
      </w:r>
      <w:r w:rsidR="00C335FB">
        <w:t xml:space="preserve"> </w:t>
      </w:r>
      <w:r>
        <w:t>використання</w:t>
      </w:r>
      <w:r w:rsidR="00C335FB">
        <w:t xml:space="preserve"> </w:t>
      </w:r>
      <w:r>
        <w:t>ресурсів:</w:t>
      </w:r>
      <w:r w:rsidR="00C335FB">
        <w:t xml:space="preserve"> </w:t>
      </w:r>
      <w:r>
        <w:t>вартість</w:t>
      </w:r>
      <w:r w:rsidR="00C335FB">
        <w:t xml:space="preserve"> </w:t>
      </w:r>
      <w:r>
        <w:t>на</w:t>
      </w:r>
      <w:r w:rsidR="00C335FB">
        <w:t xml:space="preserve"> </w:t>
      </w:r>
      <w:r>
        <w:t>оптимізацію</w:t>
      </w:r>
      <w:r w:rsidR="00C335FB">
        <w:t xml:space="preserve"> </w:t>
      </w:r>
      <w:r>
        <w:t>маршрутів</w:t>
      </w:r>
      <w:r w:rsidR="00C335FB">
        <w:t xml:space="preserve"> </w:t>
      </w:r>
      <w:r>
        <w:t>транспортних</w:t>
      </w:r>
      <w:r w:rsidR="00C335FB">
        <w:t xml:space="preserve"> </w:t>
      </w:r>
      <w:r>
        <w:t>перевезень</w:t>
      </w:r>
      <w:r w:rsidR="00C335FB">
        <w:t xml:space="preserve"> </w:t>
      </w:r>
      <w:r>
        <w:t>не</w:t>
      </w:r>
      <w:r w:rsidR="00C335FB">
        <w:t xml:space="preserve"> </w:t>
      </w:r>
      <w:r>
        <w:t>повинна</w:t>
      </w:r>
      <w:r w:rsidR="00C335FB">
        <w:t xml:space="preserve"> </w:t>
      </w:r>
      <w:r>
        <w:t>перевищувати</w:t>
      </w:r>
      <w:r w:rsidR="00C335FB">
        <w:t xml:space="preserve"> </w:t>
      </w:r>
      <w:r>
        <w:t>прибуток</w:t>
      </w:r>
      <w:r w:rsidR="00C335FB">
        <w:t xml:space="preserve"> </w:t>
      </w:r>
      <w:r>
        <w:t>від</w:t>
      </w:r>
      <w:r w:rsidR="00C335FB">
        <w:t xml:space="preserve"> </w:t>
      </w:r>
      <w:r>
        <w:t>оптимізації;</w:t>
      </w:r>
    </w:p>
    <w:p w14:paraId="204BE66F" w14:textId="3B12FADA" w:rsidR="00BD134B" w:rsidRDefault="00BD134B" w:rsidP="00EB0434">
      <w:pPr>
        <w:pStyle w:val="a1"/>
      </w:pPr>
      <w:r>
        <w:t>принцип</w:t>
      </w:r>
      <w:r w:rsidR="00C335FB">
        <w:t xml:space="preserve"> </w:t>
      </w:r>
      <w:r>
        <w:t>відповідальності:</w:t>
      </w:r>
      <w:r w:rsidR="00C335FB">
        <w:t xml:space="preserve"> </w:t>
      </w:r>
      <w:r>
        <w:t>розраховувати</w:t>
      </w:r>
      <w:r w:rsidR="00C335FB">
        <w:t xml:space="preserve"> </w:t>
      </w:r>
      <w:r>
        <w:t>на</w:t>
      </w:r>
      <w:r w:rsidR="00C335FB">
        <w:t xml:space="preserve"> </w:t>
      </w:r>
      <w:r>
        <w:t>певні</w:t>
      </w:r>
      <w:r w:rsidR="00C335FB">
        <w:t xml:space="preserve"> </w:t>
      </w:r>
      <w:r>
        <w:t>результати</w:t>
      </w:r>
      <w:r w:rsidR="00C335FB">
        <w:t xml:space="preserve"> </w:t>
      </w:r>
      <w:r>
        <w:t>від</w:t>
      </w:r>
      <w:r w:rsidR="00C335FB">
        <w:t xml:space="preserve"> </w:t>
      </w:r>
      <w:r>
        <w:t>оптимізації</w:t>
      </w:r>
      <w:r w:rsidR="00C335FB">
        <w:t xml:space="preserve"> </w:t>
      </w:r>
      <w:r>
        <w:t>слід</w:t>
      </w:r>
      <w:r w:rsidR="00C335FB">
        <w:t xml:space="preserve"> </w:t>
      </w:r>
      <w:r>
        <w:t>лише</w:t>
      </w:r>
      <w:r w:rsidR="00C335FB">
        <w:t xml:space="preserve"> </w:t>
      </w:r>
      <w:r>
        <w:t>при</w:t>
      </w:r>
      <w:r w:rsidR="00C335FB">
        <w:t xml:space="preserve"> </w:t>
      </w:r>
      <w:r>
        <w:t>відповідальному</w:t>
      </w:r>
      <w:r w:rsidR="00C335FB">
        <w:t xml:space="preserve"> </w:t>
      </w:r>
      <w:r>
        <w:t>ставленні</w:t>
      </w:r>
      <w:r w:rsidR="00C335FB">
        <w:t xml:space="preserve"> </w:t>
      </w:r>
      <w:r>
        <w:t>та</w:t>
      </w:r>
      <w:r w:rsidR="00C335FB">
        <w:t xml:space="preserve"> </w:t>
      </w:r>
      <w:r>
        <w:t>безумов</w:t>
      </w:r>
      <w:r w:rsidR="00D15400">
        <w:t>ному</w:t>
      </w:r>
      <w:r w:rsidR="00C335FB">
        <w:t xml:space="preserve"> </w:t>
      </w:r>
      <w:r w:rsidR="00D15400">
        <w:t>виконанні</w:t>
      </w:r>
      <w:r w:rsidR="00C335FB">
        <w:t xml:space="preserve"> </w:t>
      </w:r>
      <w:r w:rsidR="00D15400">
        <w:t>усіх</w:t>
      </w:r>
      <w:r w:rsidR="00C335FB">
        <w:t xml:space="preserve"> </w:t>
      </w:r>
      <w:r w:rsidR="00D15400">
        <w:t>рекомендацій</w:t>
      </w:r>
      <w:r w:rsidR="00C335FB">
        <w:t xml:space="preserve"> </w:t>
      </w:r>
      <w:r>
        <w:t>співробітниками</w:t>
      </w:r>
      <w:r w:rsidR="00C335FB">
        <w:t xml:space="preserve"> </w:t>
      </w:r>
      <w:r>
        <w:t>компанії.</w:t>
      </w:r>
    </w:p>
    <w:p w14:paraId="59F85C7D" w14:textId="522502B1" w:rsidR="00EB0434" w:rsidRPr="002E4252" w:rsidRDefault="00FD7988" w:rsidP="00CF715E">
      <w:pPr>
        <w:pStyle w:val="1"/>
      </w:pPr>
      <w:r w:rsidRPr="002E4252">
        <w:t>Поняття</w:t>
      </w:r>
      <w:r w:rsidR="00C335FB">
        <w:t xml:space="preserve"> </w:t>
      </w:r>
      <w:r w:rsidRPr="002E4252">
        <w:t>і</w:t>
      </w:r>
      <w:r w:rsidR="00C335FB">
        <w:t xml:space="preserve"> </w:t>
      </w:r>
      <w:r w:rsidRPr="002E4252">
        <w:t>сутність</w:t>
      </w:r>
      <w:r w:rsidR="00C335FB">
        <w:t xml:space="preserve"> </w:t>
      </w:r>
      <w:r w:rsidRPr="002E4252">
        <w:t>оптимізації</w:t>
      </w:r>
      <w:r w:rsidR="00C335FB">
        <w:t xml:space="preserve"> </w:t>
      </w:r>
      <w:r w:rsidRPr="002E4252">
        <w:t>транспортних</w:t>
      </w:r>
      <w:r w:rsidR="00C335FB">
        <w:t xml:space="preserve"> </w:t>
      </w:r>
      <w:r w:rsidRPr="002E4252">
        <w:t>перевезень</w:t>
      </w:r>
    </w:p>
    <w:p w14:paraId="49B05CC5" w14:textId="61E33846" w:rsidR="007B0F13" w:rsidRDefault="007B0F13" w:rsidP="007B0F13">
      <w:r>
        <w:t>Маршрут –</w:t>
      </w:r>
      <w:r w:rsidR="00C335FB">
        <w:t xml:space="preserve"> </w:t>
      </w:r>
      <w:r>
        <w:t>напрямок</w:t>
      </w:r>
      <w:r w:rsidR="00C335FB">
        <w:t xml:space="preserve"> </w:t>
      </w:r>
      <w:r>
        <w:t>руху</w:t>
      </w:r>
      <w:r w:rsidR="00C335FB">
        <w:t xml:space="preserve"> </w:t>
      </w:r>
      <w:r>
        <w:t>транспортного</w:t>
      </w:r>
      <w:r w:rsidR="00C335FB">
        <w:t xml:space="preserve"> </w:t>
      </w:r>
      <w:r>
        <w:t>засобу</w:t>
      </w:r>
      <w:r w:rsidR="00C335FB">
        <w:t xml:space="preserve"> </w:t>
      </w:r>
      <w:r>
        <w:t>при</w:t>
      </w:r>
      <w:r w:rsidR="00C335FB">
        <w:t xml:space="preserve"> </w:t>
      </w:r>
      <w:r>
        <w:t>здійсненні</w:t>
      </w:r>
      <w:r w:rsidR="00C335FB">
        <w:t xml:space="preserve"> </w:t>
      </w:r>
      <w:r>
        <w:t>перевезень</w:t>
      </w:r>
      <w:r w:rsidR="00C335FB">
        <w:t xml:space="preserve"> </w:t>
      </w:r>
      <w:r>
        <w:t>між</w:t>
      </w:r>
      <w:r w:rsidR="00C335FB">
        <w:t xml:space="preserve"> </w:t>
      </w:r>
      <w:r>
        <w:t>початковим</w:t>
      </w:r>
      <w:r w:rsidR="00C335FB">
        <w:t xml:space="preserve"> </w:t>
      </w:r>
      <w:r>
        <w:t>і</w:t>
      </w:r>
      <w:r w:rsidR="00C335FB">
        <w:t xml:space="preserve"> </w:t>
      </w:r>
      <w:r>
        <w:t>кінцевим</w:t>
      </w:r>
      <w:r w:rsidR="00C335FB">
        <w:t xml:space="preserve"> </w:t>
      </w:r>
      <w:r>
        <w:t>пунктом.</w:t>
      </w:r>
    </w:p>
    <w:p w14:paraId="0DE3C231" w14:textId="31D6926B" w:rsidR="007B0F13" w:rsidRDefault="007B0F13" w:rsidP="007B0F13">
      <w:r>
        <w:t>Оптимізація –</w:t>
      </w:r>
      <w:r w:rsidR="00C335FB">
        <w:t xml:space="preserve"> </w:t>
      </w:r>
      <w:r>
        <w:t>процес</w:t>
      </w:r>
      <w:r w:rsidR="00C335FB">
        <w:t xml:space="preserve"> </w:t>
      </w:r>
      <w:r>
        <w:t>надання</w:t>
      </w:r>
      <w:r w:rsidR="00C335FB">
        <w:t xml:space="preserve"> </w:t>
      </w:r>
      <w:r>
        <w:t>будь-чому</w:t>
      </w:r>
      <w:r w:rsidR="00C335FB">
        <w:t xml:space="preserve"> </w:t>
      </w:r>
      <w:r>
        <w:t>найвигідніших</w:t>
      </w:r>
      <w:r w:rsidR="00C335FB">
        <w:t xml:space="preserve"> </w:t>
      </w:r>
      <w:r>
        <w:t>характеристик,</w:t>
      </w:r>
      <w:r w:rsidR="00C335FB">
        <w:t xml:space="preserve"> </w:t>
      </w:r>
      <w:r>
        <w:t>співвідношень.</w:t>
      </w:r>
    </w:p>
    <w:p w14:paraId="7355C037" w14:textId="610AAA37" w:rsidR="00924FA9" w:rsidRDefault="00924FA9" w:rsidP="00924FA9">
      <w:r>
        <w:t>Транспорт</w:t>
      </w:r>
      <w:r w:rsidR="00901690">
        <w:rPr>
          <w:lang w:val="en-US"/>
        </w:rPr>
        <w:t> </w:t>
      </w:r>
      <w:r w:rsidR="00901690">
        <w:t>–</w:t>
      </w:r>
      <w:r w:rsidR="00C335FB">
        <w:t xml:space="preserve"> </w:t>
      </w:r>
      <w:r w:rsidRPr="00924FA9">
        <w:t>сукупність</w:t>
      </w:r>
      <w:r w:rsidR="00C335FB">
        <w:t xml:space="preserve"> </w:t>
      </w:r>
      <w:r w:rsidRPr="00924FA9">
        <w:t>засобів,</w:t>
      </w:r>
      <w:r w:rsidR="00C335FB">
        <w:t xml:space="preserve"> </w:t>
      </w:r>
      <w:r w:rsidRPr="00924FA9">
        <w:t>призначених</w:t>
      </w:r>
      <w:r w:rsidR="00C335FB">
        <w:t xml:space="preserve"> </w:t>
      </w:r>
      <w:r w:rsidRPr="00924FA9">
        <w:t>для</w:t>
      </w:r>
      <w:r w:rsidR="00C335FB">
        <w:t xml:space="preserve"> </w:t>
      </w:r>
      <w:r w:rsidRPr="00924FA9">
        <w:t>переміщення</w:t>
      </w:r>
      <w:r w:rsidR="00C335FB">
        <w:t xml:space="preserve"> </w:t>
      </w:r>
      <w:r w:rsidRPr="00924FA9">
        <w:t>людей,</w:t>
      </w:r>
      <w:r w:rsidR="00C335FB">
        <w:t xml:space="preserve"> </w:t>
      </w:r>
      <w:r w:rsidRPr="00924FA9">
        <w:t>вантажів,</w:t>
      </w:r>
      <w:r w:rsidR="00C335FB">
        <w:t xml:space="preserve"> </w:t>
      </w:r>
      <w:r>
        <w:t>продукції</w:t>
      </w:r>
      <w:r w:rsidR="00C335FB">
        <w:t xml:space="preserve"> </w:t>
      </w:r>
      <w:r w:rsidRPr="00924FA9">
        <w:t>з</w:t>
      </w:r>
      <w:r w:rsidR="00C335FB">
        <w:t xml:space="preserve"> </w:t>
      </w:r>
      <w:r w:rsidRPr="00924FA9">
        <w:t>одного</w:t>
      </w:r>
      <w:r w:rsidR="00C335FB">
        <w:t xml:space="preserve"> </w:t>
      </w:r>
      <w:r w:rsidRPr="00924FA9">
        <w:t>місця</w:t>
      </w:r>
      <w:r w:rsidR="00C335FB">
        <w:t xml:space="preserve"> </w:t>
      </w:r>
      <w:r w:rsidRPr="00924FA9">
        <w:t>в</w:t>
      </w:r>
      <w:r w:rsidR="00C335FB">
        <w:t xml:space="preserve"> </w:t>
      </w:r>
      <w:r w:rsidRPr="00924FA9">
        <w:t>інше.</w:t>
      </w:r>
    </w:p>
    <w:p w14:paraId="338A699A" w14:textId="2F51B4BD" w:rsidR="00924FA9" w:rsidRPr="00924FA9" w:rsidRDefault="00924FA9" w:rsidP="00924FA9">
      <w:r>
        <w:t>Транспорт</w:t>
      </w:r>
      <w:r w:rsidR="00C335FB">
        <w:t xml:space="preserve"> </w:t>
      </w:r>
      <w:r>
        <w:t>має</w:t>
      </w:r>
      <w:r w:rsidR="00C335FB">
        <w:t xml:space="preserve"> </w:t>
      </w:r>
      <w:r>
        <w:t>фундаментальне</w:t>
      </w:r>
      <w:r w:rsidR="00C335FB">
        <w:t xml:space="preserve"> </w:t>
      </w:r>
      <w:r>
        <w:t>значення</w:t>
      </w:r>
      <w:r w:rsidR="00C335FB">
        <w:t xml:space="preserve"> </w:t>
      </w:r>
      <w:r>
        <w:t>для</w:t>
      </w:r>
      <w:r w:rsidR="00C335FB">
        <w:t xml:space="preserve"> </w:t>
      </w:r>
      <w:r>
        <w:t>економіки</w:t>
      </w:r>
      <w:r w:rsidR="00C335FB">
        <w:t xml:space="preserve"> </w:t>
      </w:r>
      <w:r>
        <w:t>та</w:t>
      </w:r>
      <w:r w:rsidR="00C335FB">
        <w:t xml:space="preserve"> </w:t>
      </w:r>
      <w:r>
        <w:t>суспільства.</w:t>
      </w:r>
      <w:r w:rsidR="00C335FB">
        <w:t xml:space="preserve"> </w:t>
      </w:r>
      <w:r>
        <w:t>Мобільність</w:t>
      </w:r>
      <w:r w:rsidR="00C335FB">
        <w:t xml:space="preserve"> </w:t>
      </w:r>
      <w:r>
        <w:t>є</w:t>
      </w:r>
      <w:r w:rsidR="00C335FB">
        <w:t xml:space="preserve"> </w:t>
      </w:r>
      <w:r w:rsidR="00CB61D2">
        <w:t>життєвою</w:t>
      </w:r>
      <w:r w:rsidR="00C335FB">
        <w:t xml:space="preserve"> </w:t>
      </w:r>
      <w:r w:rsidR="00E50BD0">
        <w:t>необхідністю</w:t>
      </w:r>
      <w:r w:rsidR="00C335FB">
        <w:t xml:space="preserve"> </w:t>
      </w:r>
      <w:r>
        <w:t>для</w:t>
      </w:r>
      <w:r w:rsidR="00C335FB">
        <w:t xml:space="preserve"> </w:t>
      </w:r>
      <w:r>
        <w:t>ринку</w:t>
      </w:r>
      <w:r w:rsidR="00C335FB">
        <w:t xml:space="preserve"> </w:t>
      </w:r>
      <w:r>
        <w:t>та</w:t>
      </w:r>
      <w:r w:rsidR="00C335FB">
        <w:t xml:space="preserve"> </w:t>
      </w:r>
      <w:r>
        <w:t>якості</w:t>
      </w:r>
      <w:r w:rsidR="00C335FB">
        <w:t xml:space="preserve"> </w:t>
      </w:r>
      <w:r>
        <w:t>життя</w:t>
      </w:r>
      <w:r w:rsidR="00C335FB">
        <w:t xml:space="preserve"> </w:t>
      </w:r>
      <w:r>
        <w:t>громадян.</w:t>
      </w:r>
      <w:r w:rsidR="00C335FB">
        <w:t xml:space="preserve"> </w:t>
      </w:r>
      <w:r>
        <w:t>Транспорт</w:t>
      </w:r>
      <w:r w:rsidR="00CB61D2">
        <w:t>,</w:t>
      </w:r>
      <w:r w:rsidR="00C335FB">
        <w:t xml:space="preserve"> </w:t>
      </w:r>
      <w:r w:rsidR="00CB61D2">
        <w:t>у</w:t>
      </w:r>
      <w:r w:rsidR="00C335FB">
        <w:t xml:space="preserve"> </w:t>
      </w:r>
      <w:r w:rsidR="00CB61D2">
        <w:t>свою</w:t>
      </w:r>
      <w:r w:rsidR="00C335FB">
        <w:t xml:space="preserve"> </w:t>
      </w:r>
      <w:r w:rsidR="00CB61D2">
        <w:t>чергу,</w:t>
      </w:r>
      <w:r w:rsidR="00C335FB">
        <w:t xml:space="preserve"> </w:t>
      </w:r>
      <w:r>
        <w:t>створює</w:t>
      </w:r>
      <w:r w:rsidR="00C335FB">
        <w:t xml:space="preserve"> </w:t>
      </w:r>
      <w:r>
        <w:t>умови</w:t>
      </w:r>
      <w:r w:rsidR="00C335FB">
        <w:t xml:space="preserve"> </w:t>
      </w:r>
      <w:r>
        <w:t>для</w:t>
      </w:r>
      <w:r w:rsidR="00C335FB">
        <w:t xml:space="preserve"> </w:t>
      </w:r>
      <w:bookmarkStart w:id="0" w:name="_GoBack"/>
      <w:bookmarkEnd w:id="0"/>
      <w:r>
        <w:t>зростання</w:t>
      </w:r>
      <w:r w:rsidR="00C335FB">
        <w:t xml:space="preserve"> </w:t>
      </w:r>
      <w:r w:rsidR="00CB61D2">
        <w:t>економіки</w:t>
      </w:r>
      <w:r w:rsidR="00C335FB">
        <w:t xml:space="preserve"> </w:t>
      </w:r>
      <w:r>
        <w:t>та</w:t>
      </w:r>
      <w:r w:rsidR="00C335FB">
        <w:t xml:space="preserve"> </w:t>
      </w:r>
      <w:r>
        <w:t>працевлаштування</w:t>
      </w:r>
      <w:r w:rsidR="00C335FB">
        <w:t xml:space="preserve"> </w:t>
      </w:r>
      <w:r w:rsidR="00CB61D2">
        <w:t>населення</w:t>
      </w:r>
      <w:r w:rsidR="003A6C42">
        <w:t> </w:t>
      </w:r>
      <w:r w:rsidRPr="00087FBD">
        <w:rPr>
          <w:lang w:val="ru-RU"/>
        </w:rPr>
        <w:t>[2].</w:t>
      </w:r>
    </w:p>
    <w:p w14:paraId="2C8A7A24" w14:textId="459163DB" w:rsidR="00FD7988" w:rsidRDefault="001E1F8A" w:rsidP="007B0F13">
      <w:r>
        <w:t>Процес</w:t>
      </w:r>
      <w:r w:rsidR="00C335FB">
        <w:t xml:space="preserve"> </w:t>
      </w:r>
      <w:r w:rsidR="007B0F13">
        <w:t>оптимізації</w:t>
      </w:r>
      <w:r w:rsidR="00C335FB">
        <w:t xml:space="preserve"> </w:t>
      </w:r>
      <w:r w:rsidR="007B0F13">
        <w:t>транспортних</w:t>
      </w:r>
      <w:r w:rsidR="00C335FB">
        <w:t xml:space="preserve"> </w:t>
      </w:r>
      <w:r w:rsidR="007B0F13">
        <w:t>перевезень</w:t>
      </w:r>
      <w:r w:rsidR="00C335FB">
        <w:t xml:space="preserve"> </w:t>
      </w:r>
      <w:r w:rsidR="007B0F13">
        <w:t>складається</w:t>
      </w:r>
      <w:r w:rsidR="00C335FB">
        <w:t xml:space="preserve"> </w:t>
      </w:r>
      <w:r w:rsidR="007B0F13">
        <w:t>з:</w:t>
      </w:r>
    </w:p>
    <w:p w14:paraId="504951D6" w14:textId="3022D9CB" w:rsidR="00F25D4D" w:rsidRDefault="001E1F8A" w:rsidP="001E1F8A">
      <w:pPr>
        <w:pStyle w:val="a1"/>
      </w:pPr>
      <w:r>
        <w:t>аналізу</w:t>
      </w:r>
      <w:r w:rsidR="00C335FB">
        <w:t xml:space="preserve"> </w:t>
      </w:r>
      <w:r>
        <w:t>поточного</w:t>
      </w:r>
      <w:r w:rsidR="00C335FB">
        <w:t xml:space="preserve"> </w:t>
      </w:r>
      <w:r>
        <w:t>стану</w:t>
      </w:r>
      <w:r w:rsidR="00C335FB">
        <w:t xml:space="preserve"> </w:t>
      </w:r>
      <w:r>
        <w:t>існуючої</w:t>
      </w:r>
      <w:r w:rsidR="00C335FB">
        <w:t xml:space="preserve"> </w:t>
      </w:r>
      <w:r>
        <w:t>транспортної</w:t>
      </w:r>
      <w:r w:rsidR="00C335FB">
        <w:t xml:space="preserve"> </w:t>
      </w:r>
      <w:r>
        <w:t>системи</w:t>
      </w:r>
      <w:r w:rsidR="00C335FB">
        <w:t xml:space="preserve"> </w:t>
      </w:r>
      <w:r>
        <w:t>підприємства;</w:t>
      </w:r>
    </w:p>
    <w:p w14:paraId="2C38C5D7" w14:textId="4719496F" w:rsidR="001E1F8A" w:rsidRDefault="00CB61D2" w:rsidP="001E1F8A">
      <w:pPr>
        <w:pStyle w:val="a1"/>
      </w:pPr>
      <w:r>
        <w:lastRenderedPageBreak/>
        <w:t>об’єктивної</w:t>
      </w:r>
      <w:r w:rsidR="00C335FB">
        <w:t xml:space="preserve"> </w:t>
      </w:r>
      <w:r>
        <w:t>оцінки</w:t>
      </w:r>
      <w:r w:rsidR="00C335FB">
        <w:t xml:space="preserve"> </w:t>
      </w:r>
      <w:r w:rsidR="001E1F8A">
        <w:t>дієздатності,</w:t>
      </w:r>
      <w:r w:rsidR="00C335FB">
        <w:t xml:space="preserve"> </w:t>
      </w:r>
      <w:r w:rsidR="001E1F8A">
        <w:t>продуктивності</w:t>
      </w:r>
      <w:r w:rsidR="00C335FB">
        <w:t xml:space="preserve"> </w:t>
      </w:r>
      <w:r>
        <w:t>транспортної</w:t>
      </w:r>
      <w:r w:rsidR="00C335FB">
        <w:t xml:space="preserve"> </w:t>
      </w:r>
      <w:r>
        <w:t>системи</w:t>
      </w:r>
      <w:r w:rsidR="00C335FB">
        <w:t xml:space="preserve"> </w:t>
      </w:r>
      <w:r>
        <w:t>підприємства</w:t>
      </w:r>
      <w:r w:rsidR="001E1F8A">
        <w:t>,</w:t>
      </w:r>
      <w:r w:rsidR="00C335FB">
        <w:t xml:space="preserve"> </w:t>
      </w:r>
      <w:r w:rsidR="001E1F8A">
        <w:t>виявлення</w:t>
      </w:r>
      <w:r w:rsidR="00C335FB">
        <w:t xml:space="preserve"> </w:t>
      </w:r>
      <w:r>
        <w:t>її</w:t>
      </w:r>
      <w:r w:rsidR="00C335FB">
        <w:t xml:space="preserve"> </w:t>
      </w:r>
      <w:r w:rsidR="001E1F8A">
        <w:t>недоліків</w:t>
      </w:r>
      <w:r w:rsidR="00C335FB">
        <w:t xml:space="preserve"> </w:t>
      </w:r>
      <w:r w:rsidR="001E1F8A">
        <w:t>і</w:t>
      </w:r>
      <w:r w:rsidR="00C335FB">
        <w:t xml:space="preserve"> </w:t>
      </w:r>
      <w:r w:rsidR="001E1F8A">
        <w:t>переваг;</w:t>
      </w:r>
    </w:p>
    <w:p w14:paraId="190A96E2" w14:textId="17169110" w:rsidR="001E1F8A" w:rsidRDefault="001E1F8A" w:rsidP="001E1F8A">
      <w:pPr>
        <w:pStyle w:val="a1"/>
      </w:pPr>
      <w:r>
        <w:t>складання</w:t>
      </w:r>
      <w:r w:rsidR="00C335FB">
        <w:t xml:space="preserve"> </w:t>
      </w:r>
      <w:r>
        <w:t>списку</w:t>
      </w:r>
      <w:r w:rsidR="00C335FB">
        <w:t xml:space="preserve"> </w:t>
      </w:r>
      <w:r>
        <w:t>дій</w:t>
      </w:r>
      <w:r w:rsidR="00D15400">
        <w:t>,</w:t>
      </w:r>
      <w:r w:rsidR="00C335FB">
        <w:t xml:space="preserve"> </w:t>
      </w:r>
      <w:r>
        <w:t>відповідно</w:t>
      </w:r>
      <w:r w:rsidR="00C335FB">
        <w:t xml:space="preserve"> </w:t>
      </w:r>
      <w:r>
        <w:t>до</w:t>
      </w:r>
      <w:r w:rsidR="00C335FB">
        <w:t xml:space="preserve"> </w:t>
      </w:r>
      <w:r>
        <w:t>проведеного</w:t>
      </w:r>
      <w:r w:rsidR="00C335FB">
        <w:t xml:space="preserve"> </w:t>
      </w:r>
      <w:r>
        <w:t>аналізу,</w:t>
      </w:r>
      <w:r w:rsidR="00C335FB">
        <w:t xml:space="preserve"> </w:t>
      </w:r>
      <w:r>
        <w:t>направлених</w:t>
      </w:r>
      <w:r w:rsidR="00C335FB">
        <w:t xml:space="preserve"> </w:t>
      </w:r>
      <w:r>
        <w:t>на</w:t>
      </w:r>
      <w:r w:rsidR="00C335FB">
        <w:t xml:space="preserve"> </w:t>
      </w:r>
      <w:r>
        <w:t>вирішення</w:t>
      </w:r>
      <w:r w:rsidR="00C335FB">
        <w:t xml:space="preserve"> </w:t>
      </w:r>
      <w:r>
        <w:t>проблемних</w:t>
      </w:r>
      <w:r w:rsidR="00C335FB">
        <w:t xml:space="preserve"> </w:t>
      </w:r>
      <w:r>
        <w:t>питань,</w:t>
      </w:r>
      <w:r w:rsidR="00C335FB">
        <w:t xml:space="preserve"> </w:t>
      </w:r>
      <w:r>
        <w:t>серед</w:t>
      </w:r>
      <w:r w:rsidR="00C335FB">
        <w:t xml:space="preserve"> </w:t>
      </w:r>
      <w:r>
        <w:t>яких</w:t>
      </w:r>
      <w:r w:rsidR="00C335FB">
        <w:t xml:space="preserve"> </w:t>
      </w:r>
      <w:r>
        <w:t>визначаються</w:t>
      </w:r>
      <w:r w:rsidR="00C335FB">
        <w:t xml:space="preserve"> </w:t>
      </w:r>
      <w:r>
        <w:t>дії</w:t>
      </w:r>
      <w:r w:rsidR="00C335FB">
        <w:t xml:space="preserve"> </w:t>
      </w:r>
      <w:r>
        <w:t>першочергового</w:t>
      </w:r>
      <w:r w:rsidR="00C335FB">
        <w:t xml:space="preserve"> </w:t>
      </w:r>
      <w:r>
        <w:t>порядку,</w:t>
      </w:r>
      <w:r w:rsidR="00C335FB">
        <w:t xml:space="preserve"> </w:t>
      </w:r>
      <w:r>
        <w:t>тобто</w:t>
      </w:r>
      <w:r w:rsidR="00C335FB">
        <w:t xml:space="preserve"> </w:t>
      </w:r>
      <w:r>
        <w:t>ті,</w:t>
      </w:r>
      <w:r w:rsidR="00C335FB">
        <w:t xml:space="preserve"> </w:t>
      </w:r>
      <w:r>
        <w:t>які</w:t>
      </w:r>
      <w:r w:rsidR="00C335FB">
        <w:t xml:space="preserve"> </w:t>
      </w:r>
      <w:r>
        <w:t>необхідно</w:t>
      </w:r>
      <w:r w:rsidR="00C335FB">
        <w:t xml:space="preserve"> </w:t>
      </w:r>
      <w:r>
        <w:t>впровадити</w:t>
      </w:r>
      <w:r w:rsidR="00C335FB">
        <w:t xml:space="preserve"> </w:t>
      </w:r>
      <w:r>
        <w:t>найближчим</w:t>
      </w:r>
      <w:r w:rsidR="00C335FB">
        <w:t xml:space="preserve"> </w:t>
      </w:r>
      <w:r>
        <w:t>часом,</w:t>
      </w:r>
      <w:r w:rsidR="00C335FB">
        <w:t xml:space="preserve"> </w:t>
      </w:r>
      <w:r w:rsidR="00CB61D2">
        <w:t>та</w:t>
      </w:r>
      <w:r w:rsidR="00C335FB">
        <w:t xml:space="preserve"> </w:t>
      </w:r>
      <w:r w:rsidR="00CB61D2">
        <w:t>дії</w:t>
      </w:r>
      <w:r w:rsidR="00C335FB">
        <w:t xml:space="preserve"> </w:t>
      </w:r>
      <w:r w:rsidR="00CB61D2">
        <w:t>поступового</w:t>
      </w:r>
      <w:r w:rsidR="00C335FB">
        <w:t xml:space="preserve"> </w:t>
      </w:r>
      <w:r w:rsidR="00CB61D2">
        <w:t>впровадження</w:t>
      </w:r>
      <w:r w:rsidR="0061672B">
        <w:t> –</w:t>
      </w:r>
      <w:r w:rsidR="00C335FB">
        <w:t xml:space="preserve"> </w:t>
      </w:r>
      <w:r w:rsidR="00CB61D2">
        <w:t>і</w:t>
      </w:r>
      <w:r>
        <w:t>ншими</w:t>
      </w:r>
      <w:r w:rsidR="00C335FB">
        <w:t xml:space="preserve"> </w:t>
      </w:r>
      <w:r>
        <w:t>словами</w:t>
      </w:r>
      <w:r w:rsidR="00CB61D2">
        <w:t>,</w:t>
      </w:r>
      <w:r w:rsidR="00C335FB">
        <w:t xml:space="preserve"> </w:t>
      </w:r>
      <w:r>
        <w:t>проблеми</w:t>
      </w:r>
      <w:r w:rsidR="00C335FB">
        <w:t xml:space="preserve"> </w:t>
      </w:r>
      <w:r>
        <w:t>відсортовуються</w:t>
      </w:r>
      <w:r w:rsidR="00C335FB">
        <w:t xml:space="preserve"> </w:t>
      </w:r>
      <w:r>
        <w:t>за</w:t>
      </w:r>
      <w:r w:rsidR="00C335FB">
        <w:t xml:space="preserve"> </w:t>
      </w:r>
      <w:r w:rsidR="00D73577">
        <w:t>ступенем</w:t>
      </w:r>
      <w:r w:rsidR="00C335FB">
        <w:t xml:space="preserve"> </w:t>
      </w:r>
      <w:r>
        <w:t>гостроти.</w:t>
      </w:r>
    </w:p>
    <w:p w14:paraId="7F6382B9" w14:textId="68473370" w:rsidR="001E1F8A" w:rsidRDefault="001E1F8A" w:rsidP="001E1F8A">
      <w:pPr>
        <w:pStyle w:val="a1"/>
      </w:pPr>
      <w:r>
        <w:t>впровадження</w:t>
      </w:r>
      <w:r w:rsidR="00C335FB">
        <w:t xml:space="preserve"> </w:t>
      </w:r>
      <w:r>
        <w:t>створених</w:t>
      </w:r>
      <w:r w:rsidR="00C335FB">
        <w:t xml:space="preserve"> </w:t>
      </w:r>
      <w:r>
        <w:t>рекомендацій</w:t>
      </w:r>
      <w:r w:rsidR="00D15400">
        <w:t>,</w:t>
      </w:r>
      <w:r w:rsidR="00C335FB">
        <w:t xml:space="preserve"> </w:t>
      </w:r>
      <w:r>
        <w:t>враховуючи</w:t>
      </w:r>
      <w:r w:rsidR="00C335FB">
        <w:t xml:space="preserve"> </w:t>
      </w:r>
      <w:r>
        <w:t>поточні</w:t>
      </w:r>
      <w:r w:rsidR="00C335FB">
        <w:t xml:space="preserve"> </w:t>
      </w:r>
      <w:r>
        <w:t>матеріальні</w:t>
      </w:r>
      <w:r w:rsidR="00C335FB">
        <w:t xml:space="preserve"> </w:t>
      </w:r>
      <w:r>
        <w:t>і</w:t>
      </w:r>
      <w:r w:rsidR="00C335FB">
        <w:t xml:space="preserve"> </w:t>
      </w:r>
      <w:r>
        <w:t>фізичні</w:t>
      </w:r>
      <w:r w:rsidR="00C335FB">
        <w:t xml:space="preserve"> </w:t>
      </w:r>
      <w:r>
        <w:t>ресурси</w:t>
      </w:r>
      <w:r w:rsidR="00C335FB">
        <w:t xml:space="preserve"> </w:t>
      </w:r>
      <w:r>
        <w:t>підприємства,</w:t>
      </w:r>
      <w:r w:rsidR="00C335FB">
        <w:t xml:space="preserve"> </w:t>
      </w:r>
      <w:r>
        <w:t>та</w:t>
      </w:r>
      <w:r w:rsidR="00C335FB">
        <w:t xml:space="preserve"> </w:t>
      </w:r>
      <w:r>
        <w:t>зіставляючи</w:t>
      </w:r>
      <w:r w:rsidR="00C335FB">
        <w:t xml:space="preserve"> </w:t>
      </w:r>
      <w:r>
        <w:t>їх</w:t>
      </w:r>
      <w:r w:rsidR="00C335FB">
        <w:t xml:space="preserve"> </w:t>
      </w:r>
      <w:r>
        <w:t>з</w:t>
      </w:r>
      <w:r w:rsidR="00C335FB">
        <w:t xml:space="preserve"> </w:t>
      </w:r>
      <w:r>
        <w:t>списком</w:t>
      </w:r>
      <w:r w:rsidR="00C335FB">
        <w:t xml:space="preserve"> </w:t>
      </w:r>
      <w:r>
        <w:t>необхідних</w:t>
      </w:r>
      <w:r w:rsidR="00C335FB">
        <w:t xml:space="preserve"> </w:t>
      </w:r>
      <w:r>
        <w:t>дій.</w:t>
      </w:r>
    </w:p>
    <w:p w14:paraId="64C6003B" w14:textId="4C4B32E6" w:rsidR="00830F86" w:rsidRDefault="00830F86" w:rsidP="00830F86">
      <w:r>
        <w:t>Основні</w:t>
      </w:r>
      <w:r w:rsidR="00C335FB">
        <w:t xml:space="preserve"> </w:t>
      </w:r>
      <w:r>
        <w:t>етапи</w:t>
      </w:r>
      <w:r w:rsidR="00C335FB">
        <w:t xml:space="preserve"> </w:t>
      </w:r>
      <w:r>
        <w:t>створення</w:t>
      </w:r>
      <w:r w:rsidR="00C335FB">
        <w:t xml:space="preserve"> </w:t>
      </w:r>
      <w:r>
        <w:t>і</w:t>
      </w:r>
      <w:r w:rsidR="00C335FB">
        <w:t xml:space="preserve"> </w:t>
      </w:r>
      <w:r>
        <w:t>інтегрування</w:t>
      </w:r>
      <w:r w:rsidR="00C335FB">
        <w:t xml:space="preserve"> </w:t>
      </w:r>
      <w:r>
        <w:t>оптимізації</w:t>
      </w:r>
      <w:r w:rsidR="00C335FB">
        <w:t xml:space="preserve"> </w:t>
      </w:r>
      <w:r>
        <w:t>транспортних</w:t>
      </w:r>
      <w:r w:rsidR="00C335FB">
        <w:t xml:space="preserve"> </w:t>
      </w:r>
      <w:r>
        <w:t>перевезень:</w:t>
      </w:r>
    </w:p>
    <w:p w14:paraId="1B03C4FB" w14:textId="0D333D01" w:rsidR="00830F86" w:rsidRDefault="00830F86" w:rsidP="00830F86">
      <w:r>
        <w:t>1</w:t>
      </w:r>
      <w:r w:rsidR="00F61285">
        <w:noBreakHyphen/>
      </w:r>
      <w:r>
        <w:t>й</w:t>
      </w:r>
      <w:r w:rsidR="0024491A">
        <w:t> </w:t>
      </w:r>
      <w:r>
        <w:t>етап –</w:t>
      </w:r>
      <w:r w:rsidR="00C335FB">
        <w:t xml:space="preserve"> </w:t>
      </w:r>
      <w:r>
        <w:t>ор</w:t>
      </w:r>
      <w:r w:rsidR="007023A1">
        <w:t>ганізаційно-підготовчий:</w:t>
      </w:r>
      <w:r w:rsidR="00C335FB">
        <w:t xml:space="preserve"> </w:t>
      </w:r>
      <w:r w:rsidR="007023A1">
        <w:t>зводя</w:t>
      </w:r>
      <w:r w:rsidR="00CB61D2">
        <w:t>ться</w:t>
      </w:r>
      <w:r w:rsidR="00C335FB">
        <w:t xml:space="preserve"> </w:t>
      </w:r>
      <w:r>
        <w:t>до</w:t>
      </w:r>
      <w:r w:rsidR="00C335FB">
        <w:t xml:space="preserve"> </w:t>
      </w:r>
      <w:r>
        <w:t>мінімуму</w:t>
      </w:r>
      <w:r w:rsidR="00C335FB">
        <w:t xml:space="preserve"> </w:t>
      </w:r>
      <w:r w:rsidR="00CB61D2">
        <w:t>перевантаження</w:t>
      </w:r>
      <w:r w:rsidR="00C335FB">
        <w:t xml:space="preserve"> </w:t>
      </w:r>
      <w:r>
        <w:t>з</w:t>
      </w:r>
      <w:r w:rsidR="00C335FB">
        <w:t xml:space="preserve"> </w:t>
      </w:r>
      <w:r>
        <w:t>одного</w:t>
      </w:r>
      <w:r w:rsidR="00C335FB">
        <w:t xml:space="preserve"> </w:t>
      </w:r>
      <w:r>
        <w:t>транспортного</w:t>
      </w:r>
      <w:r w:rsidR="00C335FB">
        <w:t xml:space="preserve"> </w:t>
      </w:r>
      <w:r>
        <w:t>засобу</w:t>
      </w:r>
      <w:r w:rsidR="00C335FB">
        <w:t xml:space="preserve"> </w:t>
      </w:r>
      <w:r>
        <w:t>в</w:t>
      </w:r>
      <w:r w:rsidR="00C335FB">
        <w:t xml:space="preserve"> </w:t>
      </w:r>
      <w:r>
        <w:t>інший,</w:t>
      </w:r>
      <w:r w:rsidR="00C335FB">
        <w:t xml:space="preserve"> </w:t>
      </w:r>
      <w:r>
        <w:t>з</w:t>
      </w:r>
      <w:r w:rsidR="00C335FB">
        <w:t xml:space="preserve"> </w:t>
      </w:r>
      <w:r>
        <w:t>однієї</w:t>
      </w:r>
      <w:r w:rsidR="00C335FB">
        <w:t xml:space="preserve"> </w:t>
      </w:r>
      <w:r>
        <w:t>тари</w:t>
      </w:r>
      <w:r w:rsidR="00C335FB">
        <w:t xml:space="preserve"> </w:t>
      </w:r>
      <w:r>
        <w:t>для</w:t>
      </w:r>
      <w:r w:rsidR="00C335FB">
        <w:t xml:space="preserve"> </w:t>
      </w:r>
      <w:r>
        <w:t>транспортування</w:t>
      </w:r>
      <w:r w:rsidR="00584FFB">
        <w:t> –</w:t>
      </w:r>
      <w:r w:rsidR="00C335FB">
        <w:t xml:space="preserve"> </w:t>
      </w:r>
      <w:r>
        <w:t>в</w:t>
      </w:r>
      <w:r w:rsidR="00C335FB">
        <w:t xml:space="preserve"> </w:t>
      </w:r>
      <w:r>
        <w:t>іншу</w:t>
      </w:r>
      <w:r w:rsidR="007023A1">
        <w:t>;</w:t>
      </w:r>
      <w:r w:rsidR="00C335FB">
        <w:t xml:space="preserve"> </w:t>
      </w:r>
      <w:r w:rsidR="007023A1">
        <w:t>впрова</w:t>
      </w:r>
      <w:r w:rsidR="003E0E40">
        <w:t>д</w:t>
      </w:r>
      <w:r w:rsidR="007023A1">
        <w:t>жується</w:t>
      </w:r>
      <w:r w:rsidR="00C335FB">
        <w:t xml:space="preserve"> </w:t>
      </w:r>
      <w:r>
        <w:t>облік</w:t>
      </w:r>
      <w:r w:rsidR="00C335FB">
        <w:t xml:space="preserve"> </w:t>
      </w:r>
      <w:r>
        <w:t>типу</w:t>
      </w:r>
      <w:r w:rsidR="00C335FB">
        <w:t xml:space="preserve"> </w:t>
      </w:r>
      <w:r>
        <w:t>машини</w:t>
      </w:r>
      <w:r w:rsidR="00C335FB">
        <w:t xml:space="preserve"> </w:t>
      </w:r>
      <w:r>
        <w:t>для</w:t>
      </w:r>
      <w:r w:rsidR="00C335FB">
        <w:t xml:space="preserve"> </w:t>
      </w:r>
      <w:r>
        <w:t>кращої</w:t>
      </w:r>
      <w:r w:rsidR="00C335FB">
        <w:t xml:space="preserve"> </w:t>
      </w:r>
      <w:r>
        <w:t>вантажомісткості;</w:t>
      </w:r>
      <w:r w:rsidR="00C335FB">
        <w:t xml:space="preserve"> </w:t>
      </w:r>
      <w:r w:rsidR="007023A1">
        <w:t>зводяться</w:t>
      </w:r>
      <w:r w:rsidR="00C335FB">
        <w:t xml:space="preserve"> </w:t>
      </w:r>
      <w:r w:rsidR="007023A1">
        <w:t>до</w:t>
      </w:r>
      <w:r w:rsidR="00C335FB">
        <w:t xml:space="preserve"> </w:t>
      </w:r>
      <w:r w:rsidR="007023A1">
        <w:t>мінімуму</w:t>
      </w:r>
      <w:r w:rsidR="00C335FB">
        <w:t xml:space="preserve"> </w:t>
      </w:r>
      <w:r>
        <w:t>витрат</w:t>
      </w:r>
      <w:r w:rsidR="007023A1">
        <w:t>и</w:t>
      </w:r>
      <w:r w:rsidR="00C335FB">
        <w:t xml:space="preserve"> </w:t>
      </w:r>
      <w:r w:rsidR="007023A1">
        <w:t>на</w:t>
      </w:r>
      <w:r w:rsidR="00C335FB">
        <w:t xml:space="preserve"> </w:t>
      </w:r>
      <w:r w:rsidR="007023A1">
        <w:t>перевезення</w:t>
      </w:r>
      <w:r w:rsidR="00C335FB">
        <w:t xml:space="preserve"> </w:t>
      </w:r>
      <w:r>
        <w:t>товару</w:t>
      </w:r>
      <w:r w:rsidR="00C335FB">
        <w:t xml:space="preserve"> </w:t>
      </w:r>
      <w:r w:rsidR="007023A1">
        <w:t>неналежної</w:t>
      </w:r>
      <w:r w:rsidR="00C335FB">
        <w:t xml:space="preserve"> </w:t>
      </w:r>
      <w:r w:rsidR="007023A1">
        <w:t>якості</w:t>
      </w:r>
      <w:r>
        <w:t>;</w:t>
      </w:r>
    </w:p>
    <w:p w14:paraId="7AA89A16" w14:textId="3EF401D8" w:rsidR="00830F86" w:rsidRDefault="00830F86" w:rsidP="00830F86">
      <w:r>
        <w:t>2</w:t>
      </w:r>
      <w:r w:rsidR="00F61285">
        <w:noBreakHyphen/>
      </w:r>
      <w:r>
        <w:t>й</w:t>
      </w:r>
      <w:r w:rsidR="0024491A">
        <w:t> </w:t>
      </w:r>
      <w:r>
        <w:t>етап</w:t>
      </w:r>
      <w:r w:rsidR="00E50D6F">
        <w:t> –</w:t>
      </w:r>
      <w:r w:rsidR="00C335FB">
        <w:t xml:space="preserve"> </w:t>
      </w:r>
      <w:r w:rsidR="007023A1">
        <w:t>аналізується</w:t>
      </w:r>
      <w:r w:rsidR="00C335FB">
        <w:t xml:space="preserve"> </w:t>
      </w:r>
      <w:r>
        <w:t>поточний</w:t>
      </w:r>
      <w:r w:rsidR="00C335FB">
        <w:t xml:space="preserve"> </w:t>
      </w:r>
      <w:r>
        <w:t>стан</w:t>
      </w:r>
      <w:r w:rsidR="00C335FB">
        <w:t xml:space="preserve"> </w:t>
      </w:r>
      <w:r>
        <w:t>замовлень</w:t>
      </w:r>
      <w:r w:rsidR="00C335FB">
        <w:t xml:space="preserve"> </w:t>
      </w:r>
      <w:r>
        <w:t>та</w:t>
      </w:r>
      <w:r w:rsidR="00C335FB">
        <w:t xml:space="preserve"> </w:t>
      </w:r>
      <w:r>
        <w:t>завантаженість</w:t>
      </w:r>
      <w:r w:rsidR="00C335FB">
        <w:t xml:space="preserve"> </w:t>
      </w:r>
      <w:r>
        <w:t>транспортних</w:t>
      </w:r>
      <w:r w:rsidR="00C335FB">
        <w:t xml:space="preserve"> </w:t>
      </w:r>
      <w:r>
        <w:t>засобів,</w:t>
      </w:r>
      <w:r w:rsidR="00C335FB">
        <w:t xml:space="preserve"> </w:t>
      </w:r>
      <w:r w:rsidR="007023A1">
        <w:t>приймаються</w:t>
      </w:r>
      <w:r w:rsidR="00C335FB">
        <w:t xml:space="preserve"> </w:t>
      </w:r>
      <w:r w:rsidR="007023A1">
        <w:t>рішення</w:t>
      </w:r>
      <w:r>
        <w:t>,</w:t>
      </w:r>
      <w:r w:rsidR="00C335FB">
        <w:t xml:space="preserve"> </w:t>
      </w:r>
      <w:r>
        <w:t>щодо</w:t>
      </w:r>
      <w:r w:rsidR="00C335FB">
        <w:t xml:space="preserve"> </w:t>
      </w:r>
      <w:r>
        <w:t>розширення</w:t>
      </w:r>
      <w:r w:rsidR="00C335FB">
        <w:t xml:space="preserve"> </w:t>
      </w:r>
      <w:r>
        <w:t>чи</w:t>
      </w:r>
      <w:r w:rsidR="00C335FB">
        <w:t xml:space="preserve"> </w:t>
      </w:r>
      <w:r>
        <w:t>оновлення</w:t>
      </w:r>
      <w:r w:rsidR="00C335FB">
        <w:t xml:space="preserve"> </w:t>
      </w:r>
      <w:r w:rsidR="007023A1">
        <w:t>транспортного</w:t>
      </w:r>
      <w:r w:rsidR="00C335FB">
        <w:t xml:space="preserve"> </w:t>
      </w:r>
      <w:r w:rsidR="007023A1">
        <w:t>парку,</w:t>
      </w:r>
      <w:r w:rsidR="00C335FB">
        <w:t xml:space="preserve"> </w:t>
      </w:r>
      <w:r w:rsidR="007023A1">
        <w:t>проводиться</w:t>
      </w:r>
      <w:r w:rsidR="00C335FB">
        <w:t xml:space="preserve"> </w:t>
      </w:r>
      <w:r w:rsidR="007023A1">
        <w:t>налагоджен</w:t>
      </w:r>
      <w:r w:rsidR="0086766E">
        <w:t>н</w:t>
      </w:r>
      <w:r w:rsidR="007023A1">
        <w:t>я</w:t>
      </w:r>
      <w:r w:rsidR="00C335FB">
        <w:t xml:space="preserve"> </w:t>
      </w:r>
      <w:r>
        <w:t>розгалуженої</w:t>
      </w:r>
      <w:r w:rsidR="00C335FB">
        <w:t xml:space="preserve"> </w:t>
      </w:r>
      <w:r>
        <w:t>мережі</w:t>
      </w:r>
      <w:r w:rsidR="00C335FB">
        <w:t xml:space="preserve"> </w:t>
      </w:r>
      <w:r>
        <w:t>пунктів</w:t>
      </w:r>
      <w:r w:rsidR="00C335FB">
        <w:t xml:space="preserve"> </w:t>
      </w:r>
      <w:r>
        <w:t>зберігання</w:t>
      </w:r>
      <w:r w:rsidR="00C335FB">
        <w:t xml:space="preserve"> </w:t>
      </w:r>
      <w:r>
        <w:t>товару</w:t>
      </w:r>
      <w:r w:rsidR="0063304A">
        <w:t> –</w:t>
      </w:r>
      <w:r w:rsidR="00C335FB">
        <w:t xml:space="preserve"> </w:t>
      </w:r>
      <w:r>
        <w:t>складів;</w:t>
      </w:r>
    </w:p>
    <w:p w14:paraId="312C3415" w14:textId="6E87EE40" w:rsidR="00830F86" w:rsidRDefault="00830F86" w:rsidP="00830F86">
      <w:r>
        <w:t>3</w:t>
      </w:r>
      <w:r w:rsidR="00F61285">
        <w:noBreakHyphen/>
      </w:r>
      <w:r>
        <w:t>й</w:t>
      </w:r>
      <w:r w:rsidR="0024491A">
        <w:t> </w:t>
      </w:r>
      <w:r>
        <w:t>етап</w:t>
      </w:r>
      <w:r w:rsidR="00E50D6F">
        <w:t> –</w:t>
      </w:r>
      <w:r w:rsidR="00C335FB">
        <w:t xml:space="preserve"> </w:t>
      </w:r>
      <w:r w:rsidR="007023A1">
        <w:t>інтегрується</w:t>
      </w:r>
      <w:r w:rsidR="00C335FB">
        <w:t xml:space="preserve"> </w:t>
      </w:r>
      <w:r>
        <w:t>до</w:t>
      </w:r>
      <w:r w:rsidR="00C335FB">
        <w:t xml:space="preserve"> </w:t>
      </w:r>
      <w:r>
        <w:t>робочого</w:t>
      </w:r>
      <w:r w:rsidR="00C335FB">
        <w:t xml:space="preserve"> </w:t>
      </w:r>
      <w:r>
        <w:t>складу</w:t>
      </w:r>
      <w:r w:rsidR="00C335FB">
        <w:t xml:space="preserve"> </w:t>
      </w:r>
      <w:r>
        <w:t>співробітників</w:t>
      </w:r>
      <w:r w:rsidR="00C335FB">
        <w:t xml:space="preserve"> </w:t>
      </w:r>
      <w:r>
        <w:t>людин</w:t>
      </w:r>
      <w:r w:rsidR="007023A1">
        <w:t>а</w:t>
      </w:r>
      <w:r w:rsidR="00C335FB">
        <w:t xml:space="preserve"> </w:t>
      </w:r>
      <w:r>
        <w:t>чи</w:t>
      </w:r>
      <w:r w:rsidR="00C335FB">
        <w:t xml:space="preserve"> </w:t>
      </w:r>
      <w:r w:rsidR="007023A1">
        <w:t>навіть</w:t>
      </w:r>
      <w:r w:rsidR="00C335FB">
        <w:t xml:space="preserve"> </w:t>
      </w:r>
      <w:r>
        <w:t>відділ</w:t>
      </w:r>
      <w:r w:rsidR="00C335FB">
        <w:t xml:space="preserve"> </w:t>
      </w:r>
      <w:r>
        <w:t>(в</w:t>
      </w:r>
      <w:r w:rsidR="00C335FB">
        <w:t xml:space="preserve"> </w:t>
      </w:r>
      <w:r>
        <w:t>залежності</w:t>
      </w:r>
      <w:r w:rsidR="00C335FB">
        <w:t xml:space="preserve"> </w:t>
      </w:r>
      <w:r>
        <w:t>від</w:t>
      </w:r>
      <w:r w:rsidR="00C335FB">
        <w:t xml:space="preserve"> </w:t>
      </w:r>
      <w:r w:rsidR="007023A1">
        <w:t>обсягів</w:t>
      </w:r>
      <w:r w:rsidR="00C335FB">
        <w:t xml:space="preserve"> </w:t>
      </w:r>
      <w:r>
        <w:t>компанії),</w:t>
      </w:r>
      <w:r w:rsidR="00C335FB">
        <w:t xml:space="preserve"> </w:t>
      </w:r>
      <w:r>
        <w:t>посадовими</w:t>
      </w:r>
      <w:r w:rsidR="00C335FB">
        <w:t xml:space="preserve"> </w:t>
      </w:r>
      <w:r>
        <w:t>обов'язками</w:t>
      </w:r>
      <w:r w:rsidR="00C335FB">
        <w:t xml:space="preserve"> </w:t>
      </w:r>
      <w:r>
        <w:t>якої</w:t>
      </w:r>
      <w:r w:rsidR="00C335FB">
        <w:t xml:space="preserve"> </w:t>
      </w:r>
      <w:r>
        <w:t>буде</w:t>
      </w:r>
      <w:r w:rsidR="00C335FB">
        <w:t xml:space="preserve"> </w:t>
      </w:r>
      <w:r>
        <w:t>вибір</w:t>
      </w:r>
      <w:r w:rsidR="00C335FB">
        <w:t xml:space="preserve"> </w:t>
      </w:r>
      <w:r>
        <w:t>найвигіднішого</w:t>
      </w:r>
      <w:r w:rsidR="00C335FB">
        <w:t xml:space="preserve"> </w:t>
      </w:r>
      <w:r>
        <w:t>маршруту,</w:t>
      </w:r>
      <w:r w:rsidR="00C335FB">
        <w:t xml:space="preserve"> </w:t>
      </w:r>
      <w:r>
        <w:t>тобто</w:t>
      </w:r>
      <w:r w:rsidR="00C335FB">
        <w:t xml:space="preserve"> </w:t>
      </w:r>
      <w:r>
        <w:t>маршруту</w:t>
      </w:r>
      <w:r w:rsidR="00C335FB">
        <w:t xml:space="preserve"> </w:t>
      </w:r>
      <w:r>
        <w:t>який</w:t>
      </w:r>
      <w:r w:rsidR="00C335FB">
        <w:t xml:space="preserve"> </w:t>
      </w:r>
      <w:r>
        <w:t>вимагатиме</w:t>
      </w:r>
      <w:r w:rsidR="00C335FB">
        <w:t xml:space="preserve"> </w:t>
      </w:r>
      <w:r>
        <w:t>най</w:t>
      </w:r>
      <w:r w:rsidR="007023A1">
        <w:t>меншу</w:t>
      </w:r>
      <w:r w:rsidR="00C335FB">
        <w:t xml:space="preserve"> </w:t>
      </w:r>
      <w:r w:rsidR="007023A1">
        <w:t>витрату</w:t>
      </w:r>
      <w:r w:rsidR="00C335FB">
        <w:t xml:space="preserve"> </w:t>
      </w:r>
      <w:r w:rsidR="007023A1">
        <w:t>ресурсів</w:t>
      </w:r>
      <w:r w:rsidR="00C335FB">
        <w:t xml:space="preserve"> </w:t>
      </w:r>
      <w:r w:rsidR="007023A1">
        <w:t>на</w:t>
      </w:r>
      <w:r w:rsidR="00C335FB">
        <w:t xml:space="preserve"> </w:t>
      </w:r>
      <w:r w:rsidR="007023A1">
        <w:t>перевезення;</w:t>
      </w:r>
    </w:p>
    <w:p w14:paraId="363C78A4" w14:textId="5D937C79" w:rsidR="001E1F8A" w:rsidRDefault="00830F86" w:rsidP="00830F86">
      <w:r>
        <w:t>4</w:t>
      </w:r>
      <w:r w:rsidR="00F61285">
        <w:noBreakHyphen/>
      </w:r>
      <w:r>
        <w:t>й</w:t>
      </w:r>
      <w:r w:rsidR="0024491A">
        <w:t> </w:t>
      </w:r>
      <w:r>
        <w:t>етап</w:t>
      </w:r>
      <w:r w:rsidR="00E50D6F">
        <w:t> –</w:t>
      </w:r>
      <w:r w:rsidR="00C335FB">
        <w:t xml:space="preserve"> </w:t>
      </w:r>
      <w:r w:rsidR="007023A1">
        <w:t>в</w:t>
      </w:r>
      <w:r w:rsidR="00E50BD0">
        <w:t>в</w:t>
      </w:r>
      <w:r w:rsidR="007023A1">
        <w:t>едення</w:t>
      </w:r>
      <w:r w:rsidR="00C335FB">
        <w:t xml:space="preserve"> </w:t>
      </w:r>
      <w:r w:rsidR="007023A1">
        <w:t>контролю</w:t>
      </w:r>
      <w:r w:rsidR="00C335FB">
        <w:t xml:space="preserve"> </w:t>
      </w:r>
      <w:r>
        <w:t>за</w:t>
      </w:r>
      <w:r w:rsidR="00C335FB">
        <w:t xml:space="preserve"> </w:t>
      </w:r>
      <w:r>
        <w:t>роботою</w:t>
      </w:r>
      <w:r w:rsidR="00C335FB">
        <w:t xml:space="preserve"> </w:t>
      </w:r>
      <w:r>
        <w:t>налаштованої</w:t>
      </w:r>
      <w:r w:rsidR="00C335FB">
        <w:t xml:space="preserve"> </w:t>
      </w:r>
      <w:r>
        <w:t>системи.</w:t>
      </w:r>
      <w:r w:rsidR="00C335FB">
        <w:t xml:space="preserve"> </w:t>
      </w:r>
      <w:r>
        <w:t>Мета</w:t>
      </w:r>
      <w:r w:rsidR="00C335FB">
        <w:t xml:space="preserve"> </w:t>
      </w:r>
      <w:r>
        <w:t>цього</w:t>
      </w:r>
      <w:r w:rsidR="00C335FB">
        <w:t xml:space="preserve"> </w:t>
      </w:r>
      <w:r>
        <w:t>етапу</w:t>
      </w:r>
      <w:r w:rsidR="00E50D6F">
        <w:t> –</w:t>
      </w:r>
      <w:r w:rsidR="00C335FB">
        <w:t xml:space="preserve"> </w:t>
      </w:r>
      <w:r>
        <w:t>постійний</w:t>
      </w:r>
      <w:r w:rsidR="00C335FB">
        <w:t xml:space="preserve"> </w:t>
      </w:r>
      <w:r>
        <w:t>нагляд</w:t>
      </w:r>
      <w:r w:rsidR="00C335FB">
        <w:t xml:space="preserve"> </w:t>
      </w:r>
      <w:r>
        <w:t>і</w:t>
      </w:r>
      <w:r w:rsidR="00C335FB">
        <w:t xml:space="preserve"> </w:t>
      </w:r>
      <w:r>
        <w:t>стимулювання</w:t>
      </w:r>
      <w:r w:rsidR="00C335FB">
        <w:t xml:space="preserve"> </w:t>
      </w:r>
      <w:r>
        <w:t>шлях</w:t>
      </w:r>
      <w:r w:rsidR="00E50BD0">
        <w:t>ом</w:t>
      </w:r>
      <w:r w:rsidR="00C335FB">
        <w:t xml:space="preserve"> </w:t>
      </w:r>
      <w:r w:rsidR="00E50BD0">
        <w:t>впровадження</w:t>
      </w:r>
      <w:r w:rsidR="00C335FB">
        <w:t xml:space="preserve"> </w:t>
      </w:r>
      <w:r w:rsidR="00E50BD0">
        <w:t>інновацій</w:t>
      </w:r>
      <w:r w:rsidR="00C335FB">
        <w:t xml:space="preserve"> </w:t>
      </w:r>
      <w:r w:rsidR="00E50BD0">
        <w:t>в</w:t>
      </w:r>
      <w:r w:rsidR="00C335FB">
        <w:t xml:space="preserve"> </w:t>
      </w:r>
      <w:r w:rsidR="00E50BD0">
        <w:t>роботу</w:t>
      </w:r>
      <w:r w:rsidR="00C335FB">
        <w:t xml:space="preserve"> </w:t>
      </w:r>
      <w:r>
        <w:t>транспортної</w:t>
      </w:r>
      <w:r w:rsidR="00C335FB">
        <w:t xml:space="preserve"> </w:t>
      </w:r>
      <w:r>
        <w:t>гілки</w:t>
      </w:r>
      <w:r w:rsidR="00C335FB">
        <w:t xml:space="preserve"> </w:t>
      </w:r>
      <w:r>
        <w:t>підприємства</w:t>
      </w:r>
      <w:r w:rsidR="00C335FB">
        <w:t xml:space="preserve"> </w:t>
      </w:r>
      <w:r>
        <w:t>для</w:t>
      </w:r>
      <w:r w:rsidR="00C335FB">
        <w:t xml:space="preserve"> </w:t>
      </w:r>
      <w:r>
        <w:t>підтримання</w:t>
      </w:r>
      <w:r w:rsidR="00C335FB">
        <w:t xml:space="preserve"> </w:t>
      </w:r>
      <w:r>
        <w:t>системи</w:t>
      </w:r>
      <w:r w:rsidR="00C335FB">
        <w:t xml:space="preserve"> </w:t>
      </w:r>
      <w:r>
        <w:t>на</w:t>
      </w:r>
      <w:r w:rsidR="00C335FB">
        <w:t xml:space="preserve"> </w:t>
      </w:r>
      <w:r>
        <w:t>працездатному</w:t>
      </w:r>
      <w:r w:rsidR="00C335FB">
        <w:t xml:space="preserve"> </w:t>
      </w:r>
      <w:r>
        <w:t>рівні</w:t>
      </w:r>
      <w:r w:rsidR="00C335FB">
        <w:t xml:space="preserve"> </w:t>
      </w:r>
      <w:r>
        <w:t>і</w:t>
      </w:r>
      <w:r w:rsidR="00C335FB">
        <w:t xml:space="preserve"> </w:t>
      </w:r>
      <w:r>
        <w:t>швидкого</w:t>
      </w:r>
      <w:r w:rsidR="00C335FB">
        <w:t xml:space="preserve"> </w:t>
      </w:r>
      <w:r>
        <w:t>реагування</w:t>
      </w:r>
      <w:r w:rsidR="00C335FB">
        <w:t xml:space="preserve"> </w:t>
      </w:r>
      <w:r>
        <w:t>на</w:t>
      </w:r>
      <w:r w:rsidR="00C335FB">
        <w:t xml:space="preserve"> </w:t>
      </w:r>
      <w:r>
        <w:t>можливі</w:t>
      </w:r>
      <w:r w:rsidR="00C335FB">
        <w:t xml:space="preserve"> </w:t>
      </w:r>
      <w:r>
        <w:t>зміни.</w:t>
      </w:r>
    </w:p>
    <w:p w14:paraId="08F2D4F5" w14:textId="20EDAF32" w:rsidR="00C149E5" w:rsidRPr="0035089E" w:rsidRDefault="0035089E" w:rsidP="00CF715E">
      <w:pPr>
        <w:pStyle w:val="1"/>
      </w:pPr>
      <w:r w:rsidRPr="0035089E">
        <w:lastRenderedPageBreak/>
        <w:t>Формування</w:t>
      </w:r>
      <w:r w:rsidR="00C335FB">
        <w:t xml:space="preserve"> </w:t>
      </w:r>
      <w:r w:rsidRPr="0035089E">
        <w:t>оптимального</w:t>
      </w:r>
      <w:r w:rsidR="00C335FB">
        <w:t xml:space="preserve"> </w:t>
      </w:r>
      <w:r w:rsidRPr="0035089E">
        <w:t>маршруту</w:t>
      </w:r>
    </w:p>
    <w:p w14:paraId="7A17ACF7" w14:textId="61B1AD47" w:rsidR="0035089E" w:rsidRDefault="0035089E" w:rsidP="0035089E">
      <w:r>
        <w:t>Для</w:t>
      </w:r>
      <w:r w:rsidR="00C335FB">
        <w:t xml:space="preserve"> </w:t>
      </w:r>
      <w:r>
        <w:t>знаходження</w:t>
      </w:r>
      <w:r w:rsidR="00C335FB">
        <w:t xml:space="preserve"> </w:t>
      </w:r>
      <w:r>
        <w:t>оптимального</w:t>
      </w:r>
      <w:r w:rsidR="00C335FB">
        <w:t xml:space="preserve"> </w:t>
      </w:r>
      <w:r>
        <w:t>варіанту</w:t>
      </w:r>
      <w:r w:rsidR="00C335FB">
        <w:t xml:space="preserve"> </w:t>
      </w:r>
      <w:r w:rsidR="007023A1">
        <w:t>маршруту</w:t>
      </w:r>
      <w:r w:rsidR="00C335FB">
        <w:t xml:space="preserve"> </w:t>
      </w:r>
      <w:r>
        <w:t>застосовують</w:t>
      </w:r>
      <w:r w:rsidR="00C335FB">
        <w:t xml:space="preserve"> </w:t>
      </w:r>
      <w:r>
        <w:t>математичні</w:t>
      </w:r>
      <w:r w:rsidR="00C335FB">
        <w:t xml:space="preserve"> </w:t>
      </w:r>
      <w:r>
        <w:t>моделі,</w:t>
      </w:r>
      <w:r w:rsidR="00C335FB">
        <w:t xml:space="preserve"> </w:t>
      </w:r>
      <w:r>
        <w:t>засновані</w:t>
      </w:r>
      <w:r w:rsidR="00C335FB">
        <w:t xml:space="preserve"> </w:t>
      </w:r>
      <w:r>
        <w:t>на</w:t>
      </w:r>
      <w:r w:rsidR="00C335FB">
        <w:t xml:space="preserve"> </w:t>
      </w:r>
      <w:r>
        <w:t>використанні</w:t>
      </w:r>
      <w:r w:rsidR="00C335FB">
        <w:t xml:space="preserve"> </w:t>
      </w:r>
      <w:r>
        <w:t>в</w:t>
      </w:r>
      <w:r w:rsidR="00C335FB">
        <w:t xml:space="preserve"> </w:t>
      </w:r>
      <w:r>
        <w:t>якості</w:t>
      </w:r>
      <w:r w:rsidR="00C335FB">
        <w:t xml:space="preserve"> </w:t>
      </w:r>
      <w:r>
        <w:t>вхідної</w:t>
      </w:r>
      <w:r w:rsidR="00C335FB">
        <w:t xml:space="preserve"> </w:t>
      </w:r>
      <w:r>
        <w:t>інформаці</w:t>
      </w:r>
      <w:r w:rsidR="003D40D8">
        <w:t>ї</w:t>
      </w:r>
      <w:r w:rsidR="00C335FB">
        <w:t xml:space="preserve"> </w:t>
      </w:r>
      <w:r w:rsidR="00E50BD0">
        <w:t>транспортні</w:t>
      </w:r>
      <w:r w:rsidR="00C335FB">
        <w:t xml:space="preserve"> </w:t>
      </w:r>
      <w:r w:rsidR="00E50BD0">
        <w:t>мережі</w:t>
      </w:r>
      <w:r>
        <w:t>,</w:t>
      </w:r>
      <w:r w:rsidR="00C335FB">
        <w:t xml:space="preserve"> </w:t>
      </w:r>
      <w:r>
        <w:t>що</w:t>
      </w:r>
      <w:r w:rsidR="00C335FB">
        <w:t xml:space="preserve"> </w:t>
      </w:r>
      <w:r w:rsidR="007023A1">
        <w:t>відображає</w:t>
      </w:r>
      <w:r w:rsidR="00C335FB">
        <w:t xml:space="preserve"> </w:t>
      </w:r>
      <w:r>
        <w:t>транспортні</w:t>
      </w:r>
      <w:r w:rsidR="00C335FB">
        <w:t xml:space="preserve"> </w:t>
      </w:r>
      <w:r>
        <w:t>зв'язки</w:t>
      </w:r>
      <w:r w:rsidR="00C335FB">
        <w:t xml:space="preserve"> </w:t>
      </w:r>
      <w:r>
        <w:t>між</w:t>
      </w:r>
      <w:r w:rsidR="00C335FB">
        <w:t xml:space="preserve"> </w:t>
      </w:r>
      <w:r>
        <w:t>пунктами</w:t>
      </w:r>
      <w:r w:rsidR="00C335FB">
        <w:t xml:space="preserve"> </w:t>
      </w:r>
      <w:r>
        <w:t>відправлення</w:t>
      </w:r>
      <w:r w:rsidR="00C335FB">
        <w:t xml:space="preserve"> </w:t>
      </w:r>
      <w:r>
        <w:t>та</w:t>
      </w:r>
      <w:r w:rsidR="00C335FB">
        <w:t xml:space="preserve"> </w:t>
      </w:r>
      <w:r>
        <w:t>призначення</w:t>
      </w:r>
      <w:r w:rsidR="00C335FB">
        <w:t xml:space="preserve"> </w:t>
      </w:r>
      <w:r>
        <w:t>вантажів.</w:t>
      </w:r>
      <w:r w:rsidR="00C335FB">
        <w:t xml:space="preserve"> </w:t>
      </w:r>
      <w:r>
        <w:t>З</w:t>
      </w:r>
      <w:r w:rsidR="00C335FB">
        <w:t xml:space="preserve"> </w:t>
      </w:r>
      <w:r>
        <w:t>усіх</w:t>
      </w:r>
      <w:r w:rsidR="00C335FB">
        <w:t xml:space="preserve"> </w:t>
      </w:r>
      <w:r>
        <w:t>математичних</w:t>
      </w:r>
      <w:r w:rsidR="00C335FB">
        <w:t xml:space="preserve"> </w:t>
      </w:r>
      <w:r>
        <w:t>об'єктів</w:t>
      </w:r>
      <w:r w:rsidR="00C335FB">
        <w:t xml:space="preserve"> </w:t>
      </w:r>
      <w:r>
        <w:t>графи</w:t>
      </w:r>
      <w:r w:rsidR="00C335FB">
        <w:t xml:space="preserve"> </w:t>
      </w:r>
      <w:r>
        <w:t>займають</w:t>
      </w:r>
      <w:r w:rsidR="00C335FB">
        <w:t xml:space="preserve"> </w:t>
      </w:r>
      <w:r>
        <w:t>провідне</w:t>
      </w:r>
      <w:r w:rsidR="00C335FB">
        <w:t xml:space="preserve"> </w:t>
      </w:r>
      <w:r>
        <w:t>місце</w:t>
      </w:r>
      <w:r w:rsidR="00C335FB">
        <w:t xml:space="preserve"> </w:t>
      </w:r>
      <w:r>
        <w:t>в</w:t>
      </w:r>
      <w:r w:rsidR="00C335FB">
        <w:t xml:space="preserve"> </w:t>
      </w:r>
      <w:r>
        <w:t>якості</w:t>
      </w:r>
      <w:r w:rsidR="00C335FB">
        <w:t xml:space="preserve"> </w:t>
      </w:r>
      <w:r>
        <w:t>формальних</w:t>
      </w:r>
      <w:r w:rsidR="00C335FB">
        <w:t xml:space="preserve"> </w:t>
      </w:r>
      <w:r>
        <w:t>моделей</w:t>
      </w:r>
      <w:r w:rsidR="00C335FB">
        <w:t xml:space="preserve"> </w:t>
      </w:r>
      <w:r>
        <w:t>реальних</w:t>
      </w:r>
      <w:r w:rsidR="00C335FB">
        <w:t xml:space="preserve"> </w:t>
      </w:r>
      <w:r>
        <w:t>систем.</w:t>
      </w:r>
      <w:r w:rsidR="00C335FB">
        <w:t xml:space="preserve"> </w:t>
      </w:r>
      <w:r>
        <w:t>Граф</w:t>
      </w:r>
      <w:r w:rsidR="00C335FB">
        <w:t xml:space="preserve"> </w:t>
      </w:r>
      <w:r>
        <w:t>являє</w:t>
      </w:r>
      <w:r w:rsidR="00C335FB">
        <w:t xml:space="preserve"> </w:t>
      </w:r>
      <w:r>
        <w:t>собою</w:t>
      </w:r>
      <w:r w:rsidR="00C335FB">
        <w:t xml:space="preserve"> </w:t>
      </w:r>
      <w:r>
        <w:t>сукупність</w:t>
      </w:r>
      <w:r w:rsidR="00C335FB">
        <w:t xml:space="preserve"> </w:t>
      </w:r>
      <w:r w:rsidR="00F37C2E" w:rsidRPr="00EA1CB4">
        <w:t>скінченного</w:t>
      </w:r>
      <w:r w:rsidR="00C335FB">
        <w:t xml:space="preserve"> </w:t>
      </w:r>
      <w:r>
        <w:t>числа</w:t>
      </w:r>
      <w:r w:rsidR="00C335FB">
        <w:t xml:space="preserve"> </w:t>
      </w:r>
      <w:r>
        <w:t>точок,</w:t>
      </w:r>
      <w:r w:rsidR="00C335FB">
        <w:t xml:space="preserve"> </w:t>
      </w:r>
      <w:r>
        <w:t>які</w:t>
      </w:r>
      <w:r w:rsidR="00C335FB">
        <w:t xml:space="preserve"> </w:t>
      </w:r>
      <w:r>
        <w:t>називаються</w:t>
      </w:r>
      <w:r w:rsidR="00C335FB">
        <w:t xml:space="preserve"> </w:t>
      </w:r>
      <w:r>
        <w:t>вершинами</w:t>
      </w:r>
      <w:r w:rsidR="00C335FB">
        <w:t xml:space="preserve"> </w:t>
      </w:r>
      <w:r>
        <w:t>графа,</w:t>
      </w:r>
      <w:r w:rsidR="00C335FB">
        <w:t xml:space="preserve"> </w:t>
      </w:r>
      <w:r>
        <w:t>і</w:t>
      </w:r>
      <w:r w:rsidR="00C335FB">
        <w:t xml:space="preserve"> </w:t>
      </w:r>
      <w:r>
        <w:t>попарно</w:t>
      </w:r>
      <w:r w:rsidR="00C335FB">
        <w:t xml:space="preserve"> </w:t>
      </w:r>
      <w:r>
        <w:t>з'єднують</w:t>
      </w:r>
      <w:r w:rsidR="00C335FB">
        <w:t xml:space="preserve"> </w:t>
      </w:r>
      <w:r>
        <w:t>деякі</w:t>
      </w:r>
      <w:r w:rsidR="00C335FB">
        <w:t xml:space="preserve"> </w:t>
      </w:r>
      <w:r>
        <w:t>з</w:t>
      </w:r>
      <w:r w:rsidR="00C335FB">
        <w:t xml:space="preserve"> </w:t>
      </w:r>
      <w:r>
        <w:t>цих</w:t>
      </w:r>
      <w:r w:rsidR="00C335FB">
        <w:t xml:space="preserve"> </w:t>
      </w:r>
      <w:r>
        <w:t>вершин</w:t>
      </w:r>
      <w:r w:rsidR="00C335FB">
        <w:t xml:space="preserve"> </w:t>
      </w:r>
      <w:r>
        <w:t>лініями,</w:t>
      </w:r>
      <w:r w:rsidR="00C335FB">
        <w:t xml:space="preserve"> </w:t>
      </w:r>
      <w:r>
        <w:t>що</w:t>
      </w:r>
      <w:r w:rsidR="00C335FB">
        <w:t xml:space="preserve"> </w:t>
      </w:r>
      <w:r>
        <w:t>називають</w:t>
      </w:r>
      <w:r w:rsidR="00C335FB">
        <w:t xml:space="preserve"> </w:t>
      </w:r>
      <w:r>
        <w:t>ребрами</w:t>
      </w:r>
      <w:r w:rsidR="00C335FB">
        <w:t xml:space="preserve"> </w:t>
      </w:r>
      <w:r>
        <w:t>або</w:t>
      </w:r>
      <w:r w:rsidR="00C335FB">
        <w:t xml:space="preserve"> </w:t>
      </w:r>
      <w:r>
        <w:t>дугами</w:t>
      </w:r>
      <w:r w:rsidR="00C335FB">
        <w:t xml:space="preserve"> </w:t>
      </w:r>
      <w:r>
        <w:t>графа.</w:t>
      </w:r>
      <w:r w:rsidR="00C335FB">
        <w:t xml:space="preserve"> </w:t>
      </w:r>
      <w:r>
        <w:t>Використання</w:t>
      </w:r>
      <w:r w:rsidR="00C335FB">
        <w:t xml:space="preserve"> </w:t>
      </w:r>
      <w:r>
        <w:t>графових</w:t>
      </w:r>
      <w:r w:rsidR="00C335FB">
        <w:t xml:space="preserve"> </w:t>
      </w:r>
      <w:r>
        <w:t>моделей</w:t>
      </w:r>
      <w:r w:rsidR="00C335FB">
        <w:t xml:space="preserve"> </w:t>
      </w:r>
      <w:r>
        <w:t>у</w:t>
      </w:r>
      <w:r w:rsidR="00C335FB">
        <w:t xml:space="preserve"> </w:t>
      </w:r>
      <w:r>
        <w:t>вирішенні</w:t>
      </w:r>
      <w:r w:rsidR="00C335FB">
        <w:t xml:space="preserve"> </w:t>
      </w:r>
      <w:r>
        <w:t>оптимізаційних</w:t>
      </w:r>
      <w:r w:rsidR="00C335FB">
        <w:t xml:space="preserve"> </w:t>
      </w:r>
      <w:r>
        <w:t>задач</w:t>
      </w:r>
      <w:r w:rsidR="00C335FB">
        <w:t xml:space="preserve"> </w:t>
      </w:r>
      <w:r>
        <w:t>зберігає</w:t>
      </w:r>
      <w:r w:rsidR="00C335FB">
        <w:t xml:space="preserve"> </w:t>
      </w:r>
      <w:r>
        <w:t>наочність</w:t>
      </w:r>
      <w:r w:rsidR="00C335FB">
        <w:t xml:space="preserve"> </w:t>
      </w:r>
      <w:r>
        <w:t>і</w:t>
      </w:r>
      <w:r w:rsidR="00C335FB">
        <w:t xml:space="preserve"> </w:t>
      </w:r>
      <w:r>
        <w:t>змістовність</w:t>
      </w:r>
      <w:r w:rsidR="00C335FB">
        <w:t xml:space="preserve"> </w:t>
      </w:r>
      <w:r>
        <w:t>описуваних</w:t>
      </w:r>
      <w:r w:rsidR="00C335FB">
        <w:t xml:space="preserve"> </w:t>
      </w:r>
      <w:r>
        <w:t>об'єктів</w:t>
      </w:r>
      <w:r w:rsidR="00C335FB">
        <w:t xml:space="preserve"> </w:t>
      </w:r>
      <w:r>
        <w:t>і</w:t>
      </w:r>
      <w:r w:rsidR="00C335FB">
        <w:t xml:space="preserve"> </w:t>
      </w:r>
      <w:r>
        <w:t>дозволяє</w:t>
      </w:r>
      <w:r w:rsidR="00C335FB">
        <w:t xml:space="preserve"> </w:t>
      </w:r>
      <w:r>
        <w:t>будувати</w:t>
      </w:r>
      <w:r w:rsidR="00C335FB">
        <w:t xml:space="preserve"> </w:t>
      </w:r>
      <w:r w:rsidR="00F37C2E">
        <w:t>легкі</w:t>
      </w:r>
      <w:r w:rsidR="00C335FB">
        <w:t xml:space="preserve"> </w:t>
      </w:r>
      <w:r w:rsidR="00F37C2E">
        <w:t>для</w:t>
      </w:r>
      <w:r w:rsidR="00C335FB">
        <w:t xml:space="preserve"> </w:t>
      </w:r>
      <w:r w:rsidR="00F37C2E">
        <w:t>сприйняття</w:t>
      </w:r>
      <w:r w:rsidR="00C335FB">
        <w:t xml:space="preserve"> </w:t>
      </w:r>
      <w:r w:rsidR="00F37C2E">
        <w:t>людиною</w:t>
      </w:r>
      <w:r w:rsidR="00C335FB">
        <w:t xml:space="preserve"> </w:t>
      </w:r>
      <w:r>
        <w:t>формальні</w:t>
      </w:r>
      <w:r w:rsidR="00C335FB">
        <w:t xml:space="preserve"> </w:t>
      </w:r>
      <w:r>
        <w:t>алгоритми</w:t>
      </w:r>
      <w:r w:rsidR="00C335FB">
        <w:t xml:space="preserve"> </w:t>
      </w:r>
      <w:r>
        <w:t>обробки</w:t>
      </w:r>
      <w:r w:rsidR="00C335FB">
        <w:t xml:space="preserve"> </w:t>
      </w:r>
      <w:r>
        <w:t>цих</w:t>
      </w:r>
      <w:r w:rsidR="00C335FB">
        <w:t xml:space="preserve"> </w:t>
      </w:r>
      <w:r>
        <w:t>моделей.</w:t>
      </w:r>
    </w:p>
    <w:p w14:paraId="795389E5" w14:textId="2A1AA51B" w:rsidR="0035089E" w:rsidRDefault="0035089E" w:rsidP="0035089E">
      <w:r>
        <w:t>Таким</w:t>
      </w:r>
      <w:r w:rsidR="00C335FB">
        <w:t xml:space="preserve"> </w:t>
      </w:r>
      <w:r>
        <w:t>чином,</w:t>
      </w:r>
      <w:r w:rsidR="00C335FB">
        <w:t xml:space="preserve"> </w:t>
      </w:r>
      <w:r>
        <w:t>транспортні</w:t>
      </w:r>
      <w:r w:rsidR="00C335FB">
        <w:t xml:space="preserve"> </w:t>
      </w:r>
      <w:r>
        <w:t>мережі</w:t>
      </w:r>
      <w:r w:rsidR="00C335FB">
        <w:t xml:space="preserve"> </w:t>
      </w:r>
      <w:r>
        <w:t>зручно</w:t>
      </w:r>
      <w:r w:rsidR="00C335FB">
        <w:t xml:space="preserve"> </w:t>
      </w:r>
      <w:r>
        <w:t>представити</w:t>
      </w:r>
      <w:r w:rsidR="00C335FB">
        <w:t xml:space="preserve"> </w:t>
      </w:r>
      <w:r>
        <w:t>у</w:t>
      </w:r>
      <w:r w:rsidR="00C335FB">
        <w:t xml:space="preserve"> </w:t>
      </w:r>
      <w:r>
        <w:t>вигляді</w:t>
      </w:r>
      <w:r w:rsidR="00C335FB">
        <w:t xml:space="preserve"> </w:t>
      </w:r>
      <w:r>
        <w:t>графа.</w:t>
      </w:r>
    </w:p>
    <w:p w14:paraId="14DE144C" w14:textId="5E164528" w:rsidR="0035089E" w:rsidRDefault="0035089E" w:rsidP="0035089E">
      <w:r>
        <w:t>Транспортна</w:t>
      </w:r>
      <w:r w:rsidR="00C335FB">
        <w:t xml:space="preserve"> </w:t>
      </w:r>
      <w:r>
        <w:t>мережа</w:t>
      </w:r>
      <w:r w:rsidR="00C335FB">
        <w:t xml:space="preserve"> </w:t>
      </w:r>
      <w:r>
        <w:t>враховує</w:t>
      </w:r>
      <w:r w:rsidR="00C335FB">
        <w:t xml:space="preserve"> </w:t>
      </w:r>
      <w:r>
        <w:t>тільки</w:t>
      </w:r>
      <w:r w:rsidR="00C335FB">
        <w:t xml:space="preserve"> </w:t>
      </w:r>
      <w:r>
        <w:t>ту</w:t>
      </w:r>
      <w:r w:rsidR="00C335FB">
        <w:t xml:space="preserve"> </w:t>
      </w:r>
      <w:r>
        <w:t>частину</w:t>
      </w:r>
      <w:r w:rsidR="00C335FB">
        <w:t xml:space="preserve"> </w:t>
      </w:r>
      <w:r>
        <w:t>дорожньої</w:t>
      </w:r>
      <w:r w:rsidR="00C335FB">
        <w:t xml:space="preserve"> </w:t>
      </w:r>
      <w:r>
        <w:t>мережі,</w:t>
      </w:r>
      <w:r w:rsidR="00C335FB">
        <w:t xml:space="preserve"> </w:t>
      </w:r>
      <w:r>
        <w:t>по</w:t>
      </w:r>
      <w:r w:rsidR="00C335FB">
        <w:t xml:space="preserve"> </w:t>
      </w:r>
      <w:r>
        <w:t>якій</w:t>
      </w:r>
      <w:r w:rsidR="00C335FB">
        <w:t xml:space="preserve"> </w:t>
      </w:r>
      <w:r>
        <w:t>можливо</w:t>
      </w:r>
      <w:r w:rsidR="00C335FB">
        <w:t xml:space="preserve"> </w:t>
      </w:r>
      <w:r>
        <w:t>організувати</w:t>
      </w:r>
      <w:r w:rsidR="00C335FB">
        <w:t xml:space="preserve"> </w:t>
      </w:r>
      <w:r>
        <w:t>відповідні</w:t>
      </w:r>
      <w:r w:rsidR="00C335FB">
        <w:t xml:space="preserve"> </w:t>
      </w:r>
      <w:r>
        <w:t>перевезення,</w:t>
      </w:r>
      <w:r w:rsidR="00C335FB">
        <w:t xml:space="preserve"> </w:t>
      </w:r>
      <w:r>
        <w:t>тобто</w:t>
      </w:r>
      <w:r w:rsidR="00C335FB">
        <w:t xml:space="preserve"> </w:t>
      </w:r>
      <w:r>
        <w:t>враховуються</w:t>
      </w:r>
      <w:r w:rsidR="00C335FB">
        <w:t xml:space="preserve"> </w:t>
      </w:r>
      <w:r>
        <w:t>обмеження</w:t>
      </w:r>
      <w:r w:rsidR="00C335FB">
        <w:t xml:space="preserve"> </w:t>
      </w:r>
      <w:r>
        <w:t>за</w:t>
      </w:r>
      <w:r w:rsidR="00C335FB">
        <w:t xml:space="preserve"> </w:t>
      </w:r>
      <w:r>
        <w:t>станом</w:t>
      </w:r>
      <w:r w:rsidR="00C335FB">
        <w:t xml:space="preserve"> </w:t>
      </w:r>
      <w:r>
        <w:t>вулиць</w:t>
      </w:r>
      <w:r w:rsidR="00C335FB">
        <w:t xml:space="preserve"> </w:t>
      </w:r>
      <w:r>
        <w:t>(доріг),</w:t>
      </w:r>
      <w:r w:rsidR="00C335FB">
        <w:t xml:space="preserve"> </w:t>
      </w:r>
      <w:r>
        <w:t>односторонній</w:t>
      </w:r>
      <w:r w:rsidR="00C335FB">
        <w:t xml:space="preserve"> </w:t>
      </w:r>
      <w:r>
        <w:t>рух,</w:t>
      </w:r>
      <w:r w:rsidR="00C335FB">
        <w:t xml:space="preserve"> </w:t>
      </w:r>
      <w:r>
        <w:t>обмеження</w:t>
      </w:r>
      <w:r w:rsidR="00C335FB">
        <w:t xml:space="preserve"> </w:t>
      </w:r>
      <w:r>
        <w:t>на</w:t>
      </w:r>
      <w:r w:rsidR="00C335FB">
        <w:t xml:space="preserve"> </w:t>
      </w:r>
      <w:r>
        <w:t>рух</w:t>
      </w:r>
      <w:r w:rsidR="00C335FB">
        <w:t xml:space="preserve"> </w:t>
      </w:r>
      <w:r>
        <w:t>вантажного</w:t>
      </w:r>
      <w:r w:rsidR="00C335FB">
        <w:t xml:space="preserve"> </w:t>
      </w:r>
      <w:r>
        <w:t>транспорту,</w:t>
      </w:r>
      <w:r w:rsidR="00C335FB">
        <w:t xml:space="preserve"> </w:t>
      </w:r>
      <w:r>
        <w:t>на</w:t>
      </w:r>
      <w:r w:rsidR="00C335FB">
        <w:t xml:space="preserve"> </w:t>
      </w:r>
      <w:r>
        <w:t>повну</w:t>
      </w:r>
      <w:r w:rsidR="00C335FB">
        <w:t xml:space="preserve"> </w:t>
      </w:r>
      <w:r>
        <w:t>масу</w:t>
      </w:r>
      <w:r w:rsidR="00C335FB">
        <w:t xml:space="preserve"> </w:t>
      </w:r>
      <w:r>
        <w:t>транспортного</w:t>
      </w:r>
      <w:r w:rsidR="00C335FB">
        <w:t xml:space="preserve"> </w:t>
      </w:r>
      <w:r>
        <w:t>засобу,</w:t>
      </w:r>
      <w:r w:rsidR="00C335FB">
        <w:t xml:space="preserve"> </w:t>
      </w:r>
      <w:r w:rsidR="007023A1">
        <w:t>дозволені</w:t>
      </w:r>
      <w:r w:rsidR="00C335FB">
        <w:t xml:space="preserve"> </w:t>
      </w:r>
      <w:r>
        <w:t>навантаження</w:t>
      </w:r>
      <w:r w:rsidR="00C335FB">
        <w:t xml:space="preserve"> </w:t>
      </w:r>
      <w:r>
        <w:t>на</w:t>
      </w:r>
      <w:r w:rsidR="00C335FB">
        <w:t xml:space="preserve"> </w:t>
      </w:r>
      <w:r>
        <w:t>вісь</w:t>
      </w:r>
      <w:r w:rsidR="00C335FB">
        <w:t xml:space="preserve"> </w:t>
      </w:r>
      <w:r>
        <w:t>та</w:t>
      </w:r>
      <w:r w:rsidR="00C335FB">
        <w:t xml:space="preserve"> </w:t>
      </w:r>
      <w:r>
        <w:t>інші.</w:t>
      </w:r>
    </w:p>
    <w:p w14:paraId="26BD7610" w14:textId="3BC7B296" w:rsidR="0035089E" w:rsidRDefault="0035089E" w:rsidP="0035089E">
      <w:r>
        <w:t>Транспортна</w:t>
      </w:r>
      <w:r w:rsidR="00C335FB">
        <w:t xml:space="preserve"> </w:t>
      </w:r>
      <w:r>
        <w:t>мережа</w:t>
      </w:r>
      <w:r w:rsidR="00C335FB">
        <w:t xml:space="preserve"> </w:t>
      </w:r>
      <w:r>
        <w:t>може</w:t>
      </w:r>
      <w:r w:rsidR="00C335FB">
        <w:t xml:space="preserve"> </w:t>
      </w:r>
      <w:r>
        <w:t>бути</w:t>
      </w:r>
      <w:r w:rsidR="00C335FB">
        <w:t xml:space="preserve"> </w:t>
      </w:r>
      <w:r>
        <w:t>представлена</w:t>
      </w:r>
      <w:r w:rsidR="00C335FB">
        <w:t xml:space="preserve"> </w:t>
      </w:r>
      <w:r>
        <w:t>тільки</w:t>
      </w:r>
      <w:r w:rsidR="00C335FB">
        <w:t xml:space="preserve"> </w:t>
      </w:r>
      <w:r w:rsidR="00C667C8">
        <w:t>зв’язаним</w:t>
      </w:r>
      <w:r w:rsidR="00C335FB">
        <w:t xml:space="preserve"> </w:t>
      </w:r>
      <w:r>
        <w:t>графом.</w:t>
      </w:r>
    </w:p>
    <w:p w14:paraId="4D66FE1B" w14:textId="6E436644" w:rsidR="0035089E" w:rsidRDefault="0035089E" w:rsidP="0035089E">
      <w:r>
        <w:t>Моделювання</w:t>
      </w:r>
      <w:r w:rsidR="00C335FB">
        <w:t xml:space="preserve"> </w:t>
      </w:r>
      <w:r>
        <w:t>транспортної</w:t>
      </w:r>
      <w:r w:rsidR="00C335FB">
        <w:t xml:space="preserve"> </w:t>
      </w:r>
      <w:r>
        <w:t>мережі</w:t>
      </w:r>
      <w:r w:rsidR="00C335FB">
        <w:t xml:space="preserve"> </w:t>
      </w:r>
      <w:r>
        <w:t>починають</w:t>
      </w:r>
      <w:r w:rsidR="00C335FB">
        <w:t xml:space="preserve"> </w:t>
      </w:r>
      <w:r>
        <w:t>з</w:t>
      </w:r>
      <w:r w:rsidR="00C335FB">
        <w:t xml:space="preserve"> </w:t>
      </w:r>
      <w:r>
        <w:t>розміщення</w:t>
      </w:r>
      <w:r w:rsidR="00C335FB">
        <w:t xml:space="preserve"> </w:t>
      </w:r>
      <w:r>
        <w:t>вершин.</w:t>
      </w:r>
      <w:r w:rsidR="00C335FB">
        <w:t xml:space="preserve"> </w:t>
      </w:r>
      <w:r>
        <w:t>Вершини</w:t>
      </w:r>
      <w:r w:rsidR="00C335FB">
        <w:t xml:space="preserve"> </w:t>
      </w:r>
      <w:r>
        <w:t>привласнюють</w:t>
      </w:r>
      <w:r w:rsidR="00C335FB">
        <w:t xml:space="preserve"> </w:t>
      </w:r>
      <w:r>
        <w:t>пунктам</w:t>
      </w:r>
      <w:r w:rsidR="00C335FB">
        <w:t xml:space="preserve"> </w:t>
      </w:r>
      <w:r>
        <w:t>завантаження</w:t>
      </w:r>
      <w:r w:rsidR="00C335FB">
        <w:t xml:space="preserve"> </w:t>
      </w:r>
      <w:r>
        <w:t>і</w:t>
      </w:r>
      <w:r w:rsidR="00C335FB">
        <w:t xml:space="preserve"> </w:t>
      </w:r>
      <w:r>
        <w:t>відвантаження</w:t>
      </w:r>
      <w:r w:rsidR="00C335FB">
        <w:t xml:space="preserve"> </w:t>
      </w:r>
      <w:r>
        <w:t>вантажу,</w:t>
      </w:r>
      <w:r w:rsidR="00C335FB">
        <w:t xml:space="preserve"> </w:t>
      </w:r>
      <w:r>
        <w:t>центрам</w:t>
      </w:r>
      <w:r w:rsidR="00C335FB">
        <w:t xml:space="preserve"> </w:t>
      </w:r>
      <w:r>
        <w:t>великих</w:t>
      </w:r>
      <w:r w:rsidR="00C335FB">
        <w:t xml:space="preserve"> </w:t>
      </w:r>
      <w:r>
        <w:t>житлових</w:t>
      </w:r>
      <w:r w:rsidR="00C335FB">
        <w:t xml:space="preserve"> </w:t>
      </w:r>
      <w:r>
        <w:t>кварталів,</w:t>
      </w:r>
      <w:r w:rsidR="00C335FB">
        <w:t xml:space="preserve"> </w:t>
      </w:r>
      <w:r>
        <w:t>відокремлених</w:t>
      </w:r>
      <w:r w:rsidR="00C335FB">
        <w:t xml:space="preserve"> </w:t>
      </w:r>
      <w:r>
        <w:t>населених</w:t>
      </w:r>
      <w:r w:rsidR="00C335FB">
        <w:t xml:space="preserve"> </w:t>
      </w:r>
      <w:r>
        <w:t>пунктів.</w:t>
      </w:r>
      <w:r w:rsidR="00C335FB">
        <w:t xml:space="preserve"> </w:t>
      </w:r>
      <w:r>
        <w:t>Вершини,</w:t>
      </w:r>
      <w:r w:rsidR="00C335FB">
        <w:t xml:space="preserve"> </w:t>
      </w:r>
      <w:r>
        <w:t>що</w:t>
      </w:r>
      <w:r w:rsidR="00C335FB">
        <w:t xml:space="preserve"> </w:t>
      </w:r>
      <w:r>
        <w:t>мають</w:t>
      </w:r>
      <w:r w:rsidR="00C335FB">
        <w:t xml:space="preserve"> </w:t>
      </w:r>
      <w:r>
        <w:t>між</w:t>
      </w:r>
      <w:r w:rsidR="00C335FB">
        <w:t xml:space="preserve"> </w:t>
      </w:r>
      <w:r>
        <w:t>собою</w:t>
      </w:r>
      <w:r w:rsidR="00C335FB">
        <w:t xml:space="preserve"> </w:t>
      </w:r>
      <w:r>
        <w:t>транспортне</w:t>
      </w:r>
      <w:r w:rsidR="00C335FB">
        <w:t xml:space="preserve"> </w:t>
      </w:r>
      <w:r>
        <w:t>сполучення,</w:t>
      </w:r>
      <w:r w:rsidR="00C335FB">
        <w:t xml:space="preserve"> </w:t>
      </w:r>
      <w:r>
        <w:t>пов'язують</w:t>
      </w:r>
      <w:r w:rsidR="00C335FB">
        <w:t xml:space="preserve"> </w:t>
      </w:r>
      <w:r>
        <w:t>ребрами</w:t>
      </w:r>
      <w:r w:rsidR="00C335FB">
        <w:t xml:space="preserve"> </w:t>
      </w:r>
      <w:r>
        <w:t>або</w:t>
      </w:r>
      <w:r w:rsidR="00C335FB">
        <w:t xml:space="preserve"> </w:t>
      </w:r>
      <w:r>
        <w:t>(в</w:t>
      </w:r>
      <w:r w:rsidR="00C335FB">
        <w:t xml:space="preserve"> </w:t>
      </w:r>
      <w:r>
        <w:t>разі</w:t>
      </w:r>
      <w:r w:rsidR="00C335FB">
        <w:t xml:space="preserve"> </w:t>
      </w:r>
      <w:r>
        <w:t>однобічного</w:t>
      </w:r>
      <w:r w:rsidR="00C335FB">
        <w:t xml:space="preserve"> </w:t>
      </w:r>
      <w:r>
        <w:t>зв'язку)</w:t>
      </w:r>
      <w:r w:rsidR="00C335FB">
        <w:t xml:space="preserve"> </w:t>
      </w:r>
      <w:r>
        <w:t>орієнтованими</w:t>
      </w:r>
      <w:r w:rsidR="00C335FB">
        <w:t xml:space="preserve"> </w:t>
      </w:r>
      <w:r>
        <w:t>дугами.</w:t>
      </w:r>
    </w:p>
    <w:p w14:paraId="032F37CA" w14:textId="63FF5050" w:rsidR="0035089E" w:rsidRDefault="0035089E" w:rsidP="0035089E">
      <w:r>
        <w:t>Кожному</w:t>
      </w:r>
      <w:r w:rsidR="00C335FB">
        <w:t xml:space="preserve"> </w:t>
      </w:r>
      <w:r>
        <w:t>ребру</w:t>
      </w:r>
      <w:r w:rsidR="00C335FB">
        <w:t xml:space="preserve"> </w:t>
      </w:r>
      <w:r>
        <w:t>зіставляють</w:t>
      </w:r>
      <w:r w:rsidR="00C335FB">
        <w:t xml:space="preserve"> </w:t>
      </w:r>
      <w:r>
        <w:t>критерій</w:t>
      </w:r>
      <w:r w:rsidR="00C335FB">
        <w:t xml:space="preserve"> </w:t>
      </w:r>
      <w:r>
        <w:t>вигідності,</w:t>
      </w:r>
      <w:r w:rsidR="00C335FB">
        <w:t xml:space="preserve"> </w:t>
      </w:r>
      <w:r>
        <w:t>який</w:t>
      </w:r>
      <w:r w:rsidR="00C335FB">
        <w:t xml:space="preserve"> </w:t>
      </w:r>
      <w:r>
        <w:t>визначається</w:t>
      </w:r>
      <w:r w:rsidR="00C335FB">
        <w:t xml:space="preserve"> </w:t>
      </w:r>
      <w:r>
        <w:t>не</w:t>
      </w:r>
      <w:r w:rsidR="00C335FB">
        <w:t xml:space="preserve"> </w:t>
      </w:r>
      <w:r>
        <w:t>тільки</w:t>
      </w:r>
      <w:r w:rsidR="00C335FB">
        <w:t xml:space="preserve"> </w:t>
      </w:r>
      <w:r>
        <w:t>витратами</w:t>
      </w:r>
      <w:r w:rsidR="00C335FB">
        <w:t xml:space="preserve"> </w:t>
      </w:r>
      <w:r>
        <w:t>часу,</w:t>
      </w:r>
      <w:r w:rsidR="00C335FB">
        <w:t xml:space="preserve"> </w:t>
      </w:r>
      <w:r>
        <w:t>а</w:t>
      </w:r>
      <w:r w:rsidR="00C335FB">
        <w:t xml:space="preserve"> </w:t>
      </w:r>
      <w:r>
        <w:t>тією</w:t>
      </w:r>
      <w:r w:rsidR="00C335FB">
        <w:t xml:space="preserve"> </w:t>
      </w:r>
      <w:r>
        <w:t>метою,</w:t>
      </w:r>
      <w:r w:rsidR="00C335FB">
        <w:t xml:space="preserve"> </w:t>
      </w:r>
      <w:r>
        <w:t>яку</w:t>
      </w:r>
      <w:r w:rsidR="00C335FB">
        <w:t xml:space="preserve"> </w:t>
      </w:r>
      <w:r>
        <w:t>необхідно</w:t>
      </w:r>
      <w:r w:rsidR="00C335FB">
        <w:t xml:space="preserve"> </w:t>
      </w:r>
      <w:r>
        <w:t>досягти</w:t>
      </w:r>
      <w:r w:rsidR="00C335FB">
        <w:t xml:space="preserve"> </w:t>
      </w:r>
      <w:r>
        <w:t>при</w:t>
      </w:r>
      <w:r w:rsidR="00C335FB">
        <w:t xml:space="preserve"> </w:t>
      </w:r>
      <w:r>
        <w:t>вирішенні</w:t>
      </w:r>
      <w:r w:rsidR="00C335FB">
        <w:t xml:space="preserve"> </w:t>
      </w:r>
      <w:r>
        <w:t>задачі</w:t>
      </w:r>
      <w:r w:rsidR="00C335FB">
        <w:t xml:space="preserve"> </w:t>
      </w:r>
      <w:r>
        <w:t>оптимального</w:t>
      </w:r>
      <w:r w:rsidR="00C335FB">
        <w:t xml:space="preserve"> </w:t>
      </w:r>
      <w:r>
        <w:t>варіанту</w:t>
      </w:r>
      <w:r w:rsidR="00C335FB">
        <w:t xml:space="preserve"> </w:t>
      </w:r>
      <w:r>
        <w:t>перевезень.</w:t>
      </w:r>
      <w:r w:rsidR="00C335FB">
        <w:t xml:space="preserve"> </w:t>
      </w:r>
      <w:r>
        <w:t>Найбільш</w:t>
      </w:r>
      <w:r w:rsidR="00C335FB">
        <w:t xml:space="preserve"> </w:t>
      </w:r>
      <w:r>
        <w:t>часто</w:t>
      </w:r>
      <w:r w:rsidR="00C335FB">
        <w:t xml:space="preserve"> </w:t>
      </w:r>
      <w:r>
        <w:t>в</w:t>
      </w:r>
      <w:r w:rsidR="00C335FB">
        <w:t xml:space="preserve"> </w:t>
      </w:r>
      <w:r>
        <w:t>якості</w:t>
      </w:r>
      <w:r w:rsidR="00C335FB">
        <w:t xml:space="preserve"> </w:t>
      </w:r>
      <w:r>
        <w:t>критерію</w:t>
      </w:r>
      <w:r w:rsidR="00C335FB">
        <w:t xml:space="preserve"> </w:t>
      </w:r>
      <w:r>
        <w:t>приймається</w:t>
      </w:r>
      <w:r w:rsidR="00C335FB">
        <w:t xml:space="preserve"> </w:t>
      </w:r>
      <w:r>
        <w:t>мінімум</w:t>
      </w:r>
      <w:r w:rsidR="00C335FB">
        <w:t xml:space="preserve"> </w:t>
      </w:r>
      <w:r>
        <w:t>сумарного</w:t>
      </w:r>
      <w:r w:rsidR="00C335FB">
        <w:t xml:space="preserve"> </w:t>
      </w:r>
      <w:r>
        <w:t>пробігу,</w:t>
      </w:r>
      <w:r w:rsidR="00C335FB">
        <w:t xml:space="preserve"> </w:t>
      </w:r>
      <w:r w:rsidR="00D62C5F">
        <w:t>адже</w:t>
      </w:r>
      <w:r w:rsidR="00C335FB">
        <w:t xml:space="preserve"> </w:t>
      </w:r>
      <w:r>
        <w:t>при</w:t>
      </w:r>
      <w:r w:rsidR="00C335FB">
        <w:t xml:space="preserve"> </w:t>
      </w:r>
      <w:r>
        <w:t>однакових</w:t>
      </w:r>
      <w:r w:rsidR="00C335FB">
        <w:t xml:space="preserve"> </w:t>
      </w:r>
      <w:r>
        <w:t>умовах</w:t>
      </w:r>
      <w:r w:rsidR="00C335FB">
        <w:t xml:space="preserve"> </w:t>
      </w:r>
      <w:r>
        <w:t>руху</w:t>
      </w:r>
      <w:r w:rsidR="00C335FB">
        <w:t xml:space="preserve"> </w:t>
      </w:r>
      <w:r>
        <w:t>на</w:t>
      </w:r>
      <w:r w:rsidR="00C335FB">
        <w:t xml:space="preserve"> </w:t>
      </w:r>
      <w:r>
        <w:t>всіх</w:t>
      </w:r>
      <w:r w:rsidR="00C335FB">
        <w:t xml:space="preserve"> </w:t>
      </w:r>
      <w:r>
        <w:t>ділянках</w:t>
      </w:r>
      <w:r w:rsidR="00C335FB">
        <w:t xml:space="preserve"> </w:t>
      </w:r>
      <w:r>
        <w:t>маршруту</w:t>
      </w:r>
      <w:r w:rsidR="00C335FB">
        <w:t xml:space="preserve"> </w:t>
      </w:r>
      <w:r>
        <w:t>план,</w:t>
      </w:r>
      <w:r w:rsidR="00C335FB">
        <w:t xml:space="preserve"> </w:t>
      </w:r>
      <w:r>
        <w:t>оптимальний</w:t>
      </w:r>
      <w:r w:rsidR="00C335FB">
        <w:t xml:space="preserve"> </w:t>
      </w:r>
      <w:r w:rsidRPr="0096196F">
        <w:t>по</w:t>
      </w:r>
      <w:r w:rsidR="00C335FB">
        <w:t xml:space="preserve"> </w:t>
      </w:r>
      <w:r>
        <w:t>пробігу,</w:t>
      </w:r>
      <w:r w:rsidR="00C335FB">
        <w:t xml:space="preserve"> </w:t>
      </w:r>
      <w:r>
        <w:t>буде</w:t>
      </w:r>
      <w:r w:rsidR="00C335FB">
        <w:t xml:space="preserve"> </w:t>
      </w:r>
      <w:r>
        <w:t>оптимальним</w:t>
      </w:r>
      <w:r w:rsidR="00C335FB">
        <w:t xml:space="preserve"> </w:t>
      </w:r>
      <w:r>
        <w:t>за</w:t>
      </w:r>
      <w:r w:rsidR="00C335FB">
        <w:t xml:space="preserve"> </w:t>
      </w:r>
      <w:r>
        <w:t>витратами</w:t>
      </w:r>
      <w:r w:rsidR="00C335FB">
        <w:t xml:space="preserve"> </w:t>
      </w:r>
      <w:r>
        <w:t>часу</w:t>
      </w:r>
      <w:r w:rsidR="00C335FB">
        <w:t xml:space="preserve"> </w:t>
      </w:r>
      <w:r>
        <w:t>і</w:t>
      </w:r>
      <w:r w:rsidR="00C335FB">
        <w:t xml:space="preserve"> </w:t>
      </w:r>
      <w:r>
        <w:t>вартості.</w:t>
      </w:r>
      <w:r w:rsidR="00C335FB">
        <w:t xml:space="preserve"> </w:t>
      </w:r>
      <w:r>
        <w:t>Крім</w:t>
      </w:r>
      <w:r w:rsidR="00C335FB">
        <w:t xml:space="preserve"> </w:t>
      </w:r>
      <w:r>
        <w:t>того,</w:t>
      </w:r>
      <w:r w:rsidR="00C335FB">
        <w:t xml:space="preserve"> </w:t>
      </w:r>
      <w:r>
        <w:t>в</w:t>
      </w:r>
      <w:r w:rsidR="00C335FB">
        <w:t xml:space="preserve"> </w:t>
      </w:r>
      <w:r>
        <w:t>якості</w:t>
      </w:r>
      <w:r w:rsidR="00C335FB">
        <w:t xml:space="preserve"> </w:t>
      </w:r>
      <w:r>
        <w:t>критерію</w:t>
      </w:r>
      <w:r w:rsidR="00C335FB">
        <w:t xml:space="preserve"> </w:t>
      </w:r>
      <w:r>
        <w:t>вигідності</w:t>
      </w:r>
      <w:r w:rsidR="00C335FB">
        <w:t xml:space="preserve"> </w:t>
      </w:r>
      <w:r>
        <w:t>так</w:t>
      </w:r>
      <w:r w:rsidR="00C335FB">
        <w:t xml:space="preserve"> </w:t>
      </w:r>
      <w:r>
        <w:t>само</w:t>
      </w:r>
      <w:r w:rsidR="00C335FB">
        <w:t xml:space="preserve"> </w:t>
      </w:r>
      <w:r>
        <w:lastRenderedPageBreak/>
        <w:t>можуть</w:t>
      </w:r>
      <w:r w:rsidR="00C335FB">
        <w:t xml:space="preserve"> </w:t>
      </w:r>
      <w:r w:rsidR="00686095">
        <w:t>бути</w:t>
      </w:r>
      <w:r w:rsidR="00C335FB">
        <w:t xml:space="preserve"> </w:t>
      </w:r>
      <w:r w:rsidR="00686095">
        <w:t>використані</w:t>
      </w:r>
      <w:r w:rsidR="00C335FB">
        <w:t xml:space="preserve"> </w:t>
      </w:r>
      <w:r w:rsidR="00686095">
        <w:t>такі</w:t>
      </w:r>
      <w:r w:rsidR="00C335FB">
        <w:t xml:space="preserve"> </w:t>
      </w:r>
      <w:r w:rsidR="00686095">
        <w:t>показники</w:t>
      </w:r>
      <w:r w:rsidR="00686095">
        <w:rPr>
          <w:lang w:val="ru-RU"/>
        </w:rPr>
        <w:t>:</w:t>
      </w:r>
      <w:r w:rsidR="00C335FB">
        <w:t xml:space="preserve"> </w:t>
      </w:r>
      <w:r>
        <w:t>платність</w:t>
      </w:r>
      <w:r w:rsidR="00C335FB">
        <w:t xml:space="preserve"> </w:t>
      </w:r>
      <w:r>
        <w:t>або</w:t>
      </w:r>
      <w:r w:rsidR="00C335FB">
        <w:t xml:space="preserve"> </w:t>
      </w:r>
      <w:r>
        <w:t>завантаженість</w:t>
      </w:r>
      <w:r w:rsidR="00C335FB">
        <w:t xml:space="preserve"> </w:t>
      </w:r>
      <w:r>
        <w:t>доріг,</w:t>
      </w:r>
      <w:r w:rsidR="00C335FB">
        <w:t xml:space="preserve"> </w:t>
      </w:r>
      <w:r>
        <w:t>частота</w:t>
      </w:r>
      <w:r w:rsidR="00C335FB">
        <w:t xml:space="preserve"> </w:t>
      </w:r>
      <w:r>
        <w:t>перетину</w:t>
      </w:r>
      <w:r w:rsidR="00C335FB">
        <w:t xml:space="preserve"> </w:t>
      </w:r>
      <w:r>
        <w:t>дороги</w:t>
      </w:r>
      <w:r w:rsidR="00C335FB">
        <w:t xml:space="preserve"> </w:t>
      </w:r>
      <w:r w:rsidR="00686095">
        <w:rPr>
          <w:lang w:val="ru-RU"/>
        </w:rPr>
        <w:t>з</w:t>
      </w:r>
      <w:r w:rsidR="00C335FB">
        <w:rPr>
          <w:lang w:val="ru-RU"/>
        </w:rPr>
        <w:t xml:space="preserve"> </w:t>
      </w:r>
      <w:r w:rsidRPr="00047DA5">
        <w:t>населени</w:t>
      </w:r>
      <w:r w:rsidR="00686095" w:rsidRPr="00047DA5">
        <w:t>ми</w:t>
      </w:r>
      <w:r w:rsidR="00C335FB">
        <w:t xml:space="preserve"> </w:t>
      </w:r>
      <w:r w:rsidR="00686095">
        <w:t>пунктами</w:t>
      </w:r>
      <w:r w:rsidR="00C335FB">
        <w:t xml:space="preserve"> </w:t>
      </w:r>
      <w:r>
        <w:t>і</w:t>
      </w:r>
      <w:r w:rsidR="00C335FB">
        <w:t xml:space="preserve"> </w:t>
      </w:r>
      <w:r>
        <w:t>так</w:t>
      </w:r>
      <w:r w:rsidR="00C335FB">
        <w:t xml:space="preserve"> </w:t>
      </w:r>
      <w:r>
        <w:t>далі.</w:t>
      </w:r>
    </w:p>
    <w:p w14:paraId="457BFC07" w14:textId="0729CE49" w:rsidR="0035089E" w:rsidRDefault="0035089E" w:rsidP="0035089E">
      <w:r>
        <w:t>При</w:t>
      </w:r>
      <w:r w:rsidR="00C335FB">
        <w:t xml:space="preserve"> </w:t>
      </w:r>
      <w:r>
        <w:t>побудові</w:t>
      </w:r>
      <w:r w:rsidR="00C335FB">
        <w:t xml:space="preserve"> </w:t>
      </w:r>
      <w:r>
        <w:t>графа</w:t>
      </w:r>
      <w:r w:rsidR="00C335FB">
        <w:t xml:space="preserve"> </w:t>
      </w:r>
      <w:r>
        <w:t>слід</w:t>
      </w:r>
      <w:r w:rsidR="00C335FB">
        <w:t xml:space="preserve"> </w:t>
      </w:r>
      <w:r>
        <w:t>вибирати</w:t>
      </w:r>
      <w:r w:rsidR="00C335FB">
        <w:t xml:space="preserve"> </w:t>
      </w:r>
      <w:r>
        <w:t>раціональне</w:t>
      </w:r>
      <w:r w:rsidR="00C335FB">
        <w:t xml:space="preserve"> </w:t>
      </w:r>
      <w:r>
        <w:t>число</w:t>
      </w:r>
      <w:r w:rsidR="00C335FB">
        <w:t xml:space="preserve"> </w:t>
      </w:r>
      <w:r>
        <w:t>вершин.</w:t>
      </w:r>
      <w:r w:rsidR="00C335FB">
        <w:t xml:space="preserve"> </w:t>
      </w:r>
      <w:r>
        <w:t>З</w:t>
      </w:r>
      <w:r w:rsidR="00C335FB">
        <w:t xml:space="preserve"> </w:t>
      </w:r>
      <w:r>
        <w:t>одного</w:t>
      </w:r>
      <w:r w:rsidR="00C335FB">
        <w:t xml:space="preserve"> </w:t>
      </w:r>
      <w:r>
        <w:t>боку,</w:t>
      </w:r>
      <w:r w:rsidR="00C335FB">
        <w:t xml:space="preserve"> </w:t>
      </w:r>
      <w:r>
        <w:t>число</w:t>
      </w:r>
      <w:r w:rsidR="00C335FB">
        <w:t xml:space="preserve"> </w:t>
      </w:r>
      <w:r>
        <w:t>вершин</w:t>
      </w:r>
      <w:r w:rsidR="00C335FB">
        <w:t xml:space="preserve"> </w:t>
      </w:r>
      <w:r>
        <w:t>має</w:t>
      </w:r>
      <w:r w:rsidR="00C335FB">
        <w:t xml:space="preserve"> </w:t>
      </w:r>
      <w:r>
        <w:t>бути</w:t>
      </w:r>
      <w:r w:rsidR="00C335FB">
        <w:t xml:space="preserve"> </w:t>
      </w:r>
      <w:r>
        <w:t>якомога</w:t>
      </w:r>
      <w:r w:rsidR="00C335FB">
        <w:t xml:space="preserve"> </w:t>
      </w:r>
      <w:r>
        <w:t>більше.</w:t>
      </w:r>
      <w:r w:rsidR="00C335FB">
        <w:t xml:space="preserve"> </w:t>
      </w:r>
      <w:r>
        <w:t>З</w:t>
      </w:r>
      <w:r w:rsidR="00C335FB">
        <w:t xml:space="preserve"> </w:t>
      </w:r>
      <w:r>
        <w:t>іншого</w:t>
      </w:r>
      <w:r w:rsidR="00C335FB">
        <w:t xml:space="preserve"> </w:t>
      </w:r>
      <w:r>
        <w:t>боку,</w:t>
      </w:r>
      <w:r w:rsidR="00C335FB">
        <w:t xml:space="preserve"> </w:t>
      </w:r>
      <w:r w:rsidR="00614EB6">
        <w:t>чим</w:t>
      </w:r>
      <w:r w:rsidR="00C335FB">
        <w:t xml:space="preserve"> </w:t>
      </w:r>
      <w:r w:rsidR="00614EB6">
        <w:t>більше</w:t>
      </w:r>
      <w:r w:rsidR="00C335FB">
        <w:t xml:space="preserve"> </w:t>
      </w:r>
      <w:r w:rsidR="00614EB6">
        <w:t>число</w:t>
      </w:r>
      <w:r w:rsidR="00C335FB">
        <w:t xml:space="preserve"> </w:t>
      </w:r>
      <w:r w:rsidR="00614EB6">
        <w:t>вершин</w:t>
      </w:r>
      <w:r w:rsidR="00077F12">
        <w:t> –</w:t>
      </w:r>
      <w:r w:rsidR="00C335FB">
        <w:t xml:space="preserve"> </w:t>
      </w:r>
      <w:r>
        <w:t>тим</w:t>
      </w:r>
      <w:r w:rsidR="00C335FB">
        <w:t xml:space="preserve"> </w:t>
      </w:r>
      <w:r>
        <w:t>транспортна</w:t>
      </w:r>
      <w:r w:rsidR="00C335FB">
        <w:t xml:space="preserve"> </w:t>
      </w:r>
      <w:r>
        <w:t>мережа</w:t>
      </w:r>
      <w:r w:rsidR="00C335FB">
        <w:t xml:space="preserve"> </w:t>
      </w:r>
      <w:r>
        <w:t>буде</w:t>
      </w:r>
      <w:r w:rsidR="00C335FB">
        <w:t xml:space="preserve"> </w:t>
      </w:r>
      <w:r>
        <w:t>складнішою</w:t>
      </w:r>
      <w:r w:rsidR="00614EB6">
        <w:t>,</w:t>
      </w:r>
      <w:r w:rsidR="00C335FB">
        <w:t xml:space="preserve"> </w:t>
      </w:r>
      <w:r w:rsidR="00614EB6">
        <w:t>тобто</w:t>
      </w:r>
      <w:r w:rsidR="00C335FB">
        <w:t xml:space="preserve"> </w:t>
      </w:r>
      <w:r>
        <w:t>визначення</w:t>
      </w:r>
      <w:r w:rsidR="00C335FB">
        <w:t xml:space="preserve"> </w:t>
      </w:r>
      <w:r>
        <w:t>найкоротших</w:t>
      </w:r>
      <w:r w:rsidR="00C335FB">
        <w:t xml:space="preserve"> </w:t>
      </w:r>
      <w:r>
        <w:t>відстаней</w:t>
      </w:r>
      <w:r w:rsidR="00C335FB">
        <w:t xml:space="preserve"> </w:t>
      </w:r>
      <w:r>
        <w:t>потребує</w:t>
      </w:r>
      <w:r w:rsidR="00C335FB">
        <w:t xml:space="preserve"> </w:t>
      </w:r>
      <w:r>
        <w:t>тривалого</w:t>
      </w:r>
      <w:r w:rsidR="00C335FB">
        <w:t xml:space="preserve"> </w:t>
      </w:r>
      <w:r>
        <w:t>часу.</w:t>
      </w:r>
    </w:p>
    <w:p w14:paraId="40806280" w14:textId="49EA599F" w:rsidR="0035089E" w:rsidRDefault="0035089E" w:rsidP="0035089E">
      <w:r>
        <w:t>Для</w:t>
      </w:r>
      <w:r w:rsidR="00C335FB">
        <w:t xml:space="preserve"> </w:t>
      </w:r>
      <w:r>
        <w:t>зниження</w:t>
      </w:r>
      <w:r w:rsidR="00C335FB">
        <w:t xml:space="preserve"> </w:t>
      </w:r>
      <w:r>
        <w:t>розмірності</w:t>
      </w:r>
      <w:r w:rsidR="00C335FB">
        <w:t xml:space="preserve"> </w:t>
      </w:r>
      <w:r>
        <w:t>задачі</w:t>
      </w:r>
      <w:r w:rsidR="00C335FB">
        <w:t xml:space="preserve"> </w:t>
      </w:r>
      <w:r>
        <w:t>і</w:t>
      </w:r>
      <w:r w:rsidR="00C335FB">
        <w:t xml:space="preserve"> </w:t>
      </w:r>
      <w:r>
        <w:t>прискорення</w:t>
      </w:r>
      <w:r w:rsidR="00C335FB">
        <w:t xml:space="preserve"> </w:t>
      </w:r>
      <w:r>
        <w:t>розрахунків</w:t>
      </w:r>
      <w:r w:rsidR="00C335FB">
        <w:t xml:space="preserve"> </w:t>
      </w:r>
      <w:r>
        <w:t>для</w:t>
      </w:r>
      <w:r w:rsidR="00C335FB">
        <w:t xml:space="preserve"> </w:t>
      </w:r>
      <w:r>
        <w:t>транспортних</w:t>
      </w:r>
      <w:r w:rsidR="00C335FB">
        <w:t xml:space="preserve"> </w:t>
      </w:r>
      <w:r>
        <w:t>мереж</w:t>
      </w:r>
      <w:r w:rsidR="00C335FB">
        <w:t xml:space="preserve"> </w:t>
      </w:r>
      <w:r>
        <w:t>великих</w:t>
      </w:r>
      <w:r w:rsidR="00C335FB">
        <w:t xml:space="preserve"> </w:t>
      </w:r>
      <w:r>
        <w:t>міст</w:t>
      </w:r>
      <w:r w:rsidR="00C335FB">
        <w:t xml:space="preserve"> </w:t>
      </w:r>
      <w:r>
        <w:t>або</w:t>
      </w:r>
      <w:r w:rsidR="00C335FB">
        <w:t xml:space="preserve"> </w:t>
      </w:r>
      <w:r>
        <w:t>районів</w:t>
      </w:r>
      <w:r w:rsidR="00C335FB">
        <w:t xml:space="preserve"> </w:t>
      </w:r>
      <w:r>
        <w:t>застосовують</w:t>
      </w:r>
      <w:r w:rsidR="00C335FB">
        <w:t xml:space="preserve"> </w:t>
      </w:r>
      <w:r>
        <w:t>мікро-</w:t>
      </w:r>
      <w:r w:rsidR="00C335FB">
        <w:t xml:space="preserve"> </w:t>
      </w:r>
      <w:r>
        <w:t>і</w:t>
      </w:r>
      <w:r w:rsidR="00C335FB">
        <w:t xml:space="preserve"> </w:t>
      </w:r>
      <w:r>
        <w:t>макрорайонування.</w:t>
      </w:r>
      <w:r w:rsidR="00C335FB">
        <w:t xml:space="preserve"> </w:t>
      </w:r>
      <w:r>
        <w:t>При</w:t>
      </w:r>
      <w:r w:rsidR="00C335FB">
        <w:t xml:space="preserve"> </w:t>
      </w:r>
      <w:r>
        <w:t>мікрорайонуванні</w:t>
      </w:r>
      <w:r w:rsidR="00C335FB">
        <w:t xml:space="preserve"> </w:t>
      </w:r>
      <w:r>
        <w:t>транспортної</w:t>
      </w:r>
      <w:r w:rsidR="00C335FB">
        <w:t xml:space="preserve"> </w:t>
      </w:r>
      <w:r>
        <w:t>мережі</w:t>
      </w:r>
      <w:r w:rsidR="00C335FB">
        <w:t xml:space="preserve"> </w:t>
      </w:r>
      <w:r>
        <w:t>в</w:t>
      </w:r>
      <w:r w:rsidR="00C335FB">
        <w:t xml:space="preserve"> </w:t>
      </w:r>
      <w:r>
        <w:t>якості</w:t>
      </w:r>
      <w:r w:rsidR="00C335FB">
        <w:t xml:space="preserve"> </w:t>
      </w:r>
      <w:r>
        <w:t>вершин</w:t>
      </w:r>
      <w:r w:rsidR="00C335FB">
        <w:t xml:space="preserve"> </w:t>
      </w:r>
      <w:r>
        <w:t>викорис</w:t>
      </w:r>
      <w:r w:rsidR="00614EB6">
        <w:t>товують</w:t>
      </w:r>
      <w:r w:rsidR="00C335FB">
        <w:t xml:space="preserve"> </w:t>
      </w:r>
      <w:r w:rsidR="00614EB6">
        <w:t>не</w:t>
      </w:r>
      <w:r w:rsidR="00C335FB">
        <w:t xml:space="preserve"> </w:t>
      </w:r>
      <w:r w:rsidR="00614EB6">
        <w:t>перетин</w:t>
      </w:r>
      <w:r w:rsidR="00C335FB">
        <w:t xml:space="preserve"> </w:t>
      </w:r>
      <w:r w:rsidR="00614EB6">
        <w:t>вулиць</w:t>
      </w:r>
      <w:r w:rsidR="00C335FB">
        <w:t xml:space="preserve"> </w:t>
      </w:r>
      <w:r>
        <w:t>і</w:t>
      </w:r>
      <w:r w:rsidR="00C335FB">
        <w:t xml:space="preserve"> </w:t>
      </w:r>
      <w:r>
        <w:t>конкретні</w:t>
      </w:r>
      <w:r w:rsidR="00C335FB">
        <w:t xml:space="preserve"> </w:t>
      </w:r>
      <w:r>
        <w:t>пункти</w:t>
      </w:r>
      <w:r w:rsidR="00C335FB">
        <w:t xml:space="preserve"> </w:t>
      </w:r>
      <w:r>
        <w:t>відправлення</w:t>
      </w:r>
      <w:r w:rsidR="00C335FB">
        <w:t xml:space="preserve"> </w:t>
      </w:r>
      <w:r>
        <w:t>та</w:t>
      </w:r>
      <w:r w:rsidR="00C335FB">
        <w:t xml:space="preserve"> </w:t>
      </w:r>
      <w:r>
        <w:t>призначення,</w:t>
      </w:r>
      <w:r w:rsidR="00C335FB">
        <w:t xml:space="preserve"> </w:t>
      </w:r>
      <w:r>
        <w:t>а</w:t>
      </w:r>
      <w:r w:rsidR="00C335FB">
        <w:t xml:space="preserve"> </w:t>
      </w:r>
      <w:r>
        <w:t>центри</w:t>
      </w:r>
      <w:r w:rsidR="00C335FB">
        <w:t xml:space="preserve"> </w:t>
      </w:r>
      <w:r>
        <w:t>мікрорайонів</w:t>
      </w:r>
      <w:r w:rsidR="00C335FB">
        <w:t xml:space="preserve"> </w:t>
      </w:r>
      <w:r>
        <w:t>(районів</w:t>
      </w:r>
      <w:r w:rsidR="00C335FB">
        <w:t xml:space="preserve"> </w:t>
      </w:r>
      <w:r>
        <w:t>отримання</w:t>
      </w:r>
      <w:r w:rsidR="00C335FB">
        <w:t xml:space="preserve"> </w:t>
      </w:r>
      <w:r>
        <w:t>або</w:t>
      </w:r>
      <w:r w:rsidR="00C335FB">
        <w:t xml:space="preserve"> </w:t>
      </w:r>
      <w:r>
        <w:t>призначення</w:t>
      </w:r>
      <w:r w:rsidR="00C335FB">
        <w:t xml:space="preserve"> </w:t>
      </w:r>
      <w:r>
        <w:t>вантажів).</w:t>
      </w:r>
      <w:r w:rsidR="00C335FB">
        <w:t xml:space="preserve"> </w:t>
      </w:r>
      <w:r>
        <w:t>Макрорайонування</w:t>
      </w:r>
      <w:r w:rsidR="00C335FB">
        <w:t xml:space="preserve"> </w:t>
      </w:r>
      <w:r>
        <w:t>транспортної</w:t>
      </w:r>
      <w:r w:rsidR="00C335FB">
        <w:t xml:space="preserve"> </w:t>
      </w:r>
      <w:r>
        <w:t>мережі</w:t>
      </w:r>
      <w:r w:rsidR="00C335FB">
        <w:t xml:space="preserve"> </w:t>
      </w:r>
      <w:r>
        <w:t>полягає</w:t>
      </w:r>
      <w:r w:rsidR="00C335FB">
        <w:t xml:space="preserve"> </w:t>
      </w:r>
      <w:r>
        <w:t>в</w:t>
      </w:r>
      <w:r w:rsidR="00C335FB">
        <w:t xml:space="preserve"> </w:t>
      </w:r>
      <w:r>
        <w:t>розбитті</w:t>
      </w:r>
      <w:r w:rsidR="00C335FB">
        <w:t xml:space="preserve"> </w:t>
      </w:r>
      <w:r>
        <w:t>її</w:t>
      </w:r>
      <w:r w:rsidR="00C335FB">
        <w:t xml:space="preserve"> </w:t>
      </w:r>
      <w:r>
        <w:t>на</w:t>
      </w:r>
      <w:r w:rsidR="00C335FB">
        <w:t xml:space="preserve"> </w:t>
      </w:r>
      <w:r>
        <w:t>окремі</w:t>
      </w:r>
      <w:r w:rsidR="00C335FB">
        <w:t xml:space="preserve"> </w:t>
      </w:r>
      <w:r>
        <w:t>підмережі,</w:t>
      </w:r>
      <w:r w:rsidR="00C335FB">
        <w:t xml:space="preserve"> </w:t>
      </w:r>
      <w:r>
        <w:t>розрахунки</w:t>
      </w:r>
      <w:r w:rsidR="00C335FB">
        <w:t xml:space="preserve"> </w:t>
      </w:r>
      <w:r>
        <w:t>за</w:t>
      </w:r>
      <w:r w:rsidR="00C335FB">
        <w:t xml:space="preserve"> </w:t>
      </w:r>
      <w:r>
        <w:t>якими</w:t>
      </w:r>
      <w:r w:rsidR="00C335FB">
        <w:t xml:space="preserve"> </w:t>
      </w:r>
      <w:r>
        <w:t>виконуються</w:t>
      </w:r>
      <w:r w:rsidR="00C335FB">
        <w:t xml:space="preserve"> </w:t>
      </w:r>
      <w:r>
        <w:t>окремо,</w:t>
      </w:r>
      <w:r w:rsidR="00C335FB">
        <w:t xml:space="preserve"> </w:t>
      </w:r>
      <w:r>
        <w:t>а</w:t>
      </w:r>
      <w:r w:rsidR="00C335FB">
        <w:t xml:space="preserve"> </w:t>
      </w:r>
      <w:r>
        <w:t>потім</w:t>
      </w:r>
      <w:r w:rsidR="00C335FB">
        <w:t xml:space="preserve"> </w:t>
      </w:r>
      <w:r>
        <w:t>об'єднуються</w:t>
      </w:r>
      <w:r w:rsidR="00C335FB">
        <w:t xml:space="preserve"> </w:t>
      </w:r>
      <w:r>
        <w:t>для</w:t>
      </w:r>
      <w:r w:rsidR="00C335FB">
        <w:t xml:space="preserve"> </w:t>
      </w:r>
      <w:r>
        <w:t>отримання</w:t>
      </w:r>
      <w:r w:rsidR="00C335FB">
        <w:t xml:space="preserve"> </w:t>
      </w:r>
      <w:r>
        <w:t>загального</w:t>
      </w:r>
      <w:r w:rsidR="00C335FB">
        <w:t xml:space="preserve"> </w:t>
      </w:r>
      <w:r>
        <w:t>результату.</w:t>
      </w:r>
      <w:r w:rsidR="00C335FB">
        <w:t xml:space="preserve"> </w:t>
      </w:r>
      <w:r>
        <w:t>При</w:t>
      </w:r>
      <w:r w:rsidR="00C335FB">
        <w:t xml:space="preserve"> </w:t>
      </w:r>
      <w:r>
        <w:t>змінах</w:t>
      </w:r>
      <w:r w:rsidR="00C335FB">
        <w:t xml:space="preserve"> </w:t>
      </w:r>
      <w:r>
        <w:t>дорожньої</w:t>
      </w:r>
      <w:r w:rsidR="00C335FB">
        <w:t xml:space="preserve"> </w:t>
      </w:r>
      <w:r>
        <w:t>обстановки</w:t>
      </w:r>
      <w:r w:rsidR="00C335FB">
        <w:t xml:space="preserve"> </w:t>
      </w:r>
      <w:r>
        <w:t>проводиться</w:t>
      </w:r>
      <w:r w:rsidR="00C335FB">
        <w:t xml:space="preserve"> </w:t>
      </w:r>
      <w:r>
        <w:t>перерахунок</w:t>
      </w:r>
      <w:r w:rsidR="00C335FB">
        <w:t xml:space="preserve"> </w:t>
      </w:r>
      <w:r>
        <w:t>окремої</w:t>
      </w:r>
      <w:r w:rsidR="00C335FB">
        <w:t xml:space="preserve"> </w:t>
      </w:r>
      <w:r>
        <w:t>підмережі,</w:t>
      </w:r>
      <w:r w:rsidR="00C335FB">
        <w:t xml:space="preserve"> </w:t>
      </w:r>
      <w:r>
        <w:t>в</w:t>
      </w:r>
      <w:r w:rsidR="00C335FB">
        <w:t xml:space="preserve"> </w:t>
      </w:r>
      <w:r>
        <w:t>якій</w:t>
      </w:r>
      <w:r w:rsidR="00C335FB">
        <w:t xml:space="preserve"> </w:t>
      </w:r>
      <w:r>
        <w:t>відбулися</w:t>
      </w:r>
      <w:r w:rsidR="00C335FB">
        <w:t xml:space="preserve"> </w:t>
      </w:r>
      <w:r>
        <w:t>зміни,</w:t>
      </w:r>
      <w:r w:rsidR="00C335FB">
        <w:t xml:space="preserve"> </w:t>
      </w:r>
      <w:r w:rsidR="00614EB6">
        <w:rPr>
          <w:lang w:val="ru-RU"/>
        </w:rPr>
        <w:t>а</w:t>
      </w:r>
      <w:r w:rsidR="00C335FB">
        <w:t xml:space="preserve"> </w:t>
      </w:r>
      <w:r w:rsidR="00614EB6">
        <w:t>не</w:t>
      </w:r>
      <w:r w:rsidR="00C335FB">
        <w:t xml:space="preserve"> </w:t>
      </w:r>
      <w:r w:rsidR="00614EB6">
        <w:t>по</w:t>
      </w:r>
      <w:r w:rsidR="00C335FB">
        <w:t xml:space="preserve"> </w:t>
      </w:r>
      <w:r w:rsidR="00614EB6">
        <w:t>всій</w:t>
      </w:r>
      <w:r w:rsidR="00C335FB">
        <w:t xml:space="preserve"> </w:t>
      </w:r>
      <w:r w:rsidR="00614EB6">
        <w:t>транспортній</w:t>
      </w:r>
      <w:r w:rsidR="00C335FB">
        <w:t xml:space="preserve"> </w:t>
      </w:r>
      <w:r>
        <w:t>мережі.</w:t>
      </w:r>
    </w:p>
    <w:p w14:paraId="184F9DB2" w14:textId="700799D1" w:rsidR="0035089E" w:rsidRDefault="0035089E" w:rsidP="0035089E">
      <w:r>
        <w:t>Задача</w:t>
      </w:r>
      <w:r w:rsidR="00C335FB">
        <w:t xml:space="preserve"> </w:t>
      </w:r>
      <w:r>
        <w:t>про</w:t>
      </w:r>
      <w:r w:rsidR="00C335FB">
        <w:t xml:space="preserve"> </w:t>
      </w:r>
      <w:r>
        <w:t>найкоротший</w:t>
      </w:r>
      <w:r w:rsidR="00C335FB">
        <w:t xml:space="preserve"> </w:t>
      </w:r>
      <w:r>
        <w:t>шлях</w:t>
      </w:r>
      <w:r w:rsidR="00C335FB">
        <w:t xml:space="preserve"> </w:t>
      </w:r>
      <w:r>
        <w:t>є</w:t>
      </w:r>
      <w:r w:rsidR="00C335FB">
        <w:t xml:space="preserve"> </w:t>
      </w:r>
      <w:r>
        <w:t>однією</w:t>
      </w:r>
      <w:r w:rsidR="00C335FB">
        <w:t xml:space="preserve"> </w:t>
      </w:r>
      <w:r>
        <w:t>з</w:t>
      </w:r>
      <w:r w:rsidR="00C335FB">
        <w:t xml:space="preserve"> </w:t>
      </w:r>
      <w:r>
        <w:t>найважливіших</w:t>
      </w:r>
      <w:r w:rsidR="00C335FB">
        <w:t xml:space="preserve"> </w:t>
      </w:r>
      <w:r>
        <w:t>класичних</w:t>
      </w:r>
      <w:r w:rsidR="00C335FB">
        <w:t xml:space="preserve"> </w:t>
      </w:r>
      <w:r>
        <w:t>задач</w:t>
      </w:r>
      <w:r w:rsidR="00C335FB">
        <w:t xml:space="preserve"> </w:t>
      </w:r>
      <w:r>
        <w:t>теорії</w:t>
      </w:r>
      <w:r w:rsidR="00C335FB">
        <w:t xml:space="preserve"> </w:t>
      </w:r>
      <w:r>
        <w:t>графів.</w:t>
      </w:r>
      <w:r w:rsidR="00C335FB">
        <w:t xml:space="preserve"> </w:t>
      </w:r>
      <w:r>
        <w:t>Значимість</w:t>
      </w:r>
      <w:r w:rsidR="00C335FB">
        <w:t xml:space="preserve"> </w:t>
      </w:r>
      <w:r>
        <w:t>даної</w:t>
      </w:r>
      <w:r w:rsidR="00C335FB">
        <w:t xml:space="preserve"> </w:t>
      </w:r>
      <w:r>
        <w:t>задач</w:t>
      </w:r>
      <w:r w:rsidR="00C36A78">
        <w:t>і</w:t>
      </w:r>
      <w:r w:rsidR="00C335FB">
        <w:t xml:space="preserve"> </w:t>
      </w:r>
      <w:r>
        <w:t>визначається</w:t>
      </w:r>
      <w:r w:rsidR="00C335FB">
        <w:t xml:space="preserve"> </w:t>
      </w:r>
      <w:r>
        <w:t>її</w:t>
      </w:r>
      <w:r w:rsidR="00C335FB">
        <w:t xml:space="preserve"> </w:t>
      </w:r>
      <w:r>
        <w:t>широким</w:t>
      </w:r>
      <w:r w:rsidR="00C335FB">
        <w:t xml:space="preserve"> </w:t>
      </w:r>
      <w:r>
        <w:t>практичним</w:t>
      </w:r>
      <w:r w:rsidR="00C335FB">
        <w:t xml:space="preserve"> </w:t>
      </w:r>
      <w:r>
        <w:t>застосуванням.</w:t>
      </w:r>
      <w:r w:rsidR="00C335FB">
        <w:t xml:space="preserve"> </w:t>
      </w:r>
      <w:r>
        <w:t>Так,</w:t>
      </w:r>
      <w:r w:rsidR="00C335FB">
        <w:t xml:space="preserve"> </w:t>
      </w:r>
      <w:r>
        <w:t>завдання</w:t>
      </w:r>
      <w:r w:rsidR="00C335FB">
        <w:t xml:space="preserve"> </w:t>
      </w:r>
      <w:r>
        <w:t>пошуку</w:t>
      </w:r>
      <w:r w:rsidR="00C335FB">
        <w:t xml:space="preserve"> </w:t>
      </w:r>
      <w:r>
        <w:t>найкоротшого</w:t>
      </w:r>
      <w:r w:rsidR="00C335FB">
        <w:t xml:space="preserve"> </w:t>
      </w:r>
      <w:r>
        <w:t>шляху</w:t>
      </w:r>
      <w:r w:rsidR="00C335FB">
        <w:t xml:space="preserve"> </w:t>
      </w:r>
      <w:r>
        <w:t>на</w:t>
      </w:r>
      <w:r w:rsidR="00C335FB">
        <w:t xml:space="preserve"> </w:t>
      </w:r>
      <w:r>
        <w:t>графі</w:t>
      </w:r>
      <w:r w:rsidR="00C335FB">
        <w:t xml:space="preserve"> </w:t>
      </w:r>
      <w:r>
        <w:t>широко</w:t>
      </w:r>
      <w:r w:rsidR="00C335FB">
        <w:t xml:space="preserve"> </w:t>
      </w:r>
      <w:r>
        <w:t>використовується</w:t>
      </w:r>
      <w:r w:rsidR="00C335FB">
        <w:t xml:space="preserve"> </w:t>
      </w:r>
      <w:r>
        <w:t>для</w:t>
      </w:r>
      <w:r w:rsidR="00C335FB">
        <w:t xml:space="preserve"> </w:t>
      </w:r>
      <w:r>
        <w:t>знаходження</w:t>
      </w:r>
      <w:r w:rsidR="00C335FB">
        <w:t xml:space="preserve"> </w:t>
      </w:r>
      <w:r>
        <w:t>шляхів</w:t>
      </w:r>
      <w:r w:rsidR="00C335FB">
        <w:t xml:space="preserve"> </w:t>
      </w:r>
      <w:r>
        <w:t>між</w:t>
      </w:r>
      <w:r w:rsidR="00C335FB">
        <w:t xml:space="preserve"> </w:t>
      </w:r>
      <w:r>
        <w:t>фізичними</w:t>
      </w:r>
      <w:r w:rsidR="00C335FB">
        <w:t xml:space="preserve"> </w:t>
      </w:r>
      <w:r>
        <w:t>об'єктами</w:t>
      </w:r>
      <w:r w:rsidR="00C335FB">
        <w:t xml:space="preserve"> </w:t>
      </w:r>
      <w:r>
        <w:t>на</w:t>
      </w:r>
      <w:r w:rsidR="00C335FB">
        <w:t xml:space="preserve"> </w:t>
      </w:r>
      <w:r>
        <w:t>картографічних</w:t>
      </w:r>
      <w:r w:rsidR="00C335FB">
        <w:t xml:space="preserve"> </w:t>
      </w:r>
      <w:r>
        <w:t>сервісах,</w:t>
      </w:r>
      <w:r w:rsidR="00C335FB">
        <w:t xml:space="preserve"> </w:t>
      </w:r>
      <w:r>
        <w:t>в</w:t>
      </w:r>
      <w:r w:rsidR="00C335FB">
        <w:t xml:space="preserve"> </w:t>
      </w:r>
      <w:r>
        <w:t>GPS-навігаторах,</w:t>
      </w:r>
      <w:r w:rsidR="00C335FB">
        <w:t xml:space="preserve"> </w:t>
      </w:r>
      <w:r>
        <w:t>при</w:t>
      </w:r>
      <w:r w:rsidR="00C335FB">
        <w:t xml:space="preserve"> </w:t>
      </w:r>
      <w:r>
        <w:t>визначенні</w:t>
      </w:r>
      <w:r w:rsidR="00C335FB">
        <w:t xml:space="preserve"> </w:t>
      </w:r>
      <w:r>
        <w:t>найменшої</w:t>
      </w:r>
      <w:r w:rsidR="00C335FB">
        <w:t xml:space="preserve"> </w:t>
      </w:r>
      <w:r>
        <w:t>відстані</w:t>
      </w:r>
      <w:r w:rsidR="00C335FB">
        <w:t xml:space="preserve"> </w:t>
      </w:r>
      <w:r>
        <w:t>в</w:t>
      </w:r>
      <w:r w:rsidR="00C335FB">
        <w:t xml:space="preserve"> </w:t>
      </w:r>
      <w:r>
        <w:t>мережі</w:t>
      </w:r>
      <w:r w:rsidR="00C335FB">
        <w:t xml:space="preserve"> </w:t>
      </w:r>
      <w:r>
        <w:t>доріг.</w:t>
      </w:r>
    </w:p>
    <w:p w14:paraId="4EDEECFF" w14:textId="29286882" w:rsidR="00E078EC" w:rsidRDefault="00C7459C" w:rsidP="00E078EC">
      <w:r>
        <w:t>Існує</w:t>
      </w:r>
      <w:r w:rsidR="00C335FB">
        <w:t xml:space="preserve"> </w:t>
      </w:r>
      <w:r w:rsidR="00E078EC">
        <w:t>ряд</w:t>
      </w:r>
      <w:r w:rsidR="00C335FB">
        <w:t xml:space="preserve"> </w:t>
      </w:r>
      <w:r w:rsidR="00E078EC">
        <w:t>широко</w:t>
      </w:r>
      <w:r w:rsidR="00C335FB">
        <w:t xml:space="preserve"> </w:t>
      </w:r>
      <w:r w:rsidR="00E078EC">
        <w:t>відомих</w:t>
      </w:r>
      <w:r w:rsidR="00C335FB">
        <w:t xml:space="preserve"> </w:t>
      </w:r>
      <w:r w:rsidR="00E078EC">
        <w:t>алгоритмів</w:t>
      </w:r>
      <w:r w:rsidR="00C335FB">
        <w:t xml:space="preserve"> </w:t>
      </w:r>
      <w:r w:rsidR="00E078EC">
        <w:t>для</w:t>
      </w:r>
      <w:r w:rsidR="00C335FB">
        <w:t xml:space="preserve"> </w:t>
      </w:r>
      <w:r w:rsidR="00E078EC">
        <w:t>її</w:t>
      </w:r>
      <w:r w:rsidR="00C335FB">
        <w:t xml:space="preserve"> </w:t>
      </w:r>
      <w:r w:rsidR="00E078EC">
        <w:t>вирішення,</w:t>
      </w:r>
      <w:r w:rsidR="00C335FB">
        <w:t xml:space="preserve"> </w:t>
      </w:r>
      <w:r w:rsidR="00E50BD0">
        <w:t>наприклад,</w:t>
      </w:r>
      <w:r w:rsidR="00C335FB">
        <w:t xml:space="preserve"> </w:t>
      </w:r>
      <w:r>
        <w:t>алгоритми</w:t>
      </w:r>
      <w:r w:rsidR="00C335FB">
        <w:t xml:space="preserve"> </w:t>
      </w:r>
      <w:r w:rsidR="00E078EC">
        <w:t>перебору,</w:t>
      </w:r>
      <w:r w:rsidR="00C335FB">
        <w:t xml:space="preserve"> </w:t>
      </w:r>
      <w:r w:rsidR="00E50BD0">
        <w:t>алгоритм</w:t>
      </w:r>
      <w:r w:rsidR="00C335FB">
        <w:t xml:space="preserve"> </w:t>
      </w:r>
      <w:r w:rsidR="00E078EC">
        <w:t>найближчого</w:t>
      </w:r>
      <w:r w:rsidR="00C335FB">
        <w:t xml:space="preserve"> </w:t>
      </w:r>
      <w:r w:rsidR="00E078EC">
        <w:t>сусіду,</w:t>
      </w:r>
      <w:r w:rsidR="00C335FB">
        <w:t xml:space="preserve"> </w:t>
      </w:r>
      <w:r w:rsidR="00E078EC">
        <w:t>генетичний</w:t>
      </w:r>
      <w:r w:rsidR="00C335FB">
        <w:t xml:space="preserve"> </w:t>
      </w:r>
      <w:r w:rsidR="00E078EC">
        <w:t>алгоритм</w:t>
      </w:r>
      <w:r w:rsidR="00C335FB">
        <w:t xml:space="preserve"> </w:t>
      </w:r>
      <w:r w:rsidR="00E078EC">
        <w:t>та</w:t>
      </w:r>
      <w:r w:rsidR="00C335FB">
        <w:t xml:space="preserve"> </w:t>
      </w:r>
      <w:r w:rsidR="00E078EC">
        <w:t>інші.</w:t>
      </w:r>
    </w:p>
    <w:p w14:paraId="5936CB93" w14:textId="6B61D94A" w:rsidR="00E078EC" w:rsidRDefault="00E078EC" w:rsidP="00E078EC">
      <w:r>
        <w:t>Якщо</w:t>
      </w:r>
      <w:r w:rsidR="00C335FB">
        <w:t xml:space="preserve"> </w:t>
      </w:r>
      <w:r>
        <w:t>вирішувати</w:t>
      </w:r>
      <w:r w:rsidR="00C335FB">
        <w:t xml:space="preserve"> </w:t>
      </w:r>
      <w:r>
        <w:t>завдання</w:t>
      </w:r>
      <w:r w:rsidR="00C335FB">
        <w:t xml:space="preserve"> </w:t>
      </w:r>
      <w:r>
        <w:t>пошуку</w:t>
      </w:r>
      <w:r w:rsidR="00C335FB">
        <w:t xml:space="preserve"> </w:t>
      </w:r>
      <w:r>
        <w:t>найкоротшого</w:t>
      </w:r>
      <w:r w:rsidR="00C335FB">
        <w:t xml:space="preserve"> </w:t>
      </w:r>
      <w:r>
        <w:t>шляху</w:t>
      </w:r>
      <w:r w:rsidR="00C335FB">
        <w:t xml:space="preserve"> </w:t>
      </w:r>
      <w:r>
        <w:t>перебором</w:t>
      </w:r>
      <w:r w:rsidR="00C335FB">
        <w:t xml:space="preserve"> </w:t>
      </w:r>
      <w:r>
        <w:t>всіх</w:t>
      </w:r>
      <w:r w:rsidR="00C335FB">
        <w:t xml:space="preserve"> </w:t>
      </w:r>
      <w:r>
        <w:t>замкнутих</w:t>
      </w:r>
      <w:r w:rsidR="00C335FB">
        <w:t xml:space="preserve"> </w:t>
      </w:r>
      <w:r>
        <w:t>шляхів,</w:t>
      </w:r>
      <w:r w:rsidR="00C335FB">
        <w:t xml:space="preserve"> </w:t>
      </w:r>
      <w:r>
        <w:t>що</w:t>
      </w:r>
      <w:r w:rsidR="00C335FB">
        <w:t xml:space="preserve"> </w:t>
      </w:r>
      <w:r>
        <w:t>зв'язують</w:t>
      </w:r>
      <w:r w:rsidR="00C335FB">
        <w:t xml:space="preserve"> </w:t>
      </w:r>
      <w:r>
        <w:t>вершини,</w:t>
      </w:r>
      <w:r w:rsidR="00C335FB">
        <w:t xml:space="preserve"> </w:t>
      </w:r>
      <w:r>
        <w:t>то</w:t>
      </w:r>
      <w:r w:rsidR="00C335FB">
        <w:t xml:space="preserve"> </w:t>
      </w:r>
      <w:r>
        <w:t>доведеться</w:t>
      </w:r>
      <w:r w:rsidR="00C335FB">
        <w:t xml:space="preserve"> </w:t>
      </w:r>
      <w:r w:rsidR="00C7459C">
        <w:t>покроково</w:t>
      </w:r>
      <w:r w:rsidR="00C335FB">
        <w:t xml:space="preserve"> </w:t>
      </w:r>
      <w:r>
        <w:t>перевірити</w:t>
      </w:r>
      <w:r w:rsidR="00C335FB">
        <w:t xml:space="preserve"> </w:t>
      </w:r>
      <w:r>
        <w:t>всі</w:t>
      </w:r>
      <w:r w:rsidR="00C335FB">
        <w:t xml:space="preserve"> </w:t>
      </w:r>
      <w:r>
        <w:t>можливі</w:t>
      </w:r>
      <w:r w:rsidR="00C335FB">
        <w:t xml:space="preserve"> </w:t>
      </w:r>
      <w:r>
        <w:t>маршрути.</w:t>
      </w:r>
      <w:r w:rsidR="00C335FB">
        <w:t xml:space="preserve"> </w:t>
      </w:r>
      <w:r w:rsidR="00C7459C">
        <w:t>М</w:t>
      </w:r>
      <w:r w:rsidR="00E50BD0">
        <w:t>етод</w:t>
      </w:r>
      <w:r w:rsidR="00C335FB">
        <w:t xml:space="preserve"> </w:t>
      </w:r>
      <w:r w:rsidR="00E50BD0">
        <w:t>є</w:t>
      </w:r>
      <w:r w:rsidR="00C335FB">
        <w:t xml:space="preserve"> </w:t>
      </w:r>
      <w:r w:rsidR="00E50BD0">
        <w:t>надзвичайно</w:t>
      </w:r>
      <w:r w:rsidR="00C335FB">
        <w:t xml:space="preserve"> </w:t>
      </w:r>
      <w:r w:rsidR="00E50BD0">
        <w:t>неефективним</w:t>
      </w:r>
      <w:r w:rsidR="00C335FB">
        <w:t xml:space="preserve"> </w:t>
      </w:r>
      <w:r>
        <w:t>при</w:t>
      </w:r>
      <w:r w:rsidR="00C335FB">
        <w:t xml:space="preserve"> </w:t>
      </w:r>
      <w:r>
        <w:t>велик</w:t>
      </w:r>
      <w:r w:rsidR="00F51519">
        <w:t>ій</w:t>
      </w:r>
      <w:r w:rsidR="00C335FB">
        <w:t xml:space="preserve"> </w:t>
      </w:r>
      <w:r>
        <w:t>кількості</w:t>
      </w:r>
      <w:r w:rsidR="00C335FB">
        <w:t xml:space="preserve"> </w:t>
      </w:r>
      <w:r>
        <w:t>пунктів.</w:t>
      </w:r>
    </w:p>
    <w:p w14:paraId="262CB78C" w14:textId="2C3137CA" w:rsidR="00E078EC" w:rsidRDefault="00E078EC" w:rsidP="00E078EC">
      <w:r>
        <w:lastRenderedPageBreak/>
        <w:t>Алгоритм</w:t>
      </w:r>
      <w:r w:rsidR="00C335FB">
        <w:t xml:space="preserve"> </w:t>
      </w:r>
      <w:r>
        <w:t>найближчого</w:t>
      </w:r>
      <w:r w:rsidR="00C335FB">
        <w:t xml:space="preserve"> </w:t>
      </w:r>
      <w:r>
        <w:t>сусіда</w:t>
      </w:r>
      <w:r w:rsidR="00AA57DF">
        <w:t> –</w:t>
      </w:r>
      <w:r w:rsidR="00C335FB">
        <w:t xml:space="preserve"> </w:t>
      </w:r>
      <w:r>
        <w:t>один</w:t>
      </w:r>
      <w:r w:rsidR="00C335FB">
        <w:t xml:space="preserve"> </w:t>
      </w:r>
      <w:r>
        <w:t>серед</w:t>
      </w:r>
      <w:r w:rsidR="00C335FB">
        <w:t xml:space="preserve"> </w:t>
      </w:r>
      <w:r>
        <w:t>найпростіших</w:t>
      </w:r>
      <w:r w:rsidR="00C335FB">
        <w:t xml:space="preserve"> </w:t>
      </w:r>
      <w:r>
        <w:t>методів</w:t>
      </w:r>
      <w:r w:rsidR="00C335FB">
        <w:t xml:space="preserve"> </w:t>
      </w:r>
      <w:r>
        <w:t>розв'язку</w:t>
      </w:r>
      <w:r w:rsidR="00C335FB">
        <w:t xml:space="preserve"> </w:t>
      </w:r>
      <w:r>
        <w:t>задачі</w:t>
      </w:r>
      <w:r w:rsidR="00C335FB">
        <w:t xml:space="preserve"> </w:t>
      </w:r>
      <w:r>
        <w:t>пошуку</w:t>
      </w:r>
      <w:r w:rsidR="00C335FB">
        <w:t xml:space="preserve"> </w:t>
      </w:r>
      <w:r>
        <w:t>найкоротшого</w:t>
      </w:r>
      <w:r w:rsidR="00C335FB">
        <w:t xml:space="preserve"> </w:t>
      </w:r>
      <w:r>
        <w:t>шляху.</w:t>
      </w:r>
      <w:r w:rsidR="00C335FB">
        <w:t xml:space="preserve"> </w:t>
      </w:r>
      <w:r>
        <w:t>Алгоритм</w:t>
      </w:r>
      <w:r w:rsidR="00C335FB">
        <w:t xml:space="preserve"> </w:t>
      </w:r>
      <w:r>
        <w:t>роботи</w:t>
      </w:r>
      <w:r w:rsidR="00C335FB">
        <w:t xml:space="preserve"> </w:t>
      </w:r>
      <w:r>
        <w:t>зводиться</w:t>
      </w:r>
      <w:r w:rsidR="00C335FB">
        <w:t xml:space="preserve"> </w:t>
      </w:r>
      <w:r>
        <w:t>до</w:t>
      </w:r>
      <w:r w:rsidR="00C335FB">
        <w:t xml:space="preserve"> </w:t>
      </w:r>
      <w:r>
        <w:t>наступного:</w:t>
      </w:r>
      <w:r w:rsidR="00C335FB">
        <w:t xml:space="preserve"> </w:t>
      </w:r>
      <w:r>
        <w:t>вершини</w:t>
      </w:r>
      <w:r w:rsidR="00C335FB">
        <w:t xml:space="preserve"> </w:t>
      </w:r>
      <w:r>
        <w:t>графу</w:t>
      </w:r>
      <w:r w:rsidR="00C335FB">
        <w:t xml:space="preserve"> </w:t>
      </w:r>
      <w:r>
        <w:t>послідовно</w:t>
      </w:r>
      <w:r w:rsidR="00C335FB">
        <w:t xml:space="preserve"> </w:t>
      </w:r>
      <w:r>
        <w:t>включаються</w:t>
      </w:r>
      <w:r w:rsidR="00C335FB">
        <w:t xml:space="preserve"> </w:t>
      </w:r>
      <w:r>
        <w:t>в</w:t>
      </w:r>
      <w:r w:rsidR="00C335FB">
        <w:t xml:space="preserve"> </w:t>
      </w:r>
      <w:r>
        <w:t>маршрут,</w:t>
      </w:r>
      <w:r w:rsidR="00C335FB">
        <w:t xml:space="preserve"> </w:t>
      </w:r>
      <w:r>
        <w:t>при</w:t>
      </w:r>
      <w:r w:rsidR="00C335FB">
        <w:t xml:space="preserve"> </w:t>
      </w:r>
      <w:r>
        <w:t>цьому</w:t>
      </w:r>
      <w:r w:rsidR="00C335FB">
        <w:t xml:space="preserve"> </w:t>
      </w:r>
      <w:r>
        <w:t>кожна</w:t>
      </w:r>
      <w:r w:rsidR="00C335FB">
        <w:t xml:space="preserve"> </w:t>
      </w:r>
      <w:r>
        <w:t>чергова</w:t>
      </w:r>
      <w:r w:rsidR="00C335FB">
        <w:t xml:space="preserve"> </w:t>
      </w:r>
      <w:r>
        <w:t>вершина</w:t>
      </w:r>
      <w:r w:rsidR="00D15400">
        <w:t>,</w:t>
      </w:r>
      <w:r w:rsidR="00C335FB">
        <w:t xml:space="preserve"> </w:t>
      </w:r>
      <w:r>
        <w:t>що</w:t>
      </w:r>
      <w:r w:rsidR="00C335FB">
        <w:t xml:space="preserve"> </w:t>
      </w:r>
      <w:r>
        <w:t>включається</w:t>
      </w:r>
      <w:r w:rsidR="00D15400">
        <w:t>,</w:t>
      </w:r>
      <w:r w:rsidR="00C335FB">
        <w:t xml:space="preserve"> </w:t>
      </w:r>
      <w:r>
        <w:t>повинна</w:t>
      </w:r>
      <w:r w:rsidR="00C335FB">
        <w:t xml:space="preserve"> </w:t>
      </w:r>
      <w:r>
        <w:t>бути</w:t>
      </w:r>
      <w:r w:rsidR="00C335FB">
        <w:t xml:space="preserve"> </w:t>
      </w:r>
      <w:r>
        <w:t>найближчою</w:t>
      </w:r>
      <w:r w:rsidR="00C335FB">
        <w:t xml:space="preserve"> </w:t>
      </w:r>
      <w:r>
        <w:t>до</w:t>
      </w:r>
      <w:r w:rsidR="00C335FB">
        <w:t xml:space="preserve"> </w:t>
      </w:r>
      <w:r>
        <w:t>останньої</w:t>
      </w:r>
      <w:r w:rsidR="00C335FB">
        <w:t xml:space="preserve"> </w:t>
      </w:r>
      <w:r>
        <w:t>обраної</w:t>
      </w:r>
      <w:r w:rsidR="00C335FB">
        <w:t xml:space="preserve"> </w:t>
      </w:r>
      <w:r>
        <w:t>вершини</w:t>
      </w:r>
      <w:r w:rsidR="00C335FB">
        <w:t xml:space="preserve"> </w:t>
      </w:r>
      <w:r>
        <w:t>серед</w:t>
      </w:r>
      <w:r w:rsidR="00C335FB">
        <w:t xml:space="preserve"> </w:t>
      </w:r>
      <w:r>
        <w:t>усіх,</w:t>
      </w:r>
      <w:r w:rsidR="00C335FB">
        <w:t xml:space="preserve"> </w:t>
      </w:r>
      <w:r>
        <w:t>які</w:t>
      </w:r>
      <w:r w:rsidR="00C335FB">
        <w:t xml:space="preserve"> </w:t>
      </w:r>
      <w:r>
        <w:t>ще</w:t>
      </w:r>
      <w:r w:rsidR="00C335FB">
        <w:t xml:space="preserve"> </w:t>
      </w:r>
      <w:r>
        <w:t>не</w:t>
      </w:r>
      <w:r w:rsidR="00C335FB">
        <w:t xml:space="preserve"> </w:t>
      </w:r>
      <w:r>
        <w:t>включені</w:t>
      </w:r>
      <w:r w:rsidR="00C335FB">
        <w:t xml:space="preserve"> </w:t>
      </w:r>
      <w:r>
        <w:t>до</w:t>
      </w:r>
      <w:r w:rsidR="00C335FB">
        <w:t xml:space="preserve"> </w:t>
      </w:r>
      <w:r>
        <w:t>маршруту.</w:t>
      </w:r>
      <w:r w:rsidR="00C335FB">
        <w:t xml:space="preserve"> </w:t>
      </w:r>
      <w:r>
        <w:t>Недоліком</w:t>
      </w:r>
      <w:r w:rsidR="00C335FB">
        <w:t xml:space="preserve"> </w:t>
      </w:r>
      <w:r>
        <w:t>алгоритму</w:t>
      </w:r>
      <w:r w:rsidR="00C335FB">
        <w:t xml:space="preserve"> </w:t>
      </w:r>
      <w:r>
        <w:t>є</w:t>
      </w:r>
      <w:r w:rsidR="00C335FB">
        <w:t xml:space="preserve"> </w:t>
      </w:r>
      <w:r>
        <w:t>те,</w:t>
      </w:r>
      <w:r w:rsidR="00C335FB">
        <w:t xml:space="preserve"> </w:t>
      </w:r>
      <w:r>
        <w:t>що</w:t>
      </w:r>
      <w:r w:rsidR="00C335FB">
        <w:t xml:space="preserve"> </w:t>
      </w:r>
      <w:r>
        <w:t>він</w:t>
      </w:r>
      <w:r w:rsidR="00C335FB">
        <w:t xml:space="preserve"> </w:t>
      </w:r>
      <w:r w:rsidR="00C7459C">
        <w:t>припиняє</w:t>
      </w:r>
      <w:r w:rsidR="00C335FB">
        <w:t xml:space="preserve"> </w:t>
      </w:r>
      <w:r>
        <w:t>роботу,</w:t>
      </w:r>
      <w:r w:rsidR="00C335FB">
        <w:t xml:space="preserve"> </w:t>
      </w:r>
      <w:r>
        <w:t>коли</w:t>
      </w:r>
      <w:r w:rsidR="00C335FB">
        <w:t xml:space="preserve"> </w:t>
      </w:r>
      <w:r>
        <w:t>знайдено</w:t>
      </w:r>
      <w:r w:rsidR="00C335FB">
        <w:t xml:space="preserve"> </w:t>
      </w:r>
      <w:r>
        <w:t>розв'язок,</w:t>
      </w:r>
      <w:r w:rsidR="00C335FB">
        <w:t xml:space="preserve"> </w:t>
      </w:r>
      <w:r>
        <w:t>та</w:t>
      </w:r>
      <w:r w:rsidR="00C335FB">
        <w:t xml:space="preserve"> </w:t>
      </w:r>
      <w:r>
        <w:t>не</w:t>
      </w:r>
      <w:r w:rsidR="00C335FB">
        <w:t xml:space="preserve"> </w:t>
      </w:r>
      <w:r>
        <w:t>намагається</w:t>
      </w:r>
      <w:r w:rsidR="00C335FB">
        <w:t xml:space="preserve"> </w:t>
      </w:r>
      <w:r>
        <w:t>оптимізувати</w:t>
      </w:r>
      <w:r w:rsidR="00C335FB">
        <w:t xml:space="preserve"> </w:t>
      </w:r>
      <w:r>
        <w:t>його.</w:t>
      </w:r>
    </w:p>
    <w:p w14:paraId="1C8A33FA" w14:textId="2996DDD5" w:rsidR="00E078EC" w:rsidRDefault="00E078EC" w:rsidP="00E078EC">
      <w:r>
        <w:t>Генетичний</w:t>
      </w:r>
      <w:r w:rsidR="00C335FB">
        <w:t xml:space="preserve"> </w:t>
      </w:r>
      <w:r>
        <w:t>алгоритм</w:t>
      </w:r>
      <w:r w:rsidR="00646C64">
        <w:t> –</w:t>
      </w:r>
      <w:r w:rsidR="00C335FB">
        <w:t xml:space="preserve"> </w:t>
      </w:r>
      <w:r>
        <w:t>алгоритм</w:t>
      </w:r>
      <w:r w:rsidR="00C335FB">
        <w:t xml:space="preserve"> </w:t>
      </w:r>
      <w:r>
        <w:t>пошуку</w:t>
      </w:r>
      <w:r w:rsidR="00C335FB">
        <w:t xml:space="preserve"> </w:t>
      </w:r>
      <w:r>
        <w:t>найкоротш</w:t>
      </w:r>
      <w:r w:rsidR="00C7459C">
        <w:t>ого</w:t>
      </w:r>
      <w:r w:rsidR="00C335FB">
        <w:t xml:space="preserve"> </w:t>
      </w:r>
      <w:r w:rsidR="00C7459C">
        <w:t>шляху,</w:t>
      </w:r>
      <w:r w:rsidR="00C335FB">
        <w:t xml:space="preserve"> </w:t>
      </w:r>
      <w:r w:rsidR="00C7459C">
        <w:t>який</w:t>
      </w:r>
      <w:r w:rsidR="00C335FB">
        <w:t xml:space="preserve"> </w:t>
      </w:r>
      <w:r w:rsidR="00C7459C">
        <w:t>виконується</w:t>
      </w:r>
      <w:r w:rsidR="00C335FB">
        <w:t xml:space="preserve"> </w:t>
      </w:r>
      <w:r>
        <w:t>шляхо</w:t>
      </w:r>
      <w:r w:rsidR="00E50BD0">
        <w:t>м</w:t>
      </w:r>
      <w:r w:rsidR="00C335FB">
        <w:t xml:space="preserve"> </w:t>
      </w:r>
      <w:r w:rsidR="00E50BD0">
        <w:t>випадкового</w:t>
      </w:r>
      <w:r w:rsidR="00C335FB">
        <w:t xml:space="preserve"> </w:t>
      </w:r>
      <w:r w:rsidR="00E50BD0">
        <w:t>підбору,</w:t>
      </w:r>
      <w:r w:rsidR="00C335FB">
        <w:t xml:space="preserve"> </w:t>
      </w:r>
      <w:r w:rsidR="00E50BD0">
        <w:t>поєднання</w:t>
      </w:r>
      <w:r w:rsidR="00C335FB">
        <w:t xml:space="preserve"> </w:t>
      </w:r>
      <w:r w:rsidR="00E50BD0">
        <w:t>варіацій</w:t>
      </w:r>
      <w:r w:rsidR="00C335FB">
        <w:t xml:space="preserve"> </w:t>
      </w:r>
      <w:r>
        <w:t>шуканих</w:t>
      </w:r>
      <w:r w:rsidR="00C335FB">
        <w:t xml:space="preserve"> </w:t>
      </w:r>
      <w:r>
        <w:t>параметрів</w:t>
      </w:r>
      <w:r w:rsidR="00C335FB">
        <w:t xml:space="preserve"> </w:t>
      </w:r>
      <w:r>
        <w:t>через</w:t>
      </w:r>
      <w:r w:rsidR="00C335FB">
        <w:t xml:space="preserve"> </w:t>
      </w:r>
      <w:r>
        <w:t>використання</w:t>
      </w:r>
      <w:r w:rsidR="00C335FB">
        <w:t xml:space="preserve"> </w:t>
      </w:r>
      <w:r>
        <w:t>механізмів,</w:t>
      </w:r>
      <w:r w:rsidR="00C335FB">
        <w:t xml:space="preserve"> </w:t>
      </w:r>
      <w:r>
        <w:t>аналогічних</w:t>
      </w:r>
      <w:r w:rsidR="00C335FB">
        <w:t xml:space="preserve"> </w:t>
      </w:r>
      <w:r w:rsidR="00C7459C">
        <w:t>істотному</w:t>
      </w:r>
      <w:r w:rsidR="00C335FB">
        <w:t xml:space="preserve"> </w:t>
      </w:r>
      <w:r>
        <w:t>відбору</w:t>
      </w:r>
      <w:r w:rsidR="00C335FB">
        <w:t xml:space="preserve"> </w:t>
      </w:r>
      <w:r>
        <w:t>в</w:t>
      </w:r>
      <w:r w:rsidR="00C335FB">
        <w:t xml:space="preserve"> </w:t>
      </w:r>
      <w:r>
        <w:t>природі.</w:t>
      </w:r>
      <w:r w:rsidR="00C335FB">
        <w:t xml:space="preserve"> </w:t>
      </w:r>
      <w:r w:rsidR="00C7459C">
        <w:t>Він</w:t>
      </w:r>
      <w:r w:rsidR="00C335FB">
        <w:t xml:space="preserve"> </w:t>
      </w:r>
      <w:r w:rsidR="00C7459C">
        <w:t>є</w:t>
      </w:r>
      <w:r w:rsidR="00C335FB">
        <w:t xml:space="preserve"> </w:t>
      </w:r>
      <w:r>
        <w:t>різновидом</w:t>
      </w:r>
      <w:r w:rsidR="00C335FB">
        <w:t xml:space="preserve"> </w:t>
      </w:r>
      <w:r>
        <w:t>еволюційних</w:t>
      </w:r>
      <w:r w:rsidR="00C335FB">
        <w:t xml:space="preserve"> </w:t>
      </w:r>
      <w:r>
        <w:t>обчислень,</w:t>
      </w:r>
      <w:r w:rsidR="00C335FB">
        <w:t xml:space="preserve"> </w:t>
      </w:r>
      <w:r>
        <w:t>за</w:t>
      </w:r>
      <w:r w:rsidR="00C335FB">
        <w:t xml:space="preserve"> </w:t>
      </w:r>
      <w:r>
        <w:t>допомогою</w:t>
      </w:r>
      <w:r w:rsidR="00C335FB">
        <w:t xml:space="preserve"> </w:t>
      </w:r>
      <w:r>
        <w:t>яких</w:t>
      </w:r>
      <w:r w:rsidR="00C335FB">
        <w:t xml:space="preserve"> </w:t>
      </w:r>
      <w:r>
        <w:t>вирішуються</w:t>
      </w:r>
      <w:r w:rsidR="00C335FB">
        <w:t xml:space="preserve"> </w:t>
      </w:r>
      <w:r>
        <w:t>оптимізаційні</w:t>
      </w:r>
      <w:r w:rsidR="00C335FB">
        <w:t xml:space="preserve"> </w:t>
      </w:r>
      <w:r>
        <w:t>задачі</w:t>
      </w:r>
      <w:r w:rsidR="00C335FB">
        <w:t xml:space="preserve"> </w:t>
      </w:r>
      <w:r>
        <w:t>з</w:t>
      </w:r>
      <w:r w:rsidR="00C335FB">
        <w:t xml:space="preserve"> </w:t>
      </w:r>
      <w:r>
        <w:t>використанням</w:t>
      </w:r>
      <w:r w:rsidR="00C335FB">
        <w:t xml:space="preserve"> </w:t>
      </w:r>
      <w:r>
        <w:t>методів</w:t>
      </w:r>
      <w:r w:rsidR="00C335FB">
        <w:t xml:space="preserve"> </w:t>
      </w:r>
      <w:r>
        <w:t>природної</w:t>
      </w:r>
      <w:r w:rsidR="00C335FB">
        <w:t xml:space="preserve"> </w:t>
      </w:r>
      <w:r>
        <w:t>еволюції.</w:t>
      </w:r>
      <w:r w:rsidR="00C335FB">
        <w:t xml:space="preserve"> </w:t>
      </w:r>
      <w:r>
        <w:t>Недоліками</w:t>
      </w:r>
      <w:r w:rsidR="00C335FB">
        <w:t xml:space="preserve"> </w:t>
      </w:r>
      <w:r>
        <w:t>алгоритму</w:t>
      </w:r>
      <w:r w:rsidR="00C335FB">
        <w:t xml:space="preserve"> </w:t>
      </w:r>
      <w:r>
        <w:t>є:</w:t>
      </w:r>
      <w:r w:rsidR="00C335FB">
        <w:t xml:space="preserve"> </w:t>
      </w:r>
      <w:r>
        <w:t>погана</w:t>
      </w:r>
      <w:r w:rsidR="00C335FB">
        <w:t xml:space="preserve"> </w:t>
      </w:r>
      <w:r>
        <w:t>масштабованість</w:t>
      </w:r>
      <w:r w:rsidR="00C335FB">
        <w:t xml:space="preserve"> </w:t>
      </w:r>
      <w:r>
        <w:t>під</w:t>
      </w:r>
      <w:r w:rsidR="00C335FB">
        <w:t xml:space="preserve"> </w:t>
      </w:r>
      <w:r>
        <w:t>складність</w:t>
      </w:r>
      <w:r w:rsidR="00C335FB">
        <w:t xml:space="preserve"> </w:t>
      </w:r>
      <w:r>
        <w:t>вирішуємої</w:t>
      </w:r>
      <w:r w:rsidR="00C335FB">
        <w:t xml:space="preserve"> </w:t>
      </w:r>
      <w:r>
        <w:t>проблеми</w:t>
      </w:r>
      <w:r w:rsidR="00757C9F">
        <w:t> –</w:t>
      </w:r>
      <w:r w:rsidR="00C335FB">
        <w:t xml:space="preserve"> </w:t>
      </w:r>
      <w:r>
        <w:t>тобто</w:t>
      </w:r>
      <w:r w:rsidR="00C335FB">
        <w:t xml:space="preserve"> </w:t>
      </w:r>
      <w:r>
        <w:t>під</w:t>
      </w:r>
      <w:r w:rsidR="00C335FB">
        <w:t xml:space="preserve"> </w:t>
      </w:r>
      <w:r>
        <w:t>велику</w:t>
      </w:r>
      <w:r w:rsidR="00C335FB">
        <w:t xml:space="preserve"> </w:t>
      </w:r>
      <w:r>
        <w:t>кількість</w:t>
      </w:r>
      <w:r w:rsidR="00C335FB">
        <w:t xml:space="preserve"> </w:t>
      </w:r>
      <w:r>
        <w:t>значень</w:t>
      </w:r>
      <w:r w:rsidR="00C7459C">
        <w:t>;</w:t>
      </w:r>
      <w:r w:rsidR="00C335FB">
        <w:t xml:space="preserve"> </w:t>
      </w:r>
      <w:r>
        <w:t>тенденція</w:t>
      </w:r>
      <w:r w:rsidR="00C335FB">
        <w:t xml:space="preserve"> </w:t>
      </w:r>
      <w:r>
        <w:t>зведення</w:t>
      </w:r>
      <w:r w:rsidR="00C335FB">
        <w:t xml:space="preserve"> </w:t>
      </w:r>
      <w:r>
        <w:t>до</w:t>
      </w:r>
      <w:r w:rsidR="00C335FB">
        <w:t xml:space="preserve"> </w:t>
      </w:r>
      <w:r>
        <w:t>локального</w:t>
      </w:r>
      <w:r w:rsidR="00C335FB">
        <w:t xml:space="preserve"> </w:t>
      </w:r>
      <w:r>
        <w:t>мінімуму,</w:t>
      </w:r>
      <w:r w:rsidR="00C335FB">
        <w:t xml:space="preserve"> </w:t>
      </w:r>
      <w:r>
        <w:t>чи</w:t>
      </w:r>
      <w:r w:rsidR="00C335FB">
        <w:t xml:space="preserve"> </w:t>
      </w:r>
      <w:r>
        <w:t>навіть</w:t>
      </w:r>
      <w:r w:rsidR="00C335FB">
        <w:t xml:space="preserve"> </w:t>
      </w:r>
      <w:r>
        <w:t>до</w:t>
      </w:r>
      <w:r w:rsidR="00C335FB">
        <w:t xml:space="preserve"> </w:t>
      </w:r>
      <w:r>
        <w:t>випадкового</w:t>
      </w:r>
      <w:r w:rsidR="00C335FB">
        <w:t xml:space="preserve"> </w:t>
      </w:r>
      <w:r>
        <w:t>значення</w:t>
      </w:r>
      <w:r w:rsidR="00C335FB">
        <w:t xml:space="preserve"> </w:t>
      </w:r>
      <w:r>
        <w:t>замість</w:t>
      </w:r>
      <w:r w:rsidR="00C335FB">
        <w:t xml:space="preserve"> </w:t>
      </w:r>
      <w:r>
        <w:t>вирішення</w:t>
      </w:r>
      <w:r w:rsidR="00C335FB">
        <w:t xml:space="preserve"> </w:t>
      </w:r>
      <w:r>
        <w:t>завдання</w:t>
      </w:r>
      <w:r w:rsidR="00E462DA">
        <w:t>.</w:t>
      </w:r>
    </w:p>
    <w:p w14:paraId="7CF8C78C" w14:textId="1ECFE5A4" w:rsidR="00E078EC" w:rsidRDefault="00E078EC" w:rsidP="00E078EC">
      <w:r>
        <w:t>До</w:t>
      </w:r>
      <w:r w:rsidR="00C335FB">
        <w:t xml:space="preserve"> </w:t>
      </w:r>
      <w:r>
        <w:t>ефективних</w:t>
      </w:r>
      <w:r w:rsidR="00C335FB">
        <w:t xml:space="preserve"> </w:t>
      </w:r>
      <w:r>
        <w:t>алгоритмів</w:t>
      </w:r>
      <w:r w:rsidR="00C335FB">
        <w:t xml:space="preserve"> </w:t>
      </w:r>
      <w:r>
        <w:t>пошуку</w:t>
      </w:r>
      <w:r w:rsidR="00C335FB">
        <w:t xml:space="preserve"> </w:t>
      </w:r>
      <w:r>
        <w:t>мо</w:t>
      </w:r>
      <w:r w:rsidR="00D15400">
        <w:t>жна</w:t>
      </w:r>
      <w:r w:rsidR="00C335FB">
        <w:t xml:space="preserve"> </w:t>
      </w:r>
      <w:r w:rsidR="00D15400">
        <w:t>віднести</w:t>
      </w:r>
      <w:r w:rsidR="00C335FB">
        <w:t xml:space="preserve"> </w:t>
      </w:r>
      <w:r w:rsidR="00D15400">
        <w:t>такі</w:t>
      </w:r>
      <w:r w:rsidR="00C335FB">
        <w:t xml:space="preserve"> </w:t>
      </w:r>
      <w:r w:rsidR="00D15400">
        <w:t>алгоритми</w:t>
      </w:r>
      <w:r w:rsidR="00C335FB">
        <w:t xml:space="preserve"> </w:t>
      </w:r>
      <w:r w:rsidR="00D15400">
        <w:t>як</w:t>
      </w:r>
      <w:r w:rsidR="00C335FB">
        <w:t xml:space="preserve"> </w:t>
      </w:r>
      <w:r>
        <w:t>Дейкстри,</w:t>
      </w:r>
      <w:r w:rsidR="00C335FB">
        <w:t xml:space="preserve"> </w:t>
      </w:r>
      <w:r>
        <w:t>мурашиний,</w:t>
      </w:r>
      <w:r w:rsidR="00C335FB">
        <w:t xml:space="preserve"> </w:t>
      </w:r>
      <w:r>
        <w:t>імітації</w:t>
      </w:r>
      <w:r w:rsidR="00C335FB">
        <w:t xml:space="preserve"> </w:t>
      </w:r>
      <w:r>
        <w:t>відпалу,</w:t>
      </w:r>
      <w:r w:rsidR="00C335FB">
        <w:t xml:space="preserve"> </w:t>
      </w:r>
      <w:r>
        <w:t>генетичний</w:t>
      </w:r>
      <w:r w:rsidR="00C335FB">
        <w:t xml:space="preserve"> </w:t>
      </w:r>
      <w:r>
        <w:t>алгоритм.</w:t>
      </w:r>
    </w:p>
    <w:p w14:paraId="1A8CE68A" w14:textId="4C16E3DD" w:rsidR="00AD5F77" w:rsidRDefault="00E078EC" w:rsidP="00E078EC">
      <w:r>
        <w:t>Найбільш</w:t>
      </w:r>
      <w:r w:rsidR="00C335FB">
        <w:t xml:space="preserve"> </w:t>
      </w:r>
      <w:r>
        <w:t>відомий</w:t>
      </w:r>
      <w:r w:rsidR="00C335FB">
        <w:t xml:space="preserve"> </w:t>
      </w:r>
      <w:r>
        <w:t>алгоритм</w:t>
      </w:r>
      <w:r w:rsidR="00C335FB">
        <w:t xml:space="preserve"> </w:t>
      </w:r>
      <w:r>
        <w:t>рішення</w:t>
      </w:r>
      <w:r w:rsidR="00C335FB">
        <w:t xml:space="preserve"> </w:t>
      </w:r>
      <w:r>
        <w:t>задачі</w:t>
      </w:r>
      <w:r w:rsidR="00C335FB">
        <w:t xml:space="preserve"> </w:t>
      </w:r>
      <w:r>
        <w:t>пошуку</w:t>
      </w:r>
      <w:r w:rsidR="00C335FB">
        <w:t xml:space="preserve"> </w:t>
      </w:r>
      <w:r>
        <w:t>найкоротших</w:t>
      </w:r>
      <w:r w:rsidR="00C335FB">
        <w:t xml:space="preserve"> </w:t>
      </w:r>
      <w:r>
        <w:t>шляхів</w:t>
      </w:r>
      <w:r w:rsidR="00C335FB">
        <w:t xml:space="preserve"> </w:t>
      </w:r>
      <w:r>
        <w:t>з</w:t>
      </w:r>
      <w:r w:rsidR="00C335FB">
        <w:t xml:space="preserve"> </w:t>
      </w:r>
      <w:r>
        <w:t>однієї</w:t>
      </w:r>
      <w:r w:rsidR="00C335FB">
        <w:t xml:space="preserve"> </w:t>
      </w:r>
      <w:r>
        <w:t>вершини</w:t>
      </w:r>
      <w:r w:rsidR="00C335FB">
        <w:t xml:space="preserve"> </w:t>
      </w:r>
      <w:r>
        <w:t>носить</w:t>
      </w:r>
      <w:r w:rsidR="00C335FB">
        <w:t xml:space="preserve"> </w:t>
      </w:r>
      <w:r>
        <w:t>ім'я</w:t>
      </w:r>
      <w:r w:rsidR="00C335FB">
        <w:t xml:space="preserve"> </w:t>
      </w:r>
      <w:r>
        <w:t>алгоритм</w:t>
      </w:r>
      <w:r w:rsidR="00C335FB">
        <w:t xml:space="preserve"> </w:t>
      </w:r>
      <w:r>
        <w:t>Дейкстри.</w:t>
      </w:r>
      <w:r w:rsidR="00C335FB">
        <w:t xml:space="preserve"> </w:t>
      </w:r>
      <w:r>
        <w:t>Цей</w:t>
      </w:r>
      <w:r w:rsidR="00C335FB">
        <w:t xml:space="preserve"> </w:t>
      </w:r>
      <w:r>
        <w:t>алгоритм</w:t>
      </w:r>
      <w:r w:rsidR="00C335FB">
        <w:t xml:space="preserve"> </w:t>
      </w:r>
      <w:r>
        <w:t>застосовується</w:t>
      </w:r>
      <w:r w:rsidR="00C335FB">
        <w:t xml:space="preserve"> </w:t>
      </w:r>
      <w:r>
        <w:t>лише</w:t>
      </w:r>
      <w:r w:rsidR="00C335FB">
        <w:t xml:space="preserve"> </w:t>
      </w:r>
      <w:r>
        <w:t>до</w:t>
      </w:r>
      <w:r w:rsidR="00C335FB">
        <w:t xml:space="preserve"> </w:t>
      </w:r>
      <w:r>
        <w:t>графів</w:t>
      </w:r>
      <w:r w:rsidR="00C335FB">
        <w:t xml:space="preserve"> </w:t>
      </w:r>
      <w:r>
        <w:t>з</w:t>
      </w:r>
      <w:r w:rsidR="00C335FB">
        <w:t xml:space="preserve"> </w:t>
      </w:r>
      <w:r>
        <w:t>невід'ємними</w:t>
      </w:r>
      <w:r w:rsidR="00C335FB">
        <w:t xml:space="preserve"> </w:t>
      </w:r>
      <w:r>
        <w:t>вагами.</w:t>
      </w:r>
      <w:r w:rsidR="00C335FB">
        <w:t xml:space="preserve"> </w:t>
      </w:r>
      <w:r>
        <w:t>Оскільки</w:t>
      </w:r>
      <w:r w:rsidR="00C335FB">
        <w:t xml:space="preserve"> </w:t>
      </w:r>
      <w:r>
        <w:t>в</w:t>
      </w:r>
      <w:r w:rsidR="00C335FB">
        <w:t xml:space="preserve"> </w:t>
      </w:r>
      <w:r>
        <w:t>більшості</w:t>
      </w:r>
      <w:r w:rsidR="00C335FB">
        <w:t xml:space="preserve"> </w:t>
      </w:r>
      <w:r>
        <w:t>додатків</w:t>
      </w:r>
      <w:r w:rsidR="00C335FB">
        <w:t xml:space="preserve"> </w:t>
      </w:r>
      <w:r>
        <w:t>ця</w:t>
      </w:r>
      <w:r w:rsidR="00C335FB">
        <w:t xml:space="preserve"> </w:t>
      </w:r>
      <w:r>
        <w:t>умова</w:t>
      </w:r>
      <w:r w:rsidR="00C335FB">
        <w:t xml:space="preserve"> </w:t>
      </w:r>
      <w:r>
        <w:t>виконується,</w:t>
      </w:r>
      <w:r w:rsidR="00C335FB">
        <w:t xml:space="preserve"> </w:t>
      </w:r>
      <w:r>
        <w:t>таке</w:t>
      </w:r>
      <w:r w:rsidR="00C335FB">
        <w:t xml:space="preserve"> </w:t>
      </w:r>
      <w:r>
        <w:t>обмеження</w:t>
      </w:r>
      <w:r w:rsidR="00C335FB">
        <w:t xml:space="preserve"> </w:t>
      </w:r>
      <w:r>
        <w:t>ніяк</w:t>
      </w:r>
      <w:r w:rsidR="00C335FB">
        <w:t xml:space="preserve"> </w:t>
      </w:r>
      <w:r>
        <w:t>не</w:t>
      </w:r>
      <w:r w:rsidR="00C335FB">
        <w:t xml:space="preserve"> </w:t>
      </w:r>
      <w:r>
        <w:t>сприяє</w:t>
      </w:r>
      <w:r w:rsidR="00C335FB">
        <w:t xml:space="preserve"> </w:t>
      </w:r>
      <w:r>
        <w:t>зниженню</w:t>
      </w:r>
      <w:r w:rsidR="00C335FB">
        <w:t xml:space="preserve"> </w:t>
      </w:r>
      <w:r>
        <w:t>популярності</w:t>
      </w:r>
      <w:r w:rsidR="00C335FB">
        <w:t xml:space="preserve"> </w:t>
      </w:r>
      <w:r>
        <w:t>алгоритму</w:t>
      </w:r>
      <w:r w:rsidR="00C335FB">
        <w:t xml:space="preserve"> </w:t>
      </w:r>
      <w:r>
        <w:t>Дейкстри[3,</w:t>
      </w:r>
      <w:r w:rsidR="00B31087">
        <w:t> </w:t>
      </w:r>
      <w:r>
        <w:t>с</w:t>
      </w:r>
      <w:r w:rsidR="00B31087">
        <w:t> </w:t>
      </w:r>
      <w:r>
        <w:t>387].</w:t>
      </w:r>
      <w:r w:rsidR="00C335FB">
        <w:t xml:space="preserve"> </w:t>
      </w:r>
      <w:r w:rsidR="0038313C">
        <w:t>Ч</w:t>
      </w:r>
      <w:r>
        <w:t>ерез</w:t>
      </w:r>
      <w:r w:rsidR="00C335FB">
        <w:t xml:space="preserve"> </w:t>
      </w:r>
      <w:r>
        <w:t>це</w:t>
      </w:r>
      <w:r w:rsidR="00C335FB">
        <w:t xml:space="preserve"> </w:t>
      </w:r>
      <w:r>
        <w:t>далі</w:t>
      </w:r>
      <w:r w:rsidR="00C335FB">
        <w:t xml:space="preserve"> </w:t>
      </w:r>
      <w:r>
        <w:t>буде</w:t>
      </w:r>
      <w:r w:rsidR="00C335FB">
        <w:t xml:space="preserve"> </w:t>
      </w:r>
      <w:r>
        <w:t>розглянуто</w:t>
      </w:r>
      <w:r w:rsidR="00C335FB">
        <w:t xml:space="preserve"> </w:t>
      </w:r>
      <w:r>
        <w:t>саме</w:t>
      </w:r>
      <w:r w:rsidR="00C335FB">
        <w:t xml:space="preserve"> </w:t>
      </w:r>
      <w:r>
        <w:t>його.</w:t>
      </w:r>
    </w:p>
    <w:p w14:paraId="70E5AD73" w14:textId="1A67F5DA" w:rsidR="009E1962" w:rsidRPr="00324EAE" w:rsidRDefault="00324EAE" w:rsidP="00D534CA">
      <w:pPr>
        <w:pStyle w:val="1"/>
        <w:spacing w:after="120"/>
      </w:pPr>
      <w:r w:rsidRPr="00324EAE">
        <w:t>Алгоритм</w:t>
      </w:r>
      <w:r w:rsidR="00C335FB">
        <w:t xml:space="preserve"> </w:t>
      </w:r>
      <w:r w:rsidRPr="00324EAE">
        <w:t>Дейкстри</w:t>
      </w:r>
    </w:p>
    <w:p w14:paraId="5D845E43" w14:textId="0120EC9A" w:rsidR="00D534CA" w:rsidRDefault="00D534CA" w:rsidP="00D534CA">
      <w:pPr>
        <w:pStyle w:val="2"/>
        <w:spacing w:before="120"/>
      </w:pPr>
      <w:r>
        <w:t>Опис</w:t>
      </w:r>
      <w:r w:rsidR="00C335FB">
        <w:t xml:space="preserve"> </w:t>
      </w:r>
      <w:r>
        <w:t>алгоритму</w:t>
      </w:r>
    </w:p>
    <w:p w14:paraId="4A37E56F" w14:textId="449FCC62" w:rsidR="00D571A9" w:rsidRDefault="00D571A9" w:rsidP="00D571A9">
      <w:r>
        <w:t>Алгоритм</w:t>
      </w:r>
      <w:r w:rsidR="00C335FB">
        <w:t xml:space="preserve"> </w:t>
      </w:r>
      <w:r>
        <w:t>Дейкстри –</w:t>
      </w:r>
      <w:r w:rsidR="00C335FB">
        <w:t xml:space="preserve"> </w:t>
      </w:r>
      <w:r>
        <w:t>алгоритм</w:t>
      </w:r>
      <w:r w:rsidR="00C335FB">
        <w:t xml:space="preserve"> </w:t>
      </w:r>
      <w:r>
        <w:t>на</w:t>
      </w:r>
      <w:r w:rsidR="00C335FB">
        <w:t xml:space="preserve"> </w:t>
      </w:r>
      <w:r>
        <w:t>графах,</w:t>
      </w:r>
      <w:r w:rsidR="00C335FB">
        <w:t xml:space="preserve"> </w:t>
      </w:r>
      <w:r>
        <w:t>відкритий</w:t>
      </w:r>
      <w:r w:rsidR="00C335FB">
        <w:t xml:space="preserve"> </w:t>
      </w:r>
      <w:r>
        <w:t>Дейкстрою.</w:t>
      </w:r>
      <w:r w:rsidR="00C335FB">
        <w:t xml:space="preserve"> </w:t>
      </w:r>
      <w:r>
        <w:t>Знаходить</w:t>
      </w:r>
      <w:r w:rsidR="00C335FB">
        <w:t xml:space="preserve"> </w:t>
      </w:r>
      <w:r>
        <w:t>найкоротший</w:t>
      </w:r>
      <w:r w:rsidR="00C335FB">
        <w:t xml:space="preserve"> </w:t>
      </w:r>
      <w:r>
        <w:t>шлях</w:t>
      </w:r>
      <w:r w:rsidR="00C335FB">
        <w:t xml:space="preserve"> </w:t>
      </w:r>
      <w:r>
        <w:t>від</w:t>
      </w:r>
      <w:r w:rsidR="00C335FB">
        <w:t xml:space="preserve"> </w:t>
      </w:r>
      <w:r>
        <w:t>однієї</w:t>
      </w:r>
      <w:r w:rsidR="00C335FB">
        <w:t xml:space="preserve"> </w:t>
      </w:r>
      <w:r>
        <w:t>вершини</w:t>
      </w:r>
      <w:r w:rsidR="00C335FB">
        <w:t xml:space="preserve"> </w:t>
      </w:r>
      <w:r>
        <w:t>графа</w:t>
      </w:r>
      <w:r w:rsidR="00C335FB">
        <w:t xml:space="preserve"> </w:t>
      </w:r>
      <w:r>
        <w:t>до</w:t>
      </w:r>
      <w:r w:rsidR="00C335FB">
        <w:t xml:space="preserve"> </w:t>
      </w:r>
      <w:r>
        <w:t>всіх</w:t>
      </w:r>
      <w:r w:rsidR="00C335FB">
        <w:t xml:space="preserve"> </w:t>
      </w:r>
      <w:r>
        <w:t>інших</w:t>
      </w:r>
      <w:r w:rsidR="00C335FB">
        <w:t xml:space="preserve"> </w:t>
      </w:r>
      <w:r>
        <w:t>вершин.</w:t>
      </w:r>
    </w:p>
    <w:p w14:paraId="5D69BBEC" w14:textId="12094DF9" w:rsidR="00D571A9" w:rsidRDefault="00D571A9" w:rsidP="00D571A9">
      <w:r>
        <w:t>Дана</w:t>
      </w:r>
      <w:r w:rsidR="00C335FB">
        <w:t xml:space="preserve"> </w:t>
      </w:r>
      <w:r>
        <w:t>концепція</w:t>
      </w:r>
      <w:r w:rsidR="00C335FB">
        <w:t xml:space="preserve"> </w:t>
      </w:r>
      <w:r>
        <w:t>досі</w:t>
      </w:r>
      <w:r w:rsidR="00C335FB">
        <w:t xml:space="preserve"> </w:t>
      </w:r>
      <w:r>
        <w:t>активно</w:t>
      </w:r>
      <w:r w:rsidR="00C335FB">
        <w:t xml:space="preserve"> </w:t>
      </w:r>
      <w:r>
        <w:t>використовується</w:t>
      </w:r>
      <w:r w:rsidR="00C335FB">
        <w:t xml:space="preserve"> </w:t>
      </w:r>
      <w:r>
        <w:t>в</w:t>
      </w:r>
      <w:r w:rsidR="00C335FB">
        <w:t xml:space="preserve"> </w:t>
      </w:r>
      <w:r>
        <w:t>багатьох</w:t>
      </w:r>
      <w:r w:rsidR="00C335FB">
        <w:t xml:space="preserve"> </w:t>
      </w:r>
      <w:r>
        <w:t>додатках</w:t>
      </w:r>
      <w:r w:rsidR="00C335FB">
        <w:t xml:space="preserve"> </w:t>
      </w:r>
      <w:r>
        <w:t>для</w:t>
      </w:r>
      <w:r w:rsidR="00C335FB">
        <w:t xml:space="preserve"> </w:t>
      </w:r>
      <w:r>
        <w:t>відтворення</w:t>
      </w:r>
      <w:r w:rsidR="00C335FB">
        <w:t xml:space="preserve"> </w:t>
      </w:r>
      <w:r>
        <w:t>маршрутів</w:t>
      </w:r>
      <w:r w:rsidR="00C335FB">
        <w:t xml:space="preserve"> </w:t>
      </w:r>
      <w:r>
        <w:t>на</w:t>
      </w:r>
      <w:r w:rsidR="00C335FB">
        <w:t xml:space="preserve"> </w:t>
      </w:r>
      <w:r>
        <w:t>картах.</w:t>
      </w:r>
    </w:p>
    <w:p w14:paraId="2BD25DC2" w14:textId="54B906F8" w:rsidR="00324EAE" w:rsidRDefault="00D571A9" w:rsidP="001F212F">
      <w:pPr>
        <w:keepNext/>
      </w:pPr>
      <w:r>
        <w:lastRenderedPageBreak/>
        <w:t>Заведемо</w:t>
      </w:r>
      <w:r w:rsidR="00C335FB">
        <w:t xml:space="preserve"> </w:t>
      </w:r>
      <w:r>
        <w:t>масив</w:t>
      </w:r>
      <w:r w:rsidR="00C335FB">
        <w:t xml:space="preserve"> </w:t>
      </w:r>
      <w:r>
        <w:t>(набір)</w:t>
      </w:r>
      <w:r w:rsidR="00C335FB">
        <w:t xml:space="preserve"> </w:t>
      </w:r>
      <w:r>
        <w:t>елементів</w:t>
      </w:r>
      <w:r w:rsidR="00C335FB">
        <w:t xml:space="preserve"> </w:t>
      </w:r>
      <w:r w:rsidRPr="0012486B">
        <w:rPr>
          <w:i/>
          <w:iCs/>
        </w:rPr>
        <w:t>d[</w:t>
      </w:r>
      <w:r w:rsidR="00B50D5E">
        <w:rPr>
          <w:i/>
          <w:iCs/>
          <w:lang w:val="en-US"/>
        </w:rPr>
        <w:t> </w:t>
      </w:r>
      <w:r w:rsidRPr="0012486B">
        <w:rPr>
          <w:i/>
          <w:iCs/>
        </w:rPr>
        <w:t>]</w:t>
      </w:r>
      <w:r>
        <w:t>,</w:t>
      </w:r>
      <w:r w:rsidR="00C335FB">
        <w:t xml:space="preserve"> </w:t>
      </w:r>
      <w:r>
        <w:t>в</w:t>
      </w:r>
      <w:r w:rsidR="00C335FB">
        <w:t xml:space="preserve"> </w:t>
      </w:r>
      <w:r>
        <w:t>якому</w:t>
      </w:r>
      <w:r w:rsidR="00C335FB">
        <w:t xml:space="preserve"> </w:t>
      </w:r>
      <w:r>
        <w:t>для</w:t>
      </w:r>
      <w:r w:rsidR="00C335FB">
        <w:t xml:space="preserve"> </w:t>
      </w:r>
      <w:r>
        <w:t>кожної</w:t>
      </w:r>
      <w:r w:rsidR="00C335FB">
        <w:t xml:space="preserve"> </w:t>
      </w:r>
      <w:r>
        <w:t>вершини</w:t>
      </w:r>
      <w:r w:rsidR="00C335FB">
        <w:t xml:space="preserve"> </w:t>
      </w:r>
      <w:r w:rsidRPr="00DC3C81">
        <w:rPr>
          <w:i/>
          <w:iCs/>
        </w:rPr>
        <w:t>v</w:t>
      </w:r>
      <w:r w:rsidR="00C335FB">
        <w:t xml:space="preserve"> </w:t>
      </w:r>
      <w:r>
        <w:t>будемо</w:t>
      </w:r>
      <w:r w:rsidR="00C335FB">
        <w:t xml:space="preserve"> </w:t>
      </w:r>
      <w:r>
        <w:t>зберігати</w:t>
      </w:r>
      <w:r w:rsidR="00C335FB">
        <w:t xml:space="preserve"> </w:t>
      </w:r>
      <w:r>
        <w:t>поточну</w:t>
      </w:r>
      <w:r w:rsidR="00C335FB">
        <w:t xml:space="preserve"> </w:t>
      </w:r>
      <w:r>
        <w:t>довжину</w:t>
      </w:r>
      <w:r w:rsidR="00C335FB">
        <w:t xml:space="preserve"> </w:t>
      </w:r>
      <w:r w:rsidRPr="00DC3C81">
        <w:rPr>
          <w:i/>
          <w:iCs/>
        </w:rPr>
        <w:t>d[v]</w:t>
      </w:r>
      <w:r w:rsidR="00C335FB">
        <w:t xml:space="preserve"> </w:t>
      </w:r>
      <w:r>
        <w:t>найкоротшого</w:t>
      </w:r>
      <w:r w:rsidR="00C335FB">
        <w:t xml:space="preserve"> </w:t>
      </w:r>
      <w:r>
        <w:t>шляху</w:t>
      </w:r>
      <w:r w:rsidR="00C335FB">
        <w:t xml:space="preserve"> </w:t>
      </w:r>
      <w:r>
        <w:t>з</w:t>
      </w:r>
      <w:r w:rsidR="00C335FB">
        <w:t xml:space="preserve"> </w:t>
      </w:r>
      <w:r w:rsidRPr="00DC3C81">
        <w:rPr>
          <w:i/>
          <w:iCs/>
        </w:rPr>
        <w:t>s</w:t>
      </w:r>
      <w:r w:rsidR="00C335FB">
        <w:t xml:space="preserve"> </w:t>
      </w:r>
      <w:r>
        <w:t>(початкової</w:t>
      </w:r>
      <w:r w:rsidR="00C335FB">
        <w:t xml:space="preserve"> </w:t>
      </w:r>
      <w:r>
        <w:t>вершини)</w:t>
      </w:r>
      <w:r w:rsidR="00C335FB">
        <w:t xml:space="preserve"> </w:t>
      </w:r>
      <w:r>
        <w:t>в</w:t>
      </w:r>
      <w:r w:rsidR="00C335FB">
        <w:t xml:space="preserve"> </w:t>
      </w:r>
      <w:r w:rsidRPr="00DC3C81">
        <w:rPr>
          <w:i/>
          <w:iCs/>
        </w:rPr>
        <w:t>v</w:t>
      </w:r>
      <w:r w:rsidR="00C335FB">
        <w:t xml:space="preserve"> </w:t>
      </w:r>
      <w:r>
        <w:t>(кінцев</w:t>
      </w:r>
      <w:r w:rsidR="005D1EDB">
        <w:t>у</w:t>
      </w:r>
      <w:r w:rsidR="00C335FB">
        <w:t xml:space="preserve"> </w:t>
      </w:r>
      <w:r>
        <w:t>вершин</w:t>
      </w:r>
      <w:r w:rsidR="005D1EDB">
        <w:t>у</w:t>
      </w:r>
      <w:r>
        <w:t>).</w:t>
      </w:r>
      <w:r w:rsidR="00C335FB">
        <w:t xml:space="preserve"> </w:t>
      </w:r>
      <w:r>
        <w:t>Спочатку</w:t>
      </w:r>
      <w:r w:rsidR="00C335FB">
        <w:t xml:space="preserve"> </w:t>
      </w:r>
      <w:r>
        <w:t>запиш</w:t>
      </w:r>
      <w:r w:rsidR="00DC3C81">
        <w:t>е</w:t>
      </w:r>
      <w:r>
        <w:t>мо,</w:t>
      </w:r>
      <w:r w:rsidR="00C335FB">
        <w:t xml:space="preserve"> </w:t>
      </w:r>
      <w:r>
        <w:t>що</w:t>
      </w:r>
      <w:r w:rsidR="00C335FB">
        <w:t xml:space="preserve"> </w:t>
      </w:r>
      <w:r w:rsidRPr="00DC3C81">
        <w:rPr>
          <w:i/>
          <w:iCs/>
        </w:rPr>
        <w:t>d[s]</w:t>
      </w:r>
      <w:r w:rsidR="00235219">
        <w:rPr>
          <w:i/>
          <w:iCs/>
        </w:rPr>
        <w:t> </w:t>
      </w:r>
      <w:r w:rsidRPr="00DC3C81">
        <w:rPr>
          <w:i/>
          <w:iCs/>
        </w:rPr>
        <w:t>=</w:t>
      </w:r>
      <w:r w:rsidR="00235219">
        <w:rPr>
          <w:i/>
          <w:iCs/>
        </w:rPr>
        <w:t> </w:t>
      </w:r>
      <w:r w:rsidRPr="00DC3C81">
        <w:rPr>
          <w:i/>
          <w:iCs/>
        </w:rPr>
        <w:t>0</w:t>
      </w:r>
      <w:r>
        <w:t>,</w:t>
      </w:r>
      <w:r w:rsidR="00C335FB">
        <w:t xml:space="preserve"> </w:t>
      </w:r>
      <w:r>
        <w:t>а</w:t>
      </w:r>
      <w:r w:rsidR="00C335FB">
        <w:t xml:space="preserve"> </w:t>
      </w:r>
      <w:r>
        <w:t>для</w:t>
      </w:r>
      <w:r w:rsidR="00C335FB">
        <w:t xml:space="preserve"> </w:t>
      </w:r>
      <w:r>
        <w:t>всіх</w:t>
      </w:r>
      <w:r w:rsidR="00C335FB">
        <w:t xml:space="preserve"> </w:t>
      </w:r>
      <w:r>
        <w:t>інших</w:t>
      </w:r>
      <w:r w:rsidR="00C335FB">
        <w:t xml:space="preserve"> </w:t>
      </w:r>
      <w:r>
        <w:t>вершин</w:t>
      </w:r>
      <w:r w:rsidR="00C335FB">
        <w:t xml:space="preserve"> </w:t>
      </w:r>
      <w:r>
        <w:t>ця</w:t>
      </w:r>
      <w:r w:rsidR="00C335FB">
        <w:t xml:space="preserve"> </w:t>
      </w:r>
      <w:r>
        <w:t>довжина</w:t>
      </w:r>
      <w:r w:rsidR="00C335FB">
        <w:t xml:space="preserve"> </w:t>
      </w:r>
      <w:r>
        <w:t>дорівнює</w:t>
      </w:r>
      <w:r w:rsidR="00C335FB">
        <w:t xml:space="preserve"> </w:t>
      </w:r>
      <w:r>
        <w:t>нескінченності</w:t>
      </w:r>
      <w:r w:rsidR="00CF1720">
        <w:t> </w:t>
      </w:r>
      <w:r w:rsidR="007D5C5D">
        <w:t>(1):</w:t>
      </w:r>
    </w:p>
    <w:p w14:paraId="51B6B734" w14:textId="671B5770" w:rsidR="00DC3C81" w:rsidRDefault="00073D25" w:rsidP="00073D25">
      <w:pPr>
        <w:pStyle w:val="af9"/>
        <w:tabs>
          <w:tab w:val="clear" w:pos="8789"/>
          <w:tab w:val="right" w:pos="8647"/>
        </w:tabs>
        <w:rPr>
          <w:lang w:val="ru-RU"/>
        </w:rPr>
      </w:pPr>
      <w:r w:rsidRPr="005054CE">
        <w:rPr>
          <w:rFonts w:eastAsiaTheme="minorEastAsia"/>
          <w:iCs/>
          <w:noProof w:val="0"/>
          <w:lang w:val="uk-UA"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 xml:space="preserve">= ∞,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  <w:lang w:val="ru-RU"/>
          </w:rPr>
          <m:t>≠</m:t>
        </m:r>
        <m:r>
          <w:rPr>
            <w:rFonts w:ascii="Cambria Math" w:hAnsi="Cambria Math"/>
          </w:rPr>
          <m:t>s</m:t>
        </m:r>
      </m:oMath>
      <w:r w:rsidR="008408CD" w:rsidRPr="005054CE">
        <w:rPr>
          <w:lang w:val="ru-RU"/>
        </w:rPr>
        <w:tab/>
        <w:t>(</w:t>
      </w:r>
      <w:r w:rsidR="002375FC">
        <w:fldChar w:fldCharType="begin"/>
      </w:r>
      <w:r w:rsidR="002375FC" w:rsidRPr="005054CE">
        <w:rPr>
          <w:lang w:val="ru-RU"/>
        </w:rPr>
        <w:instrText xml:space="preserve"> </w:instrText>
      </w:r>
      <w:r w:rsidR="002375FC">
        <w:instrText>SEQ</w:instrText>
      </w:r>
      <w:r w:rsidR="002375FC" w:rsidRPr="005054CE">
        <w:rPr>
          <w:lang w:val="ru-RU"/>
        </w:rPr>
        <w:instrText xml:space="preserve"> </w:instrText>
      </w:r>
      <w:r w:rsidR="002375FC">
        <w:instrText>Equation</w:instrText>
      </w:r>
      <w:r w:rsidR="002375FC" w:rsidRPr="005054CE">
        <w:rPr>
          <w:lang w:val="ru-RU"/>
        </w:rPr>
        <w:instrText xml:space="preserve"> \* </w:instrText>
      </w:r>
      <w:r w:rsidR="002375FC">
        <w:instrText>ARABIC</w:instrText>
      </w:r>
      <w:r w:rsidR="002375FC" w:rsidRPr="005054CE">
        <w:rPr>
          <w:lang w:val="ru-RU"/>
        </w:rPr>
        <w:instrText xml:space="preserve"> </w:instrText>
      </w:r>
      <w:r w:rsidR="002375FC">
        <w:fldChar w:fldCharType="separate"/>
      </w:r>
      <w:r w:rsidR="002444F9">
        <w:t>1</w:t>
      </w:r>
      <w:r w:rsidR="002375FC">
        <w:fldChar w:fldCharType="end"/>
      </w:r>
      <w:r w:rsidR="008408CD" w:rsidRPr="005054CE">
        <w:rPr>
          <w:lang w:val="ru-RU"/>
        </w:rPr>
        <w:t>)</w:t>
      </w:r>
    </w:p>
    <w:p w14:paraId="697DACB9" w14:textId="14D7368D" w:rsidR="007D5C5D" w:rsidRPr="00695D0C" w:rsidRDefault="007D5C5D" w:rsidP="007D5C5D">
      <w:r>
        <w:rPr>
          <w:lang w:val="ru-RU"/>
        </w:rPr>
        <w:t>С</w:t>
      </w:r>
      <w:r w:rsidRPr="007D5C5D">
        <w:t>лід</w:t>
      </w:r>
      <w:r w:rsidR="00C335FB">
        <w:t xml:space="preserve"> </w:t>
      </w:r>
      <w:r w:rsidRPr="007D5C5D">
        <w:t>зазначити,</w:t>
      </w:r>
      <w:r w:rsidR="00C335FB">
        <w:t xml:space="preserve"> </w:t>
      </w:r>
      <w:r w:rsidRPr="007D5C5D">
        <w:t>що</w:t>
      </w:r>
      <w:r w:rsidR="00C335FB">
        <w:t xml:space="preserve"> </w:t>
      </w:r>
      <w:r w:rsidR="00505BCE">
        <w:t>при</w:t>
      </w:r>
      <w:r w:rsidR="00C335FB">
        <w:t xml:space="preserve"> </w:t>
      </w:r>
      <w:r w:rsidRPr="007D5C5D">
        <w:t>реалізаці</w:t>
      </w:r>
      <w:r w:rsidR="00505BCE">
        <w:t>ї</w:t>
      </w:r>
      <w:r w:rsidR="00C335FB">
        <w:t xml:space="preserve"> </w:t>
      </w:r>
      <w:r w:rsidRPr="007D5C5D">
        <w:t>на</w:t>
      </w:r>
      <w:r w:rsidR="00C335FB">
        <w:t xml:space="preserve"> </w:t>
      </w:r>
      <w:r w:rsidRPr="007D5C5D">
        <w:t>комп</w:t>
      </w:r>
      <w:r w:rsidR="00F10948">
        <w:t>’</w:t>
      </w:r>
      <w:r w:rsidRPr="007D5C5D">
        <w:t>ютері</w:t>
      </w:r>
      <w:r w:rsidR="00C335FB">
        <w:t xml:space="preserve"> </w:t>
      </w:r>
      <w:r w:rsidRPr="007D5C5D">
        <w:t>зазвичай</w:t>
      </w:r>
      <w:r w:rsidR="00C335FB">
        <w:t xml:space="preserve"> </w:t>
      </w:r>
      <w:r w:rsidRPr="007D5C5D">
        <w:t>в</w:t>
      </w:r>
      <w:r w:rsidR="00C335FB">
        <w:t xml:space="preserve"> </w:t>
      </w:r>
      <w:r w:rsidRPr="007D5C5D">
        <w:t>якості</w:t>
      </w:r>
      <w:r w:rsidR="00C335FB">
        <w:t xml:space="preserve"> </w:t>
      </w:r>
      <w:r w:rsidRPr="007D5C5D">
        <w:t>нескінченності</w:t>
      </w:r>
      <w:r w:rsidR="00C335FB">
        <w:t xml:space="preserve"> </w:t>
      </w:r>
      <w:r w:rsidRPr="007D5C5D">
        <w:t>вибирають</w:t>
      </w:r>
      <w:r w:rsidR="00C335FB">
        <w:t xml:space="preserve"> </w:t>
      </w:r>
      <w:r w:rsidRPr="007D5C5D">
        <w:t>максимально</w:t>
      </w:r>
      <w:r w:rsidR="00C335FB">
        <w:t xml:space="preserve"> </w:t>
      </w:r>
      <w:r w:rsidRPr="007D5C5D">
        <w:t>можливе</w:t>
      </w:r>
      <w:r w:rsidR="00C335FB">
        <w:t xml:space="preserve"> </w:t>
      </w:r>
      <w:r w:rsidR="00C7459C">
        <w:t>для</w:t>
      </w:r>
      <w:r w:rsidR="00C335FB">
        <w:t xml:space="preserve"> </w:t>
      </w:r>
      <w:r w:rsidR="00C7459C">
        <w:t>запису</w:t>
      </w:r>
      <w:r w:rsidR="00C335FB">
        <w:t xml:space="preserve"> </w:t>
      </w:r>
      <w:r w:rsidRPr="007D5C5D">
        <w:t>число,</w:t>
      </w:r>
      <w:r w:rsidR="00C335FB">
        <w:t xml:space="preserve"> </w:t>
      </w:r>
      <w:r w:rsidR="00505BCE">
        <w:t>ви</w:t>
      </w:r>
      <w:r w:rsidRPr="007D5C5D">
        <w:t>значаючи</w:t>
      </w:r>
      <w:r w:rsidR="00C335FB">
        <w:t xml:space="preserve"> </w:t>
      </w:r>
      <w:r w:rsidRPr="007D5C5D">
        <w:t>обмеження</w:t>
      </w:r>
      <w:r w:rsidR="00C335FB">
        <w:t xml:space="preserve"> </w:t>
      </w:r>
      <w:r w:rsidR="00C7459C">
        <w:t>на</w:t>
      </w:r>
      <w:r w:rsidR="00C335FB">
        <w:t xml:space="preserve"> </w:t>
      </w:r>
      <w:r w:rsidR="00C7459C">
        <w:t>вхідні</w:t>
      </w:r>
      <w:r w:rsidR="00C335FB">
        <w:t xml:space="preserve"> </w:t>
      </w:r>
      <w:r w:rsidR="00C7459C">
        <w:t>дані</w:t>
      </w:r>
      <w:r w:rsidR="00C335FB">
        <w:t xml:space="preserve"> </w:t>
      </w:r>
      <w:r w:rsidRPr="007D5C5D">
        <w:t>в</w:t>
      </w:r>
      <w:r w:rsidR="00C335FB">
        <w:t xml:space="preserve"> </w:t>
      </w:r>
      <w:r w:rsidRPr="007D5C5D">
        <w:t>документації</w:t>
      </w:r>
      <w:r w:rsidR="00C335FB">
        <w:t xml:space="preserve"> </w:t>
      </w:r>
      <w:r w:rsidRPr="007D5C5D">
        <w:t>до</w:t>
      </w:r>
      <w:r w:rsidR="00C335FB">
        <w:t xml:space="preserve"> </w:t>
      </w:r>
      <w:r w:rsidRPr="007D5C5D">
        <w:t>програми</w:t>
      </w:r>
      <w:r w:rsidR="003110A5">
        <w:t>.</w:t>
      </w:r>
    </w:p>
    <w:p w14:paraId="7CB79A60" w14:textId="594D463D" w:rsidR="00E26BB1" w:rsidRDefault="00E26BB1" w:rsidP="00862393">
      <w:pPr>
        <w:keepNext/>
      </w:pPr>
      <w:r w:rsidRPr="00E26BB1">
        <w:t>Також,</w:t>
      </w:r>
      <w:r w:rsidR="00C335FB">
        <w:t xml:space="preserve"> </w:t>
      </w:r>
      <w:r w:rsidRPr="00E26BB1">
        <w:t>для</w:t>
      </w:r>
      <w:r w:rsidR="00C335FB">
        <w:t xml:space="preserve"> </w:t>
      </w:r>
      <w:r w:rsidRPr="00E26BB1">
        <w:t>кожної</w:t>
      </w:r>
      <w:r w:rsidR="00C335FB">
        <w:t xml:space="preserve"> </w:t>
      </w:r>
      <w:r w:rsidRPr="00E26BB1">
        <w:t>вершини</w:t>
      </w:r>
      <w:r w:rsidR="00C335FB">
        <w:t xml:space="preserve"> </w:t>
      </w:r>
      <w:r w:rsidRPr="00A82D1F">
        <w:rPr>
          <w:i/>
          <w:iCs/>
        </w:rPr>
        <w:t>v</w:t>
      </w:r>
      <w:r w:rsidR="00C335FB">
        <w:t xml:space="preserve"> </w:t>
      </w:r>
      <w:r w:rsidRPr="00E26BB1">
        <w:t>будемо</w:t>
      </w:r>
      <w:r w:rsidR="00C335FB">
        <w:t xml:space="preserve"> </w:t>
      </w:r>
      <w:r w:rsidRPr="00E26BB1">
        <w:t>зазначати,</w:t>
      </w:r>
      <w:r w:rsidR="00C335FB">
        <w:t xml:space="preserve"> </w:t>
      </w:r>
      <w:r w:rsidRPr="00E26BB1">
        <w:t>позначена</w:t>
      </w:r>
      <w:r w:rsidR="00C335FB">
        <w:t xml:space="preserve"> </w:t>
      </w:r>
      <w:r w:rsidRPr="00E26BB1">
        <w:t>вона</w:t>
      </w:r>
      <w:r w:rsidR="00C335FB">
        <w:t xml:space="preserve"> </w:t>
      </w:r>
      <w:r w:rsidR="00D94416">
        <w:t>вже</w:t>
      </w:r>
      <w:r w:rsidR="00C335FB">
        <w:t xml:space="preserve"> </w:t>
      </w:r>
      <w:r w:rsidRPr="00E26BB1">
        <w:t>чи</w:t>
      </w:r>
      <w:r w:rsidR="00C335FB">
        <w:t xml:space="preserve"> </w:t>
      </w:r>
      <w:r w:rsidRPr="00E26BB1">
        <w:t>ні,</w:t>
      </w:r>
      <w:r w:rsidR="00C335FB">
        <w:t xml:space="preserve"> </w:t>
      </w:r>
      <w:r w:rsidRPr="00E26BB1">
        <w:t>тобто</w:t>
      </w:r>
      <w:r w:rsidR="00C335FB">
        <w:t xml:space="preserve"> </w:t>
      </w:r>
      <w:r w:rsidRPr="00E26BB1">
        <w:t>запишемо</w:t>
      </w:r>
      <w:r w:rsidR="00C335FB">
        <w:t xml:space="preserve"> </w:t>
      </w:r>
      <w:r w:rsidRPr="00E26BB1">
        <w:t>ще</w:t>
      </w:r>
      <w:r w:rsidR="00C335FB">
        <w:t xml:space="preserve"> </w:t>
      </w:r>
      <w:r w:rsidRPr="00E26BB1">
        <w:t>масив</w:t>
      </w:r>
      <w:r w:rsidR="00C335FB">
        <w:t xml:space="preserve"> </w:t>
      </w:r>
      <w:r w:rsidRPr="00662301">
        <w:rPr>
          <w:i/>
          <w:iCs/>
        </w:rPr>
        <w:t>u[</w:t>
      </w:r>
      <w:r w:rsidR="00B50D5E">
        <w:rPr>
          <w:i/>
          <w:iCs/>
          <w:lang w:val="en-US"/>
        </w:rPr>
        <w:t> </w:t>
      </w:r>
      <w:r w:rsidRPr="00662301">
        <w:rPr>
          <w:i/>
          <w:iCs/>
        </w:rPr>
        <w:t>]</w:t>
      </w:r>
      <w:r w:rsidRPr="00E26BB1">
        <w:t>.</w:t>
      </w:r>
      <w:r w:rsidR="00C335FB">
        <w:t xml:space="preserve"> </w:t>
      </w:r>
      <w:r w:rsidRPr="00E26BB1">
        <w:t>Спочатку</w:t>
      </w:r>
      <w:r w:rsidR="00C335FB">
        <w:t xml:space="preserve"> </w:t>
      </w:r>
      <w:r w:rsidRPr="00E26BB1">
        <w:t>вс</w:t>
      </w:r>
      <w:r w:rsidR="00DC5E88">
        <w:t>і</w:t>
      </w:r>
      <w:r w:rsidR="00C335FB">
        <w:t xml:space="preserve"> </w:t>
      </w:r>
      <w:r w:rsidRPr="00E26BB1">
        <w:t>вершини</w:t>
      </w:r>
      <w:r w:rsidR="00C335FB">
        <w:t xml:space="preserve"> </w:t>
      </w:r>
      <w:r w:rsidRPr="00E26BB1">
        <w:t>не</w:t>
      </w:r>
      <w:r w:rsidR="00C335FB">
        <w:t xml:space="preserve"> </w:t>
      </w:r>
      <w:r w:rsidRPr="00E26BB1">
        <w:t>позначені,</w:t>
      </w:r>
      <w:r w:rsidR="00C335FB">
        <w:t xml:space="preserve"> </w:t>
      </w:r>
      <w:r w:rsidRPr="00E26BB1">
        <w:t>тобто</w:t>
      </w:r>
      <w:r w:rsidR="006F40A9">
        <w:t> (2)</w:t>
      </w:r>
      <w:r w:rsidRPr="00E26BB1">
        <w:t>:</w:t>
      </w:r>
    </w:p>
    <w:p w14:paraId="678198BF" w14:textId="2F7C2B71" w:rsidR="00662301" w:rsidRPr="00150C88" w:rsidRDefault="00073D25" w:rsidP="00073D25">
      <w:pPr>
        <w:pStyle w:val="af9"/>
        <w:rPr>
          <w:lang w:val="ru-RU"/>
        </w:rPr>
      </w:pPr>
      <w:r w:rsidRPr="005054CE">
        <w:rPr>
          <w:rFonts w:eastAsiaTheme="minorEastAsia"/>
          <w:iCs/>
          <w:noProof w:val="0"/>
          <w:lang w:val="ru-RU"/>
        </w:rPr>
        <w:tab/>
      </w: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NOT</m:t>
        </m:r>
      </m:oMath>
      <w:r w:rsidR="00037F17" w:rsidRPr="00150C88">
        <w:rPr>
          <w:lang w:val="ru-RU"/>
        </w:rPr>
        <w:tab/>
        <w:t>(</w:t>
      </w:r>
      <w:r w:rsidR="002375FC">
        <w:fldChar w:fldCharType="begin"/>
      </w:r>
      <w:r w:rsidR="002375FC" w:rsidRPr="005054CE">
        <w:rPr>
          <w:lang w:val="ru-RU"/>
        </w:rPr>
        <w:instrText xml:space="preserve"> </w:instrText>
      </w:r>
      <w:r w:rsidR="002375FC">
        <w:instrText>SEQ</w:instrText>
      </w:r>
      <w:r w:rsidR="002375FC" w:rsidRPr="005054CE">
        <w:rPr>
          <w:lang w:val="ru-RU"/>
        </w:rPr>
        <w:instrText xml:space="preserve"> </w:instrText>
      </w:r>
      <w:r w:rsidR="002375FC">
        <w:instrText>Equation</w:instrText>
      </w:r>
      <w:r w:rsidR="002375FC" w:rsidRPr="005054CE">
        <w:rPr>
          <w:lang w:val="ru-RU"/>
        </w:rPr>
        <w:instrText xml:space="preserve"> \* </w:instrText>
      </w:r>
      <w:r w:rsidR="002375FC">
        <w:instrText>ARABIC</w:instrText>
      </w:r>
      <w:r w:rsidR="002375FC" w:rsidRPr="005054CE">
        <w:rPr>
          <w:lang w:val="ru-RU"/>
        </w:rPr>
        <w:instrText xml:space="preserve"> </w:instrText>
      </w:r>
      <w:r w:rsidR="002375FC">
        <w:fldChar w:fldCharType="separate"/>
      </w:r>
      <w:r w:rsidR="002444F9">
        <w:t>2</w:t>
      </w:r>
      <w:r w:rsidR="002375FC">
        <w:fldChar w:fldCharType="end"/>
      </w:r>
      <w:r w:rsidR="00037F17" w:rsidRPr="00150C88">
        <w:rPr>
          <w:lang w:val="ru-RU"/>
        </w:rPr>
        <w:t>)</w:t>
      </w:r>
    </w:p>
    <w:p w14:paraId="3DED82C6" w14:textId="19D2CD28" w:rsidR="00662301" w:rsidRDefault="00662301" w:rsidP="00862393">
      <w:pPr>
        <w:keepNext/>
        <w:rPr>
          <w:rFonts w:eastAsiaTheme="minorEastAsia"/>
        </w:rPr>
      </w:pPr>
      <w:r w:rsidRPr="00662301">
        <w:rPr>
          <w:rFonts w:eastAsiaTheme="minorEastAsia"/>
        </w:rPr>
        <w:t>Сам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алгоритм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Дейкстри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складається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з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  <w:i/>
          <w:iCs/>
        </w:rPr>
        <w:t>n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ітерацій.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На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черговій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ітерації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визначається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вершина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  <w:i/>
          <w:iCs/>
        </w:rPr>
        <w:t>v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з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найменшою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величиною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  <w:i/>
          <w:iCs/>
        </w:rPr>
        <w:t>d[v]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серед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ще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не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помічених,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а</w:t>
      </w:r>
      <w:r w:rsidR="00C335FB">
        <w:rPr>
          <w:rFonts w:eastAsiaTheme="minorEastAsia"/>
        </w:rPr>
        <w:t xml:space="preserve"> </w:t>
      </w:r>
      <w:r w:rsidRPr="00662301">
        <w:rPr>
          <w:rFonts w:eastAsiaTheme="minorEastAsia"/>
        </w:rPr>
        <w:t>саме</w:t>
      </w:r>
      <w:r w:rsidR="00565305">
        <w:rPr>
          <w:rFonts w:eastAsiaTheme="minorEastAsia"/>
        </w:rPr>
        <w:t> (3)</w:t>
      </w:r>
      <w:r w:rsidRPr="00662301">
        <w:rPr>
          <w:rFonts w:eastAsiaTheme="minorEastAsia"/>
        </w:rPr>
        <w:t>:</w:t>
      </w:r>
    </w:p>
    <w:p w14:paraId="3DE1507C" w14:textId="4ED3B003" w:rsidR="00662301" w:rsidRPr="005054CE" w:rsidRDefault="00073D25" w:rsidP="00073D25">
      <w:pPr>
        <w:pStyle w:val="af9"/>
        <w:rPr>
          <w:lang w:val="ru-RU"/>
        </w:rPr>
      </w:pPr>
      <w:r w:rsidRPr="005054CE">
        <w:rPr>
          <w:rFonts w:eastAsiaTheme="minorEastAsia"/>
          <w:iCs/>
          <w:noProof w:val="0"/>
          <w:lang w:val="ru-RU"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minimum</m:t>
                </m:r>
              </m:e>
              <m:lim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: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r>
                  <w:rPr>
                    <w:rFonts w:ascii="Cambria Math" w:hAnsi="Cambria Math"/>
                  </w:rPr>
                  <m:t>NOT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</m:func>
      </m:oMath>
      <w:r w:rsidR="00037F17" w:rsidRPr="005054CE">
        <w:rPr>
          <w:lang w:val="ru-RU"/>
        </w:rPr>
        <w:tab/>
        <w:t>(</w:t>
      </w:r>
      <w:r w:rsidR="002375FC">
        <w:fldChar w:fldCharType="begin"/>
      </w:r>
      <w:r w:rsidR="002375FC" w:rsidRPr="005054CE">
        <w:rPr>
          <w:lang w:val="ru-RU"/>
        </w:rPr>
        <w:instrText xml:space="preserve"> </w:instrText>
      </w:r>
      <w:r w:rsidR="002375FC">
        <w:instrText>SEQ</w:instrText>
      </w:r>
      <w:r w:rsidR="002375FC" w:rsidRPr="005054CE">
        <w:rPr>
          <w:lang w:val="ru-RU"/>
        </w:rPr>
        <w:instrText xml:space="preserve"> </w:instrText>
      </w:r>
      <w:r w:rsidR="002375FC">
        <w:instrText>Equation</w:instrText>
      </w:r>
      <w:r w:rsidR="002375FC" w:rsidRPr="005054CE">
        <w:rPr>
          <w:lang w:val="ru-RU"/>
        </w:rPr>
        <w:instrText xml:space="preserve"> \* </w:instrText>
      </w:r>
      <w:r w:rsidR="002375FC">
        <w:instrText>ARABIC</w:instrText>
      </w:r>
      <w:r w:rsidR="002375FC" w:rsidRPr="005054CE">
        <w:rPr>
          <w:lang w:val="ru-RU"/>
        </w:rPr>
        <w:instrText xml:space="preserve"> </w:instrText>
      </w:r>
      <w:r w:rsidR="002375FC">
        <w:fldChar w:fldCharType="separate"/>
      </w:r>
      <w:r w:rsidR="002444F9">
        <w:t>3</w:t>
      </w:r>
      <w:r w:rsidR="002375FC">
        <w:fldChar w:fldCharType="end"/>
      </w:r>
      <w:r w:rsidR="00037F17" w:rsidRPr="005054CE">
        <w:rPr>
          <w:lang w:val="ru-RU"/>
        </w:rPr>
        <w:t>)</w:t>
      </w:r>
    </w:p>
    <w:p w14:paraId="246FD0A2" w14:textId="4BE20E4F" w:rsidR="00BF44D5" w:rsidRPr="00BF44D5" w:rsidRDefault="00BF44D5" w:rsidP="00BF44D5">
      <w:r w:rsidRPr="00BF44D5">
        <w:t>Зазначимо,</w:t>
      </w:r>
      <w:r w:rsidR="00C335FB">
        <w:t xml:space="preserve"> </w:t>
      </w:r>
      <w:r w:rsidRPr="00BF44D5">
        <w:t>що</w:t>
      </w:r>
      <w:r w:rsidR="00C335FB">
        <w:t xml:space="preserve"> </w:t>
      </w:r>
      <w:r w:rsidRPr="00BF44D5">
        <w:t>на</w:t>
      </w:r>
      <w:r w:rsidR="00C335FB">
        <w:t xml:space="preserve"> </w:t>
      </w:r>
      <w:r w:rsidRPr="00BF44D5">
        <w:t>першій</w:t>
      </w:r>
      <w:r w:rsidR="00C335FB">
        <w:t xml:space="preserve"> </w:t>
      </w:r>
      <w:r w:rsidRPr="00BF44D5">
        <w:t>ітерації</w:t>
      </w:r>
      <w:r w:rsidR="00C335FB">
        <w:t xml:space="preserve"> </w:t>
      </w:r>
      <w:r w:rsidRPr="00BF44D5">
        <w:t>буде</w:t>
      </w:r>
      <w:r w:rsidR="00C335FB">
        <w:t xml:space="preserve"> </w:t>
      </w:r>
      <w:r w:rsidR="00C7459C" w:rsidRPr="00BF44D5">
        <w:t>вибрана</w:t>
      </w:r>
      <w:r w:rsidR="00C335FB">
        <w:t xml:space="preserve"> </w:t>
      </w:r>
      <w:r w:rsidRPr="00BF44D5">
        <w:t>стартова</w:t>
      </w:r>
      <w:r w:rsidR="00C335FB">
        <w:t xml:space="preserve"> </w:t>
      </w:r>
      <w:r w:rsidRPr="00BF44D5">
        <w:t>вершина</w:t>
      </w:r>
      <w:r w:rsidR="00C335FB">
        <w:t xml:space="preserve"> </w:t>
      </w:r>
      <w:r w:rsidRPr="00BF44D5">
        <w:rPr>
          <w:i/>
          <w:iCs/>
        </w:rPr>
        <w:t>s</w:t>
      </w:r>
      <w:r w:rsidRPr="00BF44D5">
        <w:t>.</w:t>
      </w:r>
    </w:p>
    <w:p w14:paraId="640A3018" w14:textId="5C5A8308" w:rsidR="00662301" w:rsidRDefault="00BF44D5" w:rsidP="00862393">
      <w:pPr>
        <w:keepNext/>
      </w:pPr>
      <w:r w:rsidRPr="00BF44D5">
        <w:t>Обрана</w:t>
      </w:r>
      <w:r w:rsidR="00C335FB">
        <w:t xml:space="preserve"> </w:t>
      </w:r>
      <w:r w:rsidRPr="00BF44D5">
        <w:t>таким</w:t>
      </w:r>
      <w:r w:rsidR="00C335FB">
        <w:t xml:space="preserve"> </w:t>
      </w:r>
      <w:r w:rsidRPr="00BF44D5">
        <w:t>чином</w:t>
      </w:r>
      <w:r w:rsidR="00C335FB">
        <w:t xml:space="preserve"> </w:t>
      </w:r>
      <w:r w:rsidRPr="00BF44D5">
        <w:t>вершина</w:t>
      </w:r>
      <w:r w:rsidR="00C335FB">
        <w:t xml:space="preserve"> </w:t>
      </w:r>
      <w:r w:rsidRPr="00BF44D5">
        <w:rPr>
          <w:i/>
          <w:iCs/>
        </w:rPr>
        <w:t>v</w:t>
      </w:r>
      <w:r w:rsidR="00C335FB">
        <w:t xml:space="preserve"> </w:t>
      </w:r>
      <w:r w:rsidRPr="00BF44D5">
        <w:t>відзначається</w:t>
      </w:r>
      <w:r w:rsidR="00C335FB">
        <w:t xml:space="preserve"> </w:t>
      </w:r>
      <w:r w:rsidRPr="00BF44D5">
        <w:t>поміченої.</w:t>
      </w:r>
      <w:r w:rsidR="00C335FB">
        <w:t xml:space="preserve"> </w:t>
      </w:r>
      <w:r w:rsidRPr="00BF44D5">
        <w:t>Далі,</w:t>
      </w:r>
      <w:r w:rsidR="00C335FB">
        <w:t xml:space="preserve"> </w:t>
      </w:r>
      <w:r w:rsidRPr="00BF44D5">
        <w:t>на</w:t>
      </w:r>
      <w:r w:rsidR="00C335FB">
        <w:t xml:space="preserve"> </w:t>
      </w:r>
      <w:r w:rsidRPr="00BF44D5">
        <w:t>поточній</w:t>
      </w:r>
      <w:r w:rsidR="00C335FB">
        <w:t xml:space="preserve"> </w:t>
      </w:r>
      <w:r w:rsidRPr="00BF44D5">
        <w:t>ітерації,</w:t>
      </w:r>
      <w:r w:rsidR="00C335FB">
        <w:t xml:space="preserve"> </w:t>
      </w:r>
      <w:r w:rsidRPr="00BF44D5">
        <w:t>з</w:t>
      </w:r>
      <w:r w:rsidR="00C335FB">
        <w:t xml:space="preserve"> </w:t>
      </w:r>
      <w:r w:rsidRPr="00BF44D5">
        <w:t>вершини</w:t>
      </w:r>
      <w:r w:rsidR="00C335FB">
        <w:t xml:space="preserve"> </w:t>
      </w:r>
      <w:r w:rsidRPr="00BF44D5">
        <w:rPr>
          <w:i/>
          <w:iCs/>
        </w:rPr>
        <w:t>v</w:t>
      </w:r>
      <w:r w:rsidR="00C335FB">
        <w:t xml:space="preserve"> </w:t>
      </w:r>
      <w:r w:rsidRPr="00BF44D5">
        <w:t>виробляються</w:t>
      </w:r>
      <w:r w:rsidR="00C335FB">
        <w:t xml:space="preserve"> </w:t>
      </w:r>
      <w:r w:rsidRPr="00BF44D5">
        <w:t>релаксації:</w:t>
      </w:r>
      <w:r w:rsidR="00C335FB">
        <w:t xml:space="preserve"> </w:t>
      </w:r>
      <w:r w:rsidRPr="00BF44D5">
        <w:t>проглядаються</w:t>
      </w:r>
      <w:r w:rsidR="00C335FB">
        <w:t xml:space="preserve"> </w:t>
      </w:r>
      <w:r w:rsidRPr="00BF44D5">
        <w:t>всі</w:t>
      </w:r>
      <w:r w:rsidR="00C335FB">
        <w:t xml:space="preserve"> </w:t>
      </w:r>
      <w:r w:rsidRPr="00BF44D5">
        <w:t>ребра</w:t>
      </w:r>
      <w:r w:rsidR="00C335FB">
        <w:t xml:space="preserve"> </w:t>
      </w:r>
      <w:r w:rsidRPr="00BF44D5">
        <w:t>(</w:t>
      </w:r>
      <w:r w:rsidRPr="00BF44D5">
        <w:rPr>
          <w:i/>
          <w:iCs/>
        </w:rPr>
        <w:t>v</w:t>
      </w:r>
      <w:r w:rsidRPr="00BF44D5">
        <w:t>,</w:t>
      </w:r>
      <w:r w:rsidR="00C335FB">
        <w:t xml:space="preserve"> </w:t>
      </w:r>
      <w:r w:rsidRPr="00BF44D5">
        <w:rPr>
          <w:i/>
          <w:iCs/>
        </w:rPr>
        <w:t>t</w:t>
      </w:r>
      <w:r w:rsidRPr="00BF44D5">
        <w:t>),</w:t>
      </w:r>
      <w:r w:rsidR="00C335FB">
        <w:t xml:space="preserve"> </w:t>
      </w:r>
      <w:r w:rsidRPr="00BF44D5">
        <w:t>які</w:t>
      </w:r>
      <w:r w:rsidR="00C335FB">
        <w:t xml:space="preserve"> </w:t>
      </w:r>
      <w:r w:rsidRPr="00BF44D5">
        <w:t>виходять</w:t>
      </w:r>
      <w:r w:rsidR="00C335FB">
        <w:t xml:space="preserve"> </w:t>
      </w:r>
      <w:r w:rsidRPr="00BF44D5">
        <w:t>з</w:t>
      </w:r>
      <w:r w:rsidR="00C335FB">
        <w:t xml:space="preserve"> </w:t>
      </w:r>
      <w:r w:rsidRPr="00BF44D5">
        <w:t>вершини</w:t>
      </w:r>
      <w:r w:rsidR="00C335FB">
        <w:t xml:space="preserve"> </w:t>
      </w:r>
      <w:r w:rsidRPr="00BF44D5">
        <w:rPr>
          <w:i/>
          <w:iCs/>
        </w:rPr>
        <w:t>v</w:t>
      </w:r>
      <w:r w:rsidRPr="00BF44D5">
        <w:t>,</w:t>
      </w:r>
      <w:r w:rsidR="00C335FB">
        <w:t xml:space="preserve"> </w:t>
      </w:r>
      <w:r w:rsidRPr="00BF44D5">
        <w:t>і</w:t>
      </w:r>
      <w:r w:rsidR="00C335FB">
        <w:t xml:space="preserve"> </w:t>
      </w:r>
      <w:r w:rsidRPr="00BF44D5">
        <w:t>для</w:t>
      </w:r>
      <w:r w:rsidR="00C335FB">
        <w:t xml:space="preserve"> </w:t>
      </w:r>
      <w:r w:rsidRPr="00BF44D5">
        <w:t>кожної</w:t>
      </w:r>
      <w:r w:rsidR="00C335FB">
        <w:t xml:space="preserve"> </w:t>
      </w:r>
      <w:r w:rsidRPr="00BF44D5">
        <w:t>такої</w:t>
      </w:r>
      <w:r w:rsidR="00C335FB">
        <w:t xml:space="preserve"> </w:t>
      </w:r>
      <w:r w:rsidRPr="00BF44D5">
        <w:t>вершини</w:t>
      </w:r>
      <w:r w:rsidR="00C335FB">
        <w:t xml:space="preserve"> </w:t>
      </w:r>
      <w:r w:rsidRPr="00BF44D5">
        <w:rPr>
          <w:i/>
          <w:iCs/>
        </w:rPr>
        <w:t>t</w:t>
      </w:r>
      <w:r w:rsidR="00C335FB">
        <w:t xml:space="preserve"> </w:t>
      </w:r>
      <w:r w:rsidRPr="00BF44D5">
        <w:t>алгоритм</w:t>
      </w:r>
      <w:r w:rsidR="00C335FB">
        <w:t xml:space="preserve"> </w:t>
      </w:r>
      <w:r w:rsidRPr="00BF44D5">
        <w:t>намагається</w:t>
      </w:r>
      <w:r w:rsidR="00C335FB">
        <w:t xml:space="preserve"> </w:t>
      </w:r>
      <w:r w:rsidRPr="00BF44D5">
        <w:t>поліпшити</w:t>
      </w:r>
      <w:r w:rsidR="00C335FB">
        <w:t xml:space="preserve"> </w:t>
      </w:r>
      <w:r w:rsidRPr="00BF44D5">
        <w:t>значення</w:t>
      </w:r>
      <w:r w:rsidR="00C335FB">
        <w:t xml:space="preserve"> </w:t>
      </w:r>
      <w:r w:rsidRPr="00BF44D5">
        <w:rPr>
          <w:i/>
          <w:iCs/>
        </w:rPr>
        <w:t>d[t]</w:t>
      </w:r>
      <w:r w:rsidRPr="00BF44D5">
        <w:t>.</w:t>
      </w:r>
      <w:r w:rsidR="00C335FB">
        <w:t xml:space="preserve"> </w:t>
      </w:r>
      <w:r w:rsidRPr="00BF44D5">
        <w:t>Нехай</w:t>
      </w:r>
      <w:r w:rsidR="00C335FB">
        <w:t xml:space="preserve"> </w:t>
      </w:r>
      <w:r w:rsidRPr="00BF44D5">
        <w:t>довжина</w:t>
      </w:r>
      <w:r w:rsidR="00C335FB">
        <w:t xml:space="preserve"> </w:t>
      </w:r>
      <w:r w:rsidRPr="00BF44D5">
        <w:t>поточного</w:t>
      </w:r>
      <w:r w:rsidR="00C335FB">
        <w:t xml:space="preserve"> </w:t>
      </w:r>
      <w:r w:rsidRPr="00BF44D5">
        <w:t>ребра</w:t>
      </w:r>
      <w:r w:rsidR="00C335FB">
        <w:t xml:space="preserve"> </w:t>
      </w:r>
      <w:r w:rsidRPr="00BF44D5">
        <w:t>дорівнює</w:t>
      </w:r>
      <w:r w:rsidR="00C335FB">
        <w:t xml:space="preserve"> </w:t>
      </w:r>
      <w:r w:rsidRPr="00BF44D5">
        <w:rPr>
          <w:i/>
          <w:iCs/>
          <w:lang w:val="en-US"/>
        </w:rPr>
        <w:t>length</w:t>
      </w:r>
      <w:r w:rsidRPr="00BF44D5">
        <w:t>,</w:t>
      </w:r>
      <w:r w:rsidR="00C335FB">
        <w:t xml:space="preserve"> </w:t>
      </w:r>
      <w:r w:rsidRPr="00BF44D5">
        <w:t>тоді</w:t>
      </w:r>
      <w:r w:rsidR="00C335FB">
        <w:t xml:space="preserve"> </w:t>
      </w:r>
      <w:r w:rsidRPr="00BF44D5">
        <w:t>у</w:t>
      </w:r>
      <w:r w:rsidR="00C335FB">
        <w:t xml:space="preserve"> </w:t>
      </w:r>
      <w:r w:rsidRPr="00BF44D5">
        <w:t>вигляді</w:t>
      </w:r>
      <w:r w:rsidR="00C335FB">
        <w:t xml:space="preserve"> </w:t>
      </w:r>
      <w:r w:rsidRPr="00BF44D5">
        <w:t>коду</w:t>
      </w:r>
      <w:r w:rsidR="00C335FB">
        <w:t xml:space="preserve"> </w:t>
      </w:r>
      <w:r w:rsidRPr="00BF44D5">
        <w:t>релаксація</w:t>
      </w:r>
      <w:r w:rsidR="00C335FB">
        <w:t xml:space="preserve"> </w:t>
      </w:r>
      <w:r w:rsidRPr="00BF44D5">
        <w:t>виглядає</w:t>
      </w:r>
      <w:r w:rsidR="00C335FB">
        <w:t xml:space="preserve"> </w:t>
      </w:r>
      <w:r w:rsidRPr="00BF44D5">
        <w:t>як</w:t>
      </w:r>
      <w:r w:rsidR="00F515CF">
        <w:t> (4)</w:t>
      </w:r>
      <w:r w:rsidRPr="00BF44D5">
        <w:t>:</w:t>
      </w:r>
    </w:p>
    <w:p w14:paraId="590C7C9D" w14:textId="68D3ED43" w:rsidR="00BF44D5" w:rsidRPr="005054CE" w:rsidRDefault="00AA0C9E" w:rsidP="00AA0C9E">
      <w:pPr>
        <w:pStyle w:val="af9"/>
        <w:rPr>
          <w:lang w:val="ru-RU"/>
        </w:rPr>
      </w:pPr>
      <w:bookmarkStart w:id="1" w:name="_Hlk10462801"/>
      <w:r w:rsidRPr="005054CE">
        <w:rPr>
          <w:rFonts w:eastAsiaTheme="minorEastAsia"/>
          <w:iCs/>
          <w:noProof w:val="0"/>
          <w:lang w:val="ru-RU"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minimum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+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  <w:lang w:val="ru-RU"/>
          </w:rPr>
          <m:t>h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bookmarkEnd w:id="1"/>
      <w:r w:rsidRPr="005054CE">
        <w:rPr>
          <w:rFonts w:eastAsiaTheme="minorEastAsia"/>
          <w:lang w:val="ru-RU"/>
        </w:rPr>
        <w:tab/>
        <w:t>(</w:t>
      </w:r>
      <w:r w:rsidR="002375FC">
        <w:fldChar w:fldCharType="begin"/>
      </w:r>
      <w:r w:rsidR="002375FC" w:rsidRPr="005054CE">
        <w:rPr>
          <w:lang w:val="ru-RU"/>
        </w:rPr>
        <w:instrText xml:space="preserve"> </w:instrText>
      </w:r>
      <w:r w:rsidR="002375FC">
        <w:instrText>SEQ</w:instrText>
      </w:r>
      <w:r w:rsidR="002375FC" w:rsidRPr="005054CE">
        <w:rPr>
          <w:lang w:val="ru-RU"/>
        </w:rPr>
        <w:instrText xml:space="preserve"> </w:instrText>
      </w:r>
      <w:r w:rsidR="002375FC">
        <w:instrText>Equation</w:instrText>
      </w:r>
      <w:r w:rsidR="002375FC" w:rsidRPr="005054CE">
        <w:rPr>
          <w:lang w:val="ru-RU"/>
        </w:rPr>
        <w:instrText xml:space="preserve"> \* </w:instrText>
      </w:r>
      <w:r w:rsidR="002375FC">
        <w:instrText>ARABIC</w:instrText>
      </w:r>
      <w:r w:rsidR="002375FC" w:rsidRPr="005054CE">
        <w:rPr>
          <w:lang w:val="ru-RU"/>
        </w:rPr>
        <w:instrText xml:space="preserve"> </w:instrText>
      </w:r>
      <w:r w:rsidR="002375FC">
        <w:fldChar w:fldCharType="separate"/>
      </w:r>
      <w:r w:rsidR="002444F9">
        <w:t>4</w:t>
      </w:r>
      <w:r w:rsidR="002375FC">
        <w:fldChar w:fldCharType="end"/>
      </w:r>
      <w:r w:rsidRPr="005054CE">
        <w:rPr>
          <w:rFonts w:eastAsiaTheme="minorEastAsia"/>
          <w:lang w:val="ru-RU"/>
        </w:rPr>
        <w:t>)</w:t>
      </w:r>
    </w:p>
    <w:p w14:paraId="7EE4B044" w14:textId="7C7340CA" w:rsidR="0061492E" w:rsidRDefault="0061492E" w:rsidP="0061492E">
      <w:r>
        <w:t>На</w:t>
      </w:r>
      <w:r w:rsidR="00C335FB">
        <w:t xml:space="preserve"> </w:t>
      </w:r>
      <w:r>
        <w:t>цьому</w:t>
      </w:r>
      <w:r w:rsidR="00C335FB">
        <w:t xml:space="preserve"> </w:t>
      </w:r>
      <w:r>
        <w:t>поточна</w:t>
      </w:r>
      <w:r w:rsidR="00C335FB">
        <w:t xml:space="preserve"> </w:t>
      </w:r>
      <w:r>
        <w:t>ітерація</w:t>
      </w:r>
      <w:r w:rsidR="00C335FB">
        <w:t xml:space="preserve"> </w:t>
      </w:r>
      <w:r>
        <w:t>закінчується,</w:t>
      </w:r>
      <w:r w:rsidR="00C335FB">
        <w:t xml:space="preserve"> </w:t>
      </w:r>
      <w:r>
        <w:t>алгоритм</w:t>
      </w:r>
      <w:r w:rsidR="00C335FB">
        <w:t xml:space="preserve"> </w:t>
      </w:r>
      <w:r>
        <w:t>переходить</w:t>
      </w:r>
      <w:r w:rsidR="00C335FB">
        <w:t xml:space="preserve"> </w:t>
      </w:r>
      <w:r>
        <w:t>до</w:t>
      </w:r>
      <w:r w:rsidR="00C335FB">
        <w:t xml:space="preserve"> </w:t>
      </w:r>
      <w:r>
        <w:t>наступної</w:t>
      </w:r>
      <w:r w:rsidR="00C335FB">
        <w:t xml:space="preserve"> </w:t>
      </w:r>
      <w:r>
        <w:t>ітерації</w:t>
      </w:r>
      <w:r w:rsidR="00C335FB">
        <w:t xml:space="preserve"> </w:t>
      </w:r>
      <w:r>
        <w:t>(знову</w:t>
      </w:r>
      <w:r w:rsidR="00C335FB">
        <w:t xml:space="preserve"> </w:t>
      </w:r>
      <w:r>
        <w:t>вибирається</w:t>
      </w:r>
      <w:r w:rsidR="00C335FB">
        <w:t xml:space="preserve"> </w:t>
      </w:r>
      <w:r>
        <w:t>вершина</w:t>
      </w:r>
      <w:r w:rsidR="00C335FB">
        <w:t xml:space="preserve"> </w:t>
      </w:r>
      <w:r>
        <w:t>з</w:t>
      </w:r>
      <w:r w:rsidR="00C335FB">
        <w:t xml:space="preserve"> </w:t>
      </w:r>
      <w:r>
        <w:t>найменшою</w:t>
      </w:r>
      <w:r w:rsidR="00C335FB">
        <w:t xml:space="preserve"> </w:t>
      </w:r>
      <w:r>
        <w:t>величиною</w:t>
      </w:r>
      <w:r w:rsidR="00C335FB">
        <w:t xml:space="preserve"> </w:t>
      </w:r>
      <w:r w:rsidRPr="007C2D8D">
        <w:rPr>
          <w:i/>
          <w:iCs/>
        </w:rPr>
        <w:t>d</w:t>
      </w:r>
      <w:r>
        <w:t>,</w:t>
      </w:r>
      <w:r w:rsidR="00C335FB">
        <w:t xml:space="preserve"> </w:t>
      </w:r>
      <w:r>
        <w:t>з</w:t>
      </w:r>
      <w:r w:rsidR="00C335FB">
        <w:t xml:space="preserve"> </w:t>
      </w:r>
      <w:r>
        <w:t>неї</w:t>
      </w:r>
      <w:r w:rsidR="00C335FB">
        <w:t xml:space="preserve"> </w:t>
      </w:r>
      <w:r>
        <w:t>виробляються</w:t>
      </w:r>
      <w:r w:rsidR="00C335FB">
        <w:t xml:space="preserve"> </w:t>
      </w:r>
      <w:r>
        <w:t>релаксації,</w:t>
      </w:r>
      <w:r w:rsidR="00C335FB">
        <w:t xml:space="preserve"> </w:t>
      </w:r>
      <w:r>
        <w:t>і</w:t>
      </w:r>
      <w:r w:rsidR="00C335FB">
        <w:t xml:space="preserve"> </w:t>
      </w:r>
      <w:r>
        <w:t>т.п.).</w:t>
      </w:r>
      <w:r w:rsidR="00C335FB">
        <w:t xml:space="preserve"> </w:t>
      </w:r>
      <w:r>
        <w:t>При</w:t>
      </w:r>
      <w:r w:rsidR="00C335FB">
        <w:t xml:space="preserve"> </w:t>
      </w:r>
      <w:r>
        <w:t>цьому</w:t>
      </w:r>
      <w:r w:rsidR="00D15400">
        <w:t>,</w:t>
      </w:r>
      <w:r w:rsidR="00C335FB">
        <w:t xml:space="preserve"> </w:t>
      </w:r>
      <w:r>
        <w:t>в</w:t>
      </w:r>
      <w:r w:rsidR="00C335FB">
        <w:t xml:space="preserve"> </w:t>
      </w:r>
      <w:r w:rsidR="00D15400">
        <w:t>решті</w:t>
      </w:r>
      <w:r w:rsidR="00C7459C">
        <w:t>-</w:t>
      </w:r>
      <w:r w:rsidR="00D15400">
        <w:t>решт</w:t>
      </w:r>
      <w:r>
        <w:t>,</w:t>
      </w:r>
      <w:r w:rsidR="00C335FB">
        <w:t xml:space="preserve"> </w:t>
      </w:r>
      <w:r>
        <w:t>після</w:t>
      </w:r>
      <w:r w:rsidR="00C335FB">
        <w:t xml:space="preserve"> </w:t>
      </w:r>
      <w:r w:rsidRPr="007C2D8D">
        <w:rPr>
          <w:i/>
          <w:iCs/>
        </w:rPr>
        <w:t>n</w:t>
      </w:r>
      <w:r w:rsidR="00C335FB">
        <w:t xml:space="preserve"> </w:t>
      </w:r>
      <w:r>
        <w:t>ітерацій,</w:t>
      </w:r>
      <w:r w:rsidR="00C335FB">
        <w:t xml:space="preserve"> </w:t>
      </w:r>
      <w:r>
        <w:t>всі</w:t>
      </w:r>
      <w:r w:rsidR="00C335FB">
        <w:t xml:space="preserve"> </w:t>
      </w:r>
      <w:r>
        <w:lastRenderedPageBreak/>
        <w:t>вершини</w:t>
      </w:r>
      <w:r w:rsidR="00C335FB">
        <w:t xml:space="preserve"> </w:t>
      </w:r>
      <w:r>
        <w:t>графа</w:t>
      </w:r>
      <w:r w:rsidR="00C335FB">
        <w:t xml:space="preserve"> </w:t>
      </w:r>
      <w:r>
        <w:t>стануть</w:t>
      </w:r>
      <w:r w:rsidR="00C335FB">
        <w:t xml:space="preserve"> </w:t>
      </w:r>
      <w:r>
        <w:t>поміченими,</w:t>
      </w:r>
      <w:r w:rsidR="00C335FB">
        <w:t xml:space="preserve"> </w:t>
      </w:r>
      <w:r>
        <w:t>і</w:t>
      </w:r>
      <w:r w:rsidR="00C335FB">
        <w:t xml:space="preserve"> </w:t>
      </w:r>
      <w:r>
        <w:t>алгоритм</w:t>
      </w:r>
      <w:r w:rsidR="00C335FB">
        <w:t xml:space="preserve"> </w:t>
      </w:r>
      <w:r>
        <w:t>свою</w:t>
      </w:r>
      <w:r w:rsidR="00C335FB">
        <w:t xml:space="preserve"> </w:t>
      </w:r>
      <w:r>
        <w:t>роботу</w:t>
      </w:r>
      <w:r w:rsidR="00C335FB">
        <w:t xml:space="preserve"> </w:t>
      </w:r>
      <w:r>
        <w:t>завершує.</w:t>
      </w:r>
      <w:r w:rsidR="00C335FB">
        <w:t xml:space="preserve"> </w:t>
      </w:r>
      <w:r>
        <w:t>Знайдені</w:t>
      </w:r>
      <w:r w:rsidR="00C335FB">
        <w:t xml:space="preserve"> </w:t>
      </w:r>
      <w:r>
        <w:t>значення</w:t>
      </w:r>
      <w:r w:rsidR="00C335FB">
        <w:t xml:space="preserve"> </w:t>
      </w:r>
      <w:r w:rsidRPr="007C2D8D">
        <w:rPr>
          <w:i/>
          <w:iCs/>
        </w:rPr>
        <w:t>d[v]</w:t>
      </w:r>
      <w:r w:rsidR="00C335FB">
        <w:t xml:space="preserve"> </w:t>
      </w:r>
      <w:r>
        <w:t>і</w:t>
      </w:r>
      <w:r w:rsidR="00C335FB">
        <w:t xml:space="preserve"> </w:t>
      </w:r>
      <w:r>
        <w:t>є</w:t>
      </w:r>
      <w:r w:rsidR="00C335FB">
        <w:t xml:space="preserve"> </w:t>
      </w:r>
      <w:r>
        <w:t>шукані</w:t>
      </w:r>
      <w:r w:rsidR="00C335FB">
        <w:t xml:space="preserve"> </w:t>
      </w:r>
      <w:r>
        <w:t>довжини</w:t>
      </w:r>
      <w:r w:rsidR="00C335FB">
        <w:t xml:space="preserve"> </w:t>
      </w:r>
      <w:r>
        <w:t>найкоротших</w:t>
      </w:r>
      <w:r w:rsidR="00C335FB">
        <w:t xml:space="preserve"> </w:t>
      </w:r>
      <w:r>
        <w:t>шляхів</w:t>
      </w:r>
      <w:r w:rsidR="00C335FB">
        <w:t xml:space="preserve"> </w:t>
      </w:r>
      <w:r>
        <w:t>з</w:t>
      </w:r>
      <w:r w:rsidR="00C335FB">
        <w:t xml:space="preserve"> </w:t>
      </w:r>
      <w:r w:rsidRPr="007C2D8D">
        <w:rPr>
          <w:i/>
          <w:iCs/>
        </w:rPr>
        <w:t>s</w:t>
      </w:r>
      <w:r w:rsidR="00C335FB">
        <w:t xml:space="preserve"> </w:t>
      </w:r>
      <w:r>
        <w:t>в</w:t>
      </w:r>
      <w:r w:rsidR="00C335FB">
        <w:t xml:space="preserve"> </w:t>
      </w:r>
      <w:r w:rsidRPr="007C2D8D">
        <w:rPr>
          <w:i/>
          <w:iCs/>
        </w:rPr>
        <w:t>v</w:t>
      </w:r>
      <w:r>
        <w:t>.</w:t>
      </w:r>
    </w:p>
    <w:p w14:paraId="264B20FB" w14:textId="1C10109D" w:rsidR="0061492E" w:rsidRDefault="0061492E" w:rsidP="0061492E">
      <w:r>
        <w:t>Варто</w:t>
      </w:r>
      <w:r w:rsidR="00C335FB">
        <w:t xml:space="preserve"> </w:t>
      </w:r>
      <w:r>
        <w:t>зауважити,</w:t>
      </w:r>
      <w:r w:rsidR="00C335FB">
        <w:t xml:space="preserve"> </w:t>
      </w:r>
      <w:r>
        <w:t>що,</w:t>
      </w:r>
      <w:r w:rsidR="00C335FB">
        <w:t xml:space="preserve"> </w:t>
      </w:r>
      <w:r>
        <w:t>якщо</w:t>
      </w:r>
      <w:r w:rsidR="00C335FB">
        <w:t xml:space="preserve"> </w:t>
      </w:r>
      <w:r>
        <w:t>не</w:t>
      </w:r>
      <w:r w:rsidR="00C335FB">
        <w:t xml:space="preserve"> </w:t>
      </w:r>
      <w:r>
        <w:t>вс</w:t>
      </w:r>
      <w:r w:rsidR="00E905E9">
        <w:t>і</w:t>
      </w:r>
      <w:r w:rsidR="00C335FB">
        <w:t xml:space="preserve"> </w:t>
      </w:r>
      <w:r>
        <w:t>вершини</w:t>
      </w:r>
      <w:r w:rsidR="00C335FB">
        <w:t xml:space="preserve"> </w:t>
      </w:r>
      <w:r>
        <w:t>графа</w:t>
      </w:r>
      <w:r w:rsidR="00C335FB">
        <w:t xml:space="preserve"> </w:t>
      </w:r>
      <w:r>
        <w:t>досяжні</w:t>
      </w:r>
      <w:r w:rsidR="00C335FB">
        <w:t xml:space="preserve"> </w:t>
      </w:r>
      <w:r>
        <w:t>з</w:t>
      </w:r>
      <w:r w:rsidR="00C335FB">
        <w:t xml:space="preserve"> </w:t>
      </w:r>
      <w:r>
        <w:t>вершини</w:t>
      </w:r>
      <w:r w:rsidR="00C335FB">
        <w:t xml:space="preserve"> </w:t>
      </w:r>
      <w:r w:rsidRPr="00FE04AE">
        <w:rPr>
          <w:i/>
          <w:iCs/>
        </w:rPr>
        <w:t>s</w:t>
      </w:r>
      <w:r>
        <w:t>,</w:t>
      </w:r>
      <w:r w:rsidR="00C335FB">
        <w:t xml:space="preserve"> </w:t>
      </w:r>
      <w:r>
        <w:t>то</w:t>
      </w:r>
      <w:r w:rsidR="00C335FB">
        <w:t xml:space="preserve"> </w:t>
      </w:r>
      <w:r>
        <w:t>значення</w:t>
      </w:r>
      <w:r w:rsidR="00C335FB">
        <w:t xml:space="preserve"> </w:t>
      </w:r>
      <w:r w:rsidRPr="007C2D8D">
        <w:rPr>
          <w:i/>
          <w:iCs/>
        </w:rPr>
        <w:t>d[v]</w:t>
      </w:r>
      <w:r w:rsidR="00C335FB">
        <w:t xml:space="preserve"> </w:t>
      </w:r>
      <w:r>
        <w:t>для</w:t>
      </w:r>
      <w:r w:rsidR="00C335FB">
        <w:t xml:space="preserve"> </w:t>
      </w:r>
      <w:r>
        <w:t>них</w:t>
      </w:r>
      <w:r w:rsidR="00C335FB">
        <w:t xml:space="preserve"> </w:t>
      </w:r>
      <w:r>
        <w:t>так</w:t>
      </w:r>
      <w:r w:rsidR="00C335FB">
        <w:t xml:space="preserve"> </w:t>
      </w:r>
      <w:r>
        <w:t>і</w:t>
      </w:r>
      <w:r w:rsidR="00C335FB">
        <w:t xml:space="preserve"> </w:t>
      </w:r>
      <w:r>
        <w:t>залишаться</w:t>
      </w:r>
      <w:r w:rsidR="00C335FB">
        <w:t xml:space="preserve"> </w:t>
      </w:r>
      <w:r w:rsidR="00591A99">
        <w:t>нескінченністю</w:t>
      </w:r>
      <w:r>
        <w:t>.</w:t>
      </w:r>
      <w:r w:rsidR="00C335FB">
        <w:t xml:space="preserve"> </w:t>
      </w:r>
      <w:r>
        <w:t>Зрозуміло,</w:t>
      </w:r>
      <w:r w:rsidR="00C335FB">
        <w:t xml:space="preserve"> </w:t>
      </w:r>
      <w:r>
        <w:t>що</w:t>
      </w:r>
      <w:r w:rsidR="00C335FB">
        <w:t xml:space="preserve"> </w:t>
      </w:r>
      <w:r w:rsidR="00591A99">
        <w:t>на</w:t>
      </w:r>
      <w:r w:rsidR="00C335FB">
        <w:t xml:space="preserve"> </w:t>
      </w:r>
      <w:r w:rsidR="00591A99">
        <w:t>кількох</w:t>
      </w:r>
      <w:r w:rsidR="00C335FB">
        <w:t xml:space="preserve"> </w:t>
      </w:r>
      <w:r>
        <w:t>останніх</w:t>
      </w:r>
      <w:r w:rsidR="00C335FB">
        <w:t xml:space="preserve"> </w:t>
      </w:r>
      <w:r>
        <w:t>ітераці</w:t>
      </w:r>
      <w:r w:rsidR="00591A99">
        <w:t>ях</w:t>
      </w:r>
      <w:r w:rsidR="00C335FB">
        <w:t xml:space="preserve"> </w:t>
      </w:r>
      <w:r>
        <w:t>алгоритму</w:t>
      </w:r>
      <w:r w:rsidR="00C335FB">
        <w:t xml:space="preserve"> </w:t>
      </w:r>
      <w:r>
        <w:t>будуть</w:t>
      </w:r>
      <w:r w:rsidR="00C335FB">
        <w:t xml:space="preserve"> </w:t>
      </w:r>
      <w:r>
        <w:t>якраз</w:t>
      </w:r>
      <w:r w:rsidR="00C335FB">
        <w:t xml:space="preserve"> </w:t>
      </w:r>
      <w:r>
        <w:t>вибирати</w:t>
      </w:r>
      <w:r w:rsidR="00591A99">
        <w:t>сь</w:t>
      </w:r>
      <w:r w:rsidR="00C335FB">
        <w:t xml:space="preserve"> </w:t>
      </w:r>
      <w:r>
        <w:t>ці</w:t>
      </w:r>
      <w:r w:rsidR="00C335FB">
        <w:t xml:space="preserve"> </w:t>
      </w:r>
      <w:r>
        <w:t>вершини,</w:t>
      </w:r>
      <w:r w:rsidR="00C335FB">
        <w:t xml:space="preserve"> </w:t>
      </w:r>
      <w:r>
        <w:t>але</w:t>
      </w:r>
      <w:r w:rsidR="00C335FB">
        <w:t xml:space="preserve"> </w:t>
      </w:r>
      <w:r>
        <w:t>ніякої</w:t>
      </w:r>
      <w:r w:rsidR="00C335FB">
        <w:t xml:space="preserve"> </w:t>
      </w:r>
      <w:r>
        <w:t>корисної</w:t>
      </w:r>
      <w:r w:rsidR="00C335FB">
        <w:t xml:space="preserve"> </w:t>
      </w:r>
      <w:r>
        <w:t>роботи</w:t>
      </w:r>
      <w:r w:rsidR="00C335FB">
        <w:t xml:space="preserve"> </w:t>
      </w:r>
      <w:r>
        <w:t>виробляти</w:t>
      </w:r>
      <w:r w:rsidR="00C335FB">
        <w:t xml:space="preserve"> </w:t>
      </w:r>
      <w:r>
        <w:t>ці</w:t>
      </w:r>
      <w:r w:rsidR="00C335FB">
        <w:t xml:space="preserve"> </w:t>
      </w:r>
      <w:r>
        <w:t>ітерації</w:t>
      </w:r>
      <w:r w:rsidR="00C335FB">
        <w:t xml:space="preserve"> </w:t>
      </w:r>
      <w:r>
        <w:t>не</w:t>
      </w:r>
      <w:r w:rsidR="00C335FB">
        <w:t xml:space="preserve"> </w:t>
      </w:r>
      <w:r>
        <w:t>будуть</w:t>
      </w:r>
      <w:r w:rsidR="00C335FB">
        <w:t xml:space="preserve"> </w:t>
      </w:r>
      <w:r>
        <w:t>(оскільки</w:t>
      </w:r>
      <w:r w:rsidR="00C335FB">
        <w:t xml:space="preserve"> </w:t>
      </w:r>
      <w:r>
        <w:t>нескінченна</w:t>
      </w:r>
      <w:r w:rsidR="00C335FB">
        <w:t xml:space="preserve"> </w:t>
      </w:r>
      <w:r>
        <w:t>відстань</w:t>
      </w:r>
      <w:r w:rsidR="00C335FB">
        <w:t xml:space="preserve"> </w:t>
      </w:r>
      <w:r>
        <w:t>не</w:t>
      </w:r>
      <w:r w:rsidR="00C335FB">
        <w:t xml:space="preserve"> </w:t>
      </w:r>
      <w:r>
        <w:t>зможе</w:t>
      </w:r>
      <w:r w:rsidR="00C335FB">
        <w:t xml:space="preserve"> </w:t>
      </w:r>
      <w:r w:rsidRPr="00D50AE4">
        <w:t>прорелакс</w:t>
      </w:r>
      <w:r w:rsidR="001B151D" w:rsidRPr="00D50AE4">
        <w:t>увати</w:t>
      </w:r>
      <w:r w:rsidR="00C335FB">
        <w:t xml:space="preserve"> </w:t>
      </w:r>
      <w:r>
        <w:t>інші,</w:t>
      </w:r>
      <w:r w:rsidR="00C335FB">
        <w:t xml:space="preserve"> </w:t>
      </w:r>
      <w:r>
        <w:t>навіть</w:t>
      </w:r>
      <w:r w:rsidR="00C335FB">
        <w:t xml:space="preserve"> </w:t>
      </w:r>
      <w:r w:rsidR="00591A99">
        <w:t>теж</w:t>
      </w:r>
      <w:r w:rsidR="00C335FB">
        <w:t xml:space="preserve"> </w:t>
      </w:r>
      <w:r w:rsidR="00591A99">
        <w:t>нескінченні</w:t>
      </w:r>
      <w:r w:rsidR="00C335FB">
        <w:t xml:space="preserve"> </w:t>
      </w:r>
      <w:r w:rsidR="00591A99">
        <w:t>відстані).</w:t>
      </w:r>
      <w:r w:rsidR="00C335FB">
        <w:t xml:space="preserve"> </w:t>
      </w:r>
      <w:r w:rsidR="00591A99">
        <w:t>Тому</w:t>
      </w:r>
      <w:r w:rsidR="00C335FB">
        <w:t xml:space="preserve"> </w:t>
      </w:r>
      <w:r w:rsidR="00591A99">
        <w:t>як</w:t>
      </w:r>
      <w:r w:rsidR="00C335FB">
        <w:t xml:space="preserve"> </w:t>
      </w:r>
      <w:r w:rsidR="00591A99">
        <w:t>тільки</w:t>
      </w:r>
      <w:r w:rsidR="00C335FB">
        <w:t xml:space="preserve"> </w:t>
      </w:r>
      <w:r w:rsidR="00591A99">
        <w:t>в</w:t>
      </w:r>
      <w:r w:rsidR="00C335FB">
        <w:t xml:space="preserve"> </w:t>
      </w:r>
      <w:r w:rsidR="00591A99">
        <w:t>якості</w:t>
      </w:r>
      <w:r w:rsidR="00C335FB">
        <w:t xml:space="preserve"> </w:t>
      </w:r>
      <w:r w:rsidR="00591A99">
        <w:t>обраної</w:t>
      </w:r>
      <w:r w:rsidR="00C335FB">
        <w:t xml:space="preserve"> </w:t>
      </w:r>
      <w:r w:rsidR="00591A99">
        <w:t>вершини</w:t>
      </w:r>
      <w:r w:rsidR="00C335FB">
        <w:t xml:space="preserve"> </w:t>
      </w:r>
      <w:r w:rsidR="00591A99">
        <w:t>береться</w:t>
      </w:r>
      <w:r w:rsidR="00C335FB">
        <w:t xml:space="preserve"> </w:t>
      </w:r>
      <w:r w:rsidR="00591A99">
        <w:t>вершина</w:t>
      </w:r>
      <w:r w:rsidR="00C335FB">
        <w:t xml:space="preserve"> </w:t>
      </w:r>
      <w:r w:rsidR="00591A99">
        <w:t>з</w:t>
      </w:r>
      <w:r w:rsidR="00C335FB">
        <w:t xml:space="preserve"> </w:t>
      </w:r>
      <w:r w:rsidR="00591A99">
        <w:t>нескінченною</w:t>
      </w:r>
      <w:r w:rsidR="00C335FB">
        <w:t xml:space="preserve"> </w:t>
      </w:r>
      <w:r w:rsidR="00591A99">
        <w:t>відстанню</w:t>
      </w:r>
      <w:r w:rsidR="00C335FB">
        <w:t xml:space="preserve"> </w:t>
      </w:r>
      <w:r>
        <w:t>алгоритм</w:t>
      </w:r>
      <w:r w:rsidR="00C335FB">
        <w:t xml:space="preserve"> </w:t>
      </w:r>
      <w:r>
        <w:t>можна</w:t>
      </w:r>
      <w:r w:rsidR="00C335FB">
        <w:t xml:space="preserve"> </w:t>
      </w:r>
      <w:r>
        <w:t>відразу</w:t>
      </w:r>
      <w:r w:rsidR="00C335FB">
        <w:t xml:space="preserve"> </w:t>
      </w:r>
      <w:r>
        <w:t>зупиняти</w:t>
      </w:r>
      <w:r w:rsidR="002F2D16">
        <w:t>.</w:t>
      </w:r>
      <w:r w:rsidR="00C335FB">
        <w:t xml:space="preserve"> </w:t>
      </w:r>
      <w:r w:rsidR="002F2D16">
        <w:t>Ц</w:t>
      </w:r>
      <w:r>
        <w:t>е</w:t>
      </w:r>
      <w:r w:rsidR="00C335FB">
        <w:t xml:space="preserve"> </w:t>
      </w:r>
      <w:r>
        <w:t>збереже</w:t>
      </w:r>
      <w:r w:rsidR="00C335FB">
        <w:t xml:space="preserve"> </w:t>
      </w:r>
      <w:r>
        <w:t>час</w:t>
      </w:r>
      <w:r w:rsidR="00C335FB">
        <w:t xml:space="preserve"> </w:t>
      </w:r>
      <w:r w:rsidR="00591A99">
        <w:t>і</w:t>
      </w:r>
      <w:r w:rsidR="00C335FB">
        <w:t xml:space="preserve"> </w:t>
      </w:r>
      <w:r w:rsidR="00591A99">
        <w:t>ресурси</w:t>
      </w:r>
      <w:r w:rsidR="00C335FB">
        <w:t xml:space="preserve"> </w:t>
      </w:r>
      <w:r w:rsidR="00591A99">
        <w:t>на</w:t>
      </w:r>
      <w:r w:rsidR="00C335FB">
        <w:t xml:space="preserve"> </w:t>
      </w:r>
      <w:r w:rsidR="00591A99">
        <w:t>ви</w:t>
      </w:r>
      <w:r>
        <w:t>рішення</w:t>
      </w:r>
      <w:r w:rsidR="00C335FB">
        <w:t xml:space="preserve"> </w:t>
      </w:r>
      <w:r>
        <w:t>задачі.</w:t>
      </w:r>
    </w:p>
    <w:p w14:paraId="7EC0AA8D" w14:textId="4418FA1F" w:rsidR="00BF44D5" w:rsidRDefault="0061492E" w:rsidP="00862393">
      <w:pPr>
        <w:keepNext/>
      </w:pPr>
      <w:r>
        <w:t>Зрозуміло,</w:t>
      </w:r>
      <w:r w:rsidR="00C335FB">
        <w:t xml:space="preserve"> </w:t>
      </w:r>
      <w:r>
        <w:t>що</w:t>
      </w:r>
      <w:r w:rsidR="00C335FB">
        <w:t xml:space="preserve"> </w:t>
      </w:r>
      <w:r>
        <w:t>потрібно</w:t>
      </w:r>
      <w:r w:rsidR="00C335FB">
        <w:t xml:space="preserve"> </w:t>
      </w:r>
      <w:r>
        <w:t>знати</w:t>
      </w:r>
      <w:r w:rsidR="00C335FB">
        <w:t xml:space="preserve"> </w:t>
      </w:r>
      <w:r>
        <w:t>не</w:t>
      </w:r>
      <w:r w:rsidR="00C335FB">
        <w:t xml:space="preserve"> </w:t>
      </w:r>
      <w:r>
        <w:t>тільки</w:t>
      </w:r>
      <w:r w:rsidR="00C335FB">
        <w:t xml:space="preserve"> </w:t>
      </w:r>
      <w:r>
        <w:t>довжини</w:t>
      </w:r>
      <w:r w:rsidR="00C335FB">
        <w:t xml:space="preserve"> </w:t>
      </w:r>
      <w:r>
        <w:t>найкоротших</w:t>
      </w:r>
      <w:r w:rsidR="00C335FB">
        <w:t xml:space="preserve"> </w:t>
      </w:r>
      <w:r>
        <w:t>шляхів,</w:t>
      </w:r>
      <w:r w:rsidR="00C335FB">
        <w:t xml:space="preserve"> </w:t>
      </w:r>
      <w:r>
        <w:t>а</w:t>
      </w:r>
      <w:r w:rsidR="00C335FB">
        <w:t xml:space="preserve"> </w:t>
      </w:r>
      <w:r>
        <w:t>й</w:t>
      </w:r>
      <w:r w:rsidR="00C335FB">
        <w:t xml:space="preserve"> </w:t>
      </w:r>
      <w:r>
        <w:t>отримати</w:t>
      </w:r>
      <w:r w:rsidR="00C335FB">
        <w:t xml:space="preserve"> </w:t>
      </w:r>
      <w:r>
        <w:t>самі</w:t>
      </w:r>
      <w:r w:rsidR="00C335FB">
        <w:t xml:space="preserve"> </w:t>
      </w:r>
      <w:r>
        <w:t>шляхи</w:t>
      </w:r>
      <w:r w:rsidR="00C335FB">
        <w:t xml:space="preserve"> </w:t>
      </w:r>
      <w:r w:rsidR="00591A99">
        <w:t>до</w:t>
      </w:r>
      <w:r w:rsidR="00C335FB">
        <w:t xml:space="preserve"> </w:t>
      </w:r>
      <w:r w:rsidR="00591A99">
        <w:t>цих</w:t>
      </w:r>
      <w:r w:rsidR="00C335FB">
        <w:t xml:space="preserve"> </w:t>
      </w:r>
      <w:r w:rsidR="00591A99">
        <w:t>вершин</w:t>
      </w:r>
      <w:r>
        <w:t>.</w:t>
      </w:r>
      <w:r w:rsidR="00C335FB">
        <w:t xml:space="preserve"> </w:t>
      </w:r>
      <w:r>
        <w:t>Для</w:t>
      </w:r>
      <w:r w:rsidR="00C335FB">
        <w:t xml:space="preserve"> </w:t>
      </w:r>
      <w:r>
        <w:t>цього</w:t>
      </w:r>
      <w:r w:rsidR="00C335FB">
        <w:t xml:space="preserve"> </w:t>
      </w:r>
      <w:r>
        <w:t>достатньо</w:t>
      </w:r>
      <w:r w:rsidR="00C335FB">
        <w:t xml:space="preserve"> </w:t>
      </w:r>
      <w:r>
        <w:t>так</w:t>
      </w:r>
      <w:r w:rsidR="00C335FB">
        <w:t xml:space="preserve"> </w:t>
      </w:r>
      <w:r>
        <w:t>званого</w:t>
      </w:r>
      <w:r w:rsidR="00C335FB">
        <w:t xml:space="preserve"> </w:t>
      </w:r>
      <w:r w:rsidR="00591A99">
        <w:t>«</w:t>
      </w:r>
      <w:r>
        <w:t>масиву</w:t>
      </w:r>
      <w:r w:rsidR="00C335FB">
        <w:t xml:space="preserve"> </w:t>
      </w:r>
      <w:r>
        <w:t>предків</w:t>
      </w:r>
      <w:r w:rsidR="00591A99">
        <w:t>»</w:t>
      </w:r>
      <w:r w:rsidR="00F05EEF">
        <w:t> –</w:t>
      </w:r>
      <w:r w:rsidR="00C335FB">
        <w:t xml:space="preserve"> </w:t>
      </w:r>
      <w:r>
        <w:t>масиву</w:t>
      </w:r>
      <w:r w:rsidR="00C335FB">
        <w:t xml:space="preserve"> </w:t>
      </w:r>
      <w:r w:rsidRPr="00D4403F">
        <w:rPr>
          <w:i/>
          <w:iCs/>
        </w:rPr>
        <w:t>p[</w:t>
      </w:r>
      <w:r w:rsidR="006457D8">
        <w:rPr>
          <w:i/>
          <w:iCs/>
        </w:rPr>
        <w:t> </w:t>
      </w:r>
      <w:r w:rsidRPr="00D4403F">
        <w:rPr>
          <w:i/>
          <w:iCs/>
        </w:rPr>
        <w:t>]</w:t>
      </w:r>
      <w:r>
        <w:t>,</w:t>
      </w:r>
      <w:r w:rsidR="00C335FB">
        <w:t xml:space="preserve"> </w:t>
      </w:r>
      <w:r>
        <w:t>в</w:t>
      </w:r>
      <w:r w:rsidR="00C335FB">
        <w:t xml:space="preserve"> </w:t>
      </w:r>
      <w:r>
        <w:t>якому</w:t>
      </w:r>
      <w:r w:rsidR="00C335FB">
        <w:t xml:space="preserve"> </w:t>
      </w:r>
      <w:r>
        <w:t>для</w:t>
      </w:r>
      <w:r w:rsidR="00C335FB">
        <w:t xml:space="preserve"> </w:t>
      </w:r>
      <w:r>
        <w:t>кожної</w:t>
      </w:r>
      <w:r w:rsidR="00C335FB">
        <w:t xml:space="preserve"> </w:t>
      </w:r>
      <w:r>
        <w:t>вершини</w:t>
      </w:r>
      <w:r w:rsidR="00C335FB">
        <w:t xml:space="preserve"> </w:t>
      </w:r>
      <w:r w:rsidRPr="00D4403F">
        <w:rPr>
          <w:i/>
          <w:iCs/>
        </w:rPr>
        <w:t>v</w:t>
      </w:r>
      <w:r w:rsidR="0030332A">
        <w:rPr>
          <w:i/>
          <w:iCs/>
        </w:rPr>
        <w:t> </w:t>
      </w:r>
      <w:r w:rsidRPr="00D4403F">
        <w:rPr>
          <w:i/>
          <w:iCs/>
        </w:rPr>
        <w:t>≠</w:t>
      </w:r>
      <w:r w:rsidR="0030332A">
        <w:rPr>
          <w:i/>
          <w:iCs/>
        </w:rPr>
        <w:t> </w:t>
      </w:r>
      <w:r w:rsidRPr="00D4403F">
        <w:rPr>
          <w:i/>
          <w:iCs/>
        </w:rPr>
        <w:t>s</w:t>
      </w:r>
      <w:r w:rsidR="00C335FB">
        <w:t xml:space="preserve"> </w:t>
      </w:r>
      <w:r>
        <w:t>зберігається</w:t>
      </w:r>
      <w:r w:rsidR="00C335FB">
        <w:t xml:space="preserve"> </w:t>
      </w:r>
      <w:r>
        <w:t>номер</w:t>
      </w:r>
      <w:r w:rsidR="00C335FB">
        <w:t xml:space="preserve"> </w:t>
      </w:r>
      <w:r>
        <w:t>вершини</w:t>
      </w:r>
      <w:r w:rsidR="00C335FB">
        <w:t xml:space="preserve"> </w:t>
      </w:r>
      <w:r w:rsidRPr="00591A99">
        <w:rPr>
          <w:i/>
        </w:rPr>
        <w:t>p</w:t>
      </w:r>
      <w:r w:rsidRPr="00E60A89">
        <w:rPr>
          <w:i/>
          <w:iCs/>
        </w:rPr>
        <w:t>[v]</w:t>
      </w:r>
      <w:r>
        <w:t>,</w:t>
      </w:r>
      <w:r w:rsidR="00C335FB">
        <w:t xml:space="preserve"> </w:t>
      </w:r>
      <w:r>
        <w:t>що</w:t>
      </w:r>
      <w:r w:rsidR="00C335FB">
        <w:t xml:space="preserve"> </w:t>
      </w:r>
      <w:r>
        <w:t>є</w:t>
      </w:r>
      <w:r w:rsidR="00C335FB">
        <w:t xml:space="preserve"> </w:t>
      </w:r>
      <w:r>
        <w:t>передостанньою</w:t>
      </w:r>
      <w:r w:rsidR="00C335FB">
        <w:t xml:space="preserve"> </w:t>
      </w:r>
      <w:r>
        <w:t>в</w:t>
      </w:r>
      <w:r w:rsidR="00C335FB">
        <w:t xml:space="preserve"> </w:t>
      </w:r>
      <w:r>
        <w:t>найкоротшому</w:t>
      </w:r>
      <w:r w:rsidR="00C335FB">
        <w:t xml:space="preserve"> </w:t>
      </w:r>
      <w:r>
        <w:t>шляху</w:t>
      </w:r>
      <w:r w:rsidR="00C335FB">
        <w:t xml:space="preserve"> </w:t>
      </w:r>
      <w:r>
        <w:t>до</w:t>
      </w:r>
      <w:r w:rsidR="00C335FB">
        <w:t xml:space="preserve"> </w:t>
      </w:r>
      <w:r>
        <w:t>вершини</w:t>
      </w:r>
      <w:r w:rsidR="00C335FB">
        <w:t xml:space="preserve"> </w:t>
      </w:r>
      <w:r w:rsidRPr="00DF5EB1">
        <w:rPr>
          <w:i/>
          <w:iCs/>
        </w:rPr>
        <w:t>v</w:t>
      </w:r>
      <w:r>
        <w:t>.</w:t>
      </w:r>
      <w:r w:rsidR="00C335FB">
        <w:t xml:space="preserve"> </w:t>
      </w:r>
      <w:r>
        <w:t>Найкоротший</w:t>
      </w:r>
      <w:r w:rsidR="00C335FB">
        <w:t xml:space="preserve"> </w:t>
      </w:r>
      <w:r>
        <w:t>шлях</w:t>
      </w:r>
      <w:r w:rsidR="00C335FB">
        <w:t xml:space="preserve"> </w:t>
      </w:r>
      <w:r>
        <w:t>можна</w:t>
      </w:r>
      <w:r w:rsidR="00C335FB">
        <w:t xml:space="preserve"> </w:t>
      </w:r>
      <w:r>
        <w:t>буде</w:t>
      </w:r>
      <w:r w:rsidR="00C335FB">
        <w:t xml:space="preserve"> </w:t>
      </w:r>
      <w:r>
        <w:t>відновити</w:t>
      </w:r>
      <w:r w:rsidR="00C335FB">
        <w:t xml:space="preserve"> </w:t>
      </w:r>
      <w:r>
        <w:t>просто</w:t>
      </w:r>
      <w:r w:rsidR="00C335FB">
        <w:t xml:space="preserve"> </w:t>
      </w:r>
      <w:r>
        <w:t>щоразу</w:t>
      </w:r>
      <w:r w:rsidR="00C335FB">
        <w:t xml:space="preserve"> </w:t>
      </w:r>
      <w:r w:rsidRPr="00795148">
        <w:t>беручи</w:t>
      </w:r>
      <w:r w:rsidR="00C335FB" w:rsidRPr="00795148">
        <w:t xml:space="preserve"> </w:t>
      </w:r>
      <w:r w:rsidRPr="00795148">
        <w:t>предка</w:t>
      </w:r>
      <w:r w:rsidR="00C335FB">
        <w:t xml:space="preserve"> </w:t>
      </w:r>
      <w:r>
        <w:t>від</w:t>
      </w:r>
      <w:r w:rsidR="00C335FB">
        <w:t xml:space="preserve"> </w:t>
      </w:r>
      <w:r>
        <w:t>поточної</w:t>
      </w:r>
      <w:r w:rsidR="00C335FB">
        <w:t xml:space="preserve"> </w:t>
      </w:r>
      <w:r>
        <w:t>вершини,</w:t>
      </w:r>
      <w:r w:rsidR="00C335FB">
        <w:t xml:space="preserve"> </w:t>
      </w:r>
      <w:r>
        <w:t>поки</w:t>
      </w:r>
      <w:r w:rsidR="00C335FB">
        <w:t xml:space="preserve"> </w:t>
      </w:r>
      <w:r>
        <w:t>ми</w:t>
      </w:r>
      <w:r w:rsidR="00C335FB">
        <w:t xml:space="preserve"> </w:t>
      </w:r>
      <w:r>
        <w:t>не</w:t>
      </w:r>
      <w:r w:rsidR="00C335FB">
        <w:t xml:space="preserve"> </w:t>
      </w:r>
      <w:r>
        <w:t>прийдемо</w:t>
      </w:r>
      <w:r w:rsidR="00C335FB">
        <w:t xml:space="preserve"> </w:t>
      </w:r>
      <w:r>
        <w:t>в</w:t>
      </w:r>
      <w:r w:rsidR="00C335FB">
        <w:t xml:space="preserve"> </w:t>
      </w:r>
      <w:r>
        <w:t>стартову</w:t>
      </w:r>
      <w:r w:rsidR="00C335FB">
        <w:t xml:space="preserve"> </w:t>
      </w:r>
      <w:r>
        <w:t>вершину</w:t>
      </w:r>
      <w:r w:rsidR="00C335FB">
        <w:t xml:space="preserve"> </w:t>
      </w:r>
      <w:r w:rsidRPr="00DF5EB1">
        <w:rPr>
          <w:i/>
          <w:iCs/>
        </w:rPr>
        <w:t>s</w:t>
      </w:r>
      <w:r w:rsidR="00DF5EB1">
        <w:t> –</w:t>
      </w:r>
      <w:r w:rsidR="00C335FB">
        <w:t xml:space="preserve"> </w:t>
      </w:r>
      <w:r>
        <w:t>так</w:t>
      </w:r>
      <w:r w:rsidR="00C335FB">
        <w:t xml:space="preserve"> </w:t>
      </w:r>
      <w:r>
        <w:t>ми</w:t>
      </w:r>
      <w:r w:rsidR="00C335FB">
        <w:t xml:space="preserve"> </w:t>
      </w:r>
      <w:r>
        <w:t>отримаємо</w:t>
      </w:r>
      <w:r w:rsidR="00C335FB">
        <w:t xml:space="preserve"> </w:t>
      </w:r>
      <w:r>
        <w:t>шуканий</w:t>
      </w:r>
      <w:r w:rsidR="00C335FB">
        <w:t xml:space="preserve"> </w:t>
      </w:r>
      <w:r>
        <w:t>найкоротший</w:t>
      </w:r>
      <w:r w:rsidR="00C335FB">
        <w:t xml:space="preserve"> </w:t>
      </w:r>
      <w:r>
        <w:t>шлях,</w:t>
      </w:r>
      <w:r w:rsidR="00C335FB">
        <w:t xml:space="preserve"> </w:t>
      </w:r>
      <w:r>
        <w:t>але</w:t>
      </w:r>
      <w:r w:rsidR="00C335FB">
        <w:t xml:space="preserve"> </w:t>
      </w:r>
      <w:r>
        <w:t>записаний</w:t>
      </w:r>
      <w:r w:rsidR="00C335FB">
        <w:t xml:space="preserve"> </w:t>
      </w:r>
      <w:r>
        <w:t>в</w:t>
      </w:r>
      <w:r w:rsidR="00C335FB">
        <w:t xml:space="preserve"> </w:t>
      </w:r>
      <w:r>
        <w:t>зворотному</w:t>
      </w:r>
      <w:r w:rsidR="00C335FB">
        <w:t xml:space="preserve"> </w:t>
      </w:r>
      <w:r>
        <w:t>порядку.</w:t>
      </w:r>
      <w:r w:rsidR="00C335FB">
        <w:t xml:space="preserve"> </w:t>
      </w:r>
      <w:r>
        <w:t>Отже,</w:t>
      </w:r>
      <w:r w:rsidR="00C335FB">
        <w:t xml:space="preserve"> </w:t>
      </w:r>
      <w:r>
        <w:t>найкоротший</w:t>
      </w:r>
      <w:r w:rsidR="00C335FB">
        <w:t xml:space="preserve"> </w:t>
      </w:r>
      <w:r>
        <w:t>шлях</w:t>
      </w:r>
      <w:r w:rsidR="00C335FB">
        <w:t xml:space="preserve"> </w:t>
      </w:r>
      <w:r w:rsidRPr="00A97F8A">
        <w:rPr>
          <w:i/>
          <w:iCs/>
        </w:rPr>
        <w:t>P</w:t>
      </w:r>
      <w:r w:rsidR="00C335FB">
        <w:t xml:space="preserve"> </w:t>
      </w:r>
      <w:r>
        <w:t>до</w:t>
      </w:r>
      <w:r w:rsidR="00C335FB">
        <w:t xml:space="preserve"> </w:t>
      </w:r>
      <w:r>
        <w:t>вершини</w:t>
      </w:r>
      <w:r w:rsidR="00C335FB">
        <w:t xml:space="preserve"> </w:t>
      </w:r>
      <w:r w:rsidRPr="00DD474B">
        <w:rPr>
          <w:i/>
          <w:iCs/>
        </w:rPr>
        <w:t>v</w:t>
      </w:r>
      <w:r w:rsidR="00C335FB">
        <w:t xml:space="preserve"> </w:t>
      </w:r>
      <w:r>
        <w:t>дорівнює</w:t>
      </w:r>
      <w:r w:rsidR="00643D58">
        <w:rPr>
          <w:lang w:val="ru-RU"/>
        </w:rPr>
        <w:t> </w:t>
      </w:r>
      <w:r w:rsidR="00397965">
        <w:rPr>
          <w:lang w:val="ru-RU"/>
        </w:rPr>
        <w:t>(5)</w:t>
      </w:r>
      <w:r>
        <w:t>:</w:t>
      </w:r>
    </w:p>
    <w:p w14:paraId="5C69EAE6" w14:textId="18B4FFB3" w:rsidR="00A97F8A" w:rsidRPr="0077659D" w:rsidRDefault="0077659D" w:rsidP="0077659D">
      <w:pPr>
        <w:pStyle w:val="af9"/>
        <w:rPr>
          <w:lang w:val="uk-UA"/>
        </w:rPr>
      </w:pPr>
      <w:r w:rsidRPr="005054CE">
        <w:rPr>
          <w:rFonts w:eastAsiaTheme="minorEastAsia"/>
          <w:iCs/>
          <w:noProof w:val="0"/>
          <w:lang w:val="ru-RU"/>
        </w:rPr>
        <w:tab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uk-UA"/>
          </w:rPr>
          <m:t>=(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  <w:lang w:val="uk-UA"/>
          </w:rPr>
          <m:t>,… ,</m:t>
        </m:r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  <w:lang w:val="uk-UA"/>
          </w:rPr>
          <m:t>)</m:t>
        </m:r>
      </m:oMath>
      <w:r w:rsidRPr="0077659D">
        <w:rPr>
          <w:rFonts w:eastAsiaTheme="minorEastAsia"/>
          <w:lang w:val="uk-UA"/>
        </w:rPr>
        <w:tab/>
      </w:r>
      <w:r>
        <w:rPr>
          <w:rFonts w:eastAsiaTheme="minorEastAsia"/>
          <w:lang w:val="uk-UA"/>
        </w:rPr>
        <w:t>(</w:t>
      </w:r>
      <w:r>
        <w:fldChar w:fldCharType="begin"/>
      </w:r>
      <w:r w:rsidRPr="005054CE">
        <w:rPr>
          <w:lang w:val="ru-RU"/>
        </w:rPr>
        <w:instrText xml:space="preserve"> </w:instrText>
      </w:r>
      <w:r>
        <w:instrText>SEQ</w:instrText>
      </w:r>
      <w:r w:rsidRPr="005054CE">
        <w:rPr>
          <w:lang w:val="ru-RU"/>
        </w:rPr>
        <w:instrText xml:space="preserve"> </w:instrText>
      </w:r>
      <w:r>
        <w:instrText>Equation</w:instrText>
      </w:r>
      <w:r w:rsidRPr="005054CE">
        <w:rPr>
          <w:lang w:val="ru-RU"/>
        </w:rPr>
        <w:instrText xml:space="preserve"> \* </w:instrText>
      </w:r>
      <w:r>
        <w:instrText>ARABIC</w:instrText>
      </w:r>
      <w:r w:rsidRPr="005054CE">
        <w:rPr>
          <w:lang w:val="ru-RU"/>
        </w:rPr>
        <w:instrText xml:space="preserve"> </w:instrText>
      </w:r>
      <w:r>
        <w:fldChar w:fldCharType="separate"/>
      </w:r>
      <w:r w:rsidR="002444F9">
        <w:t>5</w:t>
      </w:r>
      <w:r>
        <w:fldChar w:fldCharType="end"/>
      </w:r>
      <w:r>
        <w:rPr>
          <w:rFonts w:eastAsiaTheme="minorEastAsia"/>
          <w:lang w:val="uk-UA"/>
        </w:rPr>
        <w:t>)</w:t>
      </w:r>
    </w:p>
    <w:p w14:paraId="5148D6D8" w14:textId="77D7E5F7" w:rsidR="0077659D" w:rsidRDefault="008728C2" w:rsidP="005677D2">
      <w:pPr>
        <w:keepNext/>
      </w:pPr>
      <w:r w:rsidRPr="008728C2">
        <w:t>Будувати</w:t>
      </w:r>
      <w:r w:rsidR="00C335FB">
        <w:t xml:space="preserve"> </w:t>
      </w:r>
      <w:r w:rsidRPr="008728C2">
        <w:t>масив</w:t>
      </w:r>
      <w:r w:rsidR="00C335FB">
        <w:t xml:space="preserve"> </w:t>
      </w:r>
      <w:r w:rsidRPr="008728C2">
        <w:t>предків</w:t>
      </w:r>
      <w:r w:rsidR="00C335FB">
        <w:t xml:space="preserve"> </w:t>
      </w:r>
      <w:r w:rsidRPr="008728C2">
        <w:t>досить</w:t>
      </w:r>
      <w:r w:rsidR="00C335FB">
        <w:t xml:space="preserve"> </w:t>
      </w:r>
      <w:r w:rsidRPr="008728C2">
        <w:t>просто:</w:t>
      </w:r>
      <w:r w:rsidR="00C335FB">
        <w:t xml:space="preserve"> </w:t>
      </w:r>
      <w:r w:rsidRPr="008728C2">
        <w:t>при</w:t>
      </w:r>
      <w:r w:rsidR="00C335FB">
        <w:t xml:space="preserve"> </w:t>
      </w:r>
      <w:r w:rsidRPr="008728C2">
        <w:t>кожній</w:t>
      </w:r>
      <w:r w:rsidR="00C335FB">
        <w:t xml:space="preserve"> </w:t>
      </w:r>
      <w:r w:rsidRPr="008728C2">
        <w:t>успішній</w:t>
      </w:r>
      <w:r w:rsidR="00C335FB">
        <w:t xml:space="preserve"> </w:t>
      </w:r>
      <w:r w:rsidRPr="008728C2">
        <w:t>релаксації,</w:t>
      </w:r>
      <w:r w:rsidR="00C335FB">
        <w:t xml:space="preserve"> </w:t>
      </w:r>
      <w:r w:rsidRPr="008728C2">
        <w:t>тобто</w:t>
      </w:r>
      <w:r w:rsidR="00C335FB">
        <w:t xml:space="preserve"> </w:t>
      </w:r>
      <w:r w:rsidRPr="008728C2">
        <w:t>коли</w:t>
      </w:r>
      <w:r w:rsidR="00C335FB">
        <w:t xml:space="preserve"> </w:t>
      </w:r>
      <w:r w:rsidRPr="008728C2">
        <w:t>з</w:t>
      </w:r>
      <w:r w:rsidR="00C335FB">
        <w:t xml:space="preserve"> </w:t>
      </w:r>
      <w:r w:rsidRPr="008728C2">
        <w:t>обраної</w:t>
      </w:r>
      <w:r w:rsidR="00C335FB">
        <w:t xml:space="preserve"> </w:t>
      </w:r>
      <w:r w:rsidRPr="008728C2">
        <w:t>вершини</w:t>
      </w:r>
      <w:r w:rsidR="00C335FB">
        <w:t xml:space="preserve"> </w:t>
      </w:r>
      <w:r w:rsidRPr="00CE2101">
        <w:rPr>
          <w:i/>
          <w:iCs/>
        </w:rPr>
        <w:t>v</w:t>
      </w:r>
      <w:r w:rsidR="00C335FB">
        <w:t xml:space="preserve"> </w:t>
      </w:r>
      <w:r w:rsidRPr="008728C2">
        <w:t>відбувається</w:t>
      </w:r>
      <w:r w:rsidR="00C335FB">
        <w:t xml:space="preserve"> </w:t>
      </w:r>
      <w:r w:rsidRPr="008728C2">
        <w:t>поліпшення</w:t>
      </w:r>
      <w:r w:rsidR="00C335FB">
        <w:t xml:space="preserve"> </w:t>
      </w:r>
      <w:r w:rsidRPr="008728C2">
        <w:t>відстані</w:t>
      </w:r>
      <w:r w:rsidR="00C335FB">
        <w:t xml:space="preserve"> </w:t>
      </w:r>
      <w:r w:rsidRPr="008728C2">
        <w:t>до</w:t>
      </w:r>
      <w:r w:rsidR="00C335FB">
        <w:t xml:space="preserve"> </w:t>
      </w:r>
      <w:r w:rsidRPr="008728C2">
        <w:t>деякої</w:t>
      </w:r>
      <w:r w:rsidR="00C335FB">
        <w:t xml:space="preserve"> </w:t>
      </w:r>
      <w:r w:rsidRPr="008728C2">
        <w:t>вершини</w:t>
      </w:r>
      <w:r w:rsidR="00C335FB">
        <w:t xml:space="preserve"> </w:t>
      </w:r>
      <w:r w:rsidRPr="00CE2101">
        <w:rPr>
          <w:i/>
          <w:iCs/>
        </w:rPr>
        <w:t>t</w:t>
      </w:r>
      <w:r w:rsidRPr="008728C2">
        <w:t>,</w:t>
      </w:r>
      <w:r w:rsidR="00C335FB">
        <w:t xml:space="preserve"> </w:t>
      </w:r>
      <w:r w:rsidRPr="008728C2">
        <w:t>ми</w:t>
      </w:r>
      <w:r w:rsidR="00C335FB">
        <w:t xml:space="preserve"> </w:t>
      </w:r>
      <w:r w:rsidRPr="008728C2">
        <w:t>записуємо,</w:t>
      </w:r>
      <w:r w:rsidR="00C335FB">
        <w:t xml:space="preserve"> </w:t>
      </w:r>
      <w:r w:rsidRPr="008728C2">
        <w:t>що</w:t>
      </w:r>
      <w:r w:rsidR="00C335FB">
        <w:t xml:space="preserve"> </w:t>
      </w:r>
      <w:r w:rsidRPr="008728C2">
        <w:t>предком</w:t>
      </w:r>
      <w:r w:rsidR="00C335FB">
        <w:t xml:space="preserve"> </w:t>
      </w:r>
      <w:r w:rsidRPr="008728C2">
        <w:t>вершини</w:t>
      </w:r>
      <w:r w:rsidR="00C335FB">
        <w:t xml:space="preserve"> </w:t>
      </w:r>
      <w:r w:rsidRPr="00CE2101">
        <w:rPr>
          <w:i/>
          <w:iCs/>
        </w:rPr>
        <w:t>t</w:t>
      </w:r>
      <w:r w:rsidR="00C335FB">
        <w:t xml:space="preserve"> </w:t>
      </w:r>
      <w:r w:rsidRPr="008728C2">
        <w:t>є</w:t>
      </w:r>
      <w:r w:rsidR="00C335FB">
        <w:t xml:space="preserve"> </w:t>
      </w:r>
      <w:r w:rsidRPr="008728C2">
        <w:t>вершина</w:t>
      </w:r>
      <w:r w:rsidR="00C335FB">
        <w:t xml:space="preserve"> </w:t>
      </w:r>
      <w:r w:rsidRPr="00CE2101">
        <w:rPr>
          <w:i/>
          <w:iCs/>
        </w:rPr>
        <w:t>v</w:t>
      </w:r>
      <w:r w:rsidR="007026FD" w:rsidRPr="007026FD">
        <w:rPr>
          <w:lang w:val="ru-RU"/>
        </w:rPr>
        <w:t> </w:t>
      </w:r>
      <w:r w:rsidR="007026FD" w:rsidRPr="007026FD">
        <w:t>(6)</w:t>
      </w:r>
      <w:r w:rsidRPr="007026FD">
        <w:t>:</w:t>
      </w:r>
    </w:p>
    <w:p w14:paraId="61CAE546" w14:textId="63820104" w:rsidR="00CE2101" w:rsidRPr="00CE2101" w:rsidRDefault="00CE2101" w:rsidP="00CE2101">
      <w:pPr>
        <w:pStyle w:val="af9"/>
        <w:rPr>
          <w:rFonts w:eastAsiaTheme="minorEastAsia"/>
          <w:lang w:val="uk-UA"/>
        </w:rPr>
      </w:pPr>
      <w:r w:rsidRPr="005054CE">
        <w:rPr>
          <w:rFonts w:eastAsiaTheme="minorEastAsia"/>
          <w:iCs/>
          <w:noProof w:val="0"/>
          <w:lang w:val="uk-UA"/>
        </w:rPr>
        <w:tab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[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] = </m:t>
        </m:r>
        <m:r>
          <w:rPr>
            <w:rFonts w:ascii="Cambria Math" w:hAnsi="Cambria Math"/>
          </w:rPr>
          <m:t>v</m:t>
        </m:r>
      </m:oMath>
      <w:r w:rsidRPr="009A4E71">
        <w:rPr>
          <w:rFonts w:eastAsiaTheme="minorEastAsia"/>
          <w:lang w:val="ru-RU"/>
        </w:rPr>
        <w:tab/>
      </w:r>
      <w:r>
        <w:rPr>
          <w:rFonts w:eastAsiaTheme="minorEastAsia"/>
          <w:lang w:val="uk-UA"/>
        </w:rPr>
        <w:t>(</w:t>
      </w:r>
      <w:r>
        <w:fldChar w:fldCharType="begin"/>
      </w:r>
      <w:r w:rsidRPr="009A4E71">
        <w:rPr>
          <w:lang w:val="ru-RU"/>
        </w:rPr>
        <w:instrText xml:space="preserve"> </w:instrText>
      </w:r>
      <w:r>
        <w:instrText>SEQ</w:instrText>
      </w:r>
      <w:r w:rsidRPr="009A4E71">
        <w:rPr>
          <w:lang w:val="ru-RU"/>
        </w:rPr>
        <w:instrText xml:space="preserve"> </w:instrText>
      </w:r>
      <w:r>
        <w:instrText>Equation</w:instrText>
      </w:r>
      <w:r w:rsidRPr="009A4E71">
        <w:rPr>
          <w:lang w:val="ru-RU"/>
        </w:rPr>
        <w:instrText xml:space="preserve"> \* </w:instrText>
      </w:r>
      <w:r>
        <w:instrText>ARABIC</w:instrText>
      </w:r>
      <w:r w:rsidRPr="009A4E71">
        <w:rPr>
          <w:lang w:val="ru-RU"/>
        </w:rPr>
        <w:instrText xml:space="preserve"> </w:instrText>
      </w:r>
      <w:r>
        <w:fldChar w:fldCharType="separate"/>
      </w:r>
      <w:r w:rsidR="002444F9">
        <w:t>6</w:t>
      </w:r>
      <w:r>
        <w:fldChar w:fldCharType="end"/>
      </w:r>
      <w:r>
        <w:rPr>
          <w:rFonts w:eastAsiaTheme="minorEastAsia"/>
          <w:lang w:val="uk-UA"/>
        </w:rPr>
        <w:t>)</w:t>
      </w:r>
    </w:p>
    <w:p w14:paraId="0F51EEDC" w14:textId="13DE0FEB" w:rsidR="009A4E71" w:rsidRPr="006C7797" w:rsidRDefault="009A4E71" w:rsidP="006C7797">
      <w:pPr>
        <w:pStyle w:val="2"/>
      </w:pPr>
      <w:r w:rsidRPr="006C7797">
        <w:t>Доведення</w:t>
      </w:r>
      <w:r w:rsidR="00C335FB">
        <w:t xml:space="preserve"> </w:t>
      </w:r>
      <w:r w:rsidRPr="006C7797">
        <w:t>істинності</w:t>
      </w:r>
      <w:r w:rsidR="00C335FB">
        <w:t xml:space="preserve"> </w:t>
      </w:r>
      <w:r w:rsidRPr="006C7797">
        <w:t>алгоритму</w:t>
      </w:r>
    </w:p>
    <w:p w14:paraId="55980BA5" w14:textId="44B8B774" w:rsidR="00CE2101" w:rsidRDefault="009A4E71" w:rsidP="009A4E71">
      <w:r>
        <w:t>Основне</w:t>
      </w:r>
      <w:r w:rsidR="00C335FB">
        <w:t xml:space="preserve"> </w:t>
      </w:r>
      <w:r>
        <w:t>твердження,</w:t>
      </w:r>
      <w:r w:rsidR="00C335FB">
        <w:t xml:space="preserve"> </w:t>
      </w:r>
      <w:r>
        <w:t>на</w:t>
      </w:r>
      <w:r w:rsidR="00C335FB">
        <w:t xml:space="preserve"> </w:t>
      </w:r>
      <w:r>
        <w:t>якому</w:t>
      </w:r>
      <w:r w:rsidR="00C335FB">
        <w:t xml:space="preserve"> </w:t>
      </w:r>
      <w:r>
        <w:t>заснована</w:t>
      </w:r>
      <w:r w:rsidR="00C335FB">
        <w:t xml:space="preserve"> </w:t>
      </w:r>
      <w:r>
        <w:t>коректність</w:t>
      </w:r>
      <w:r w:rsidR="00C335FB">
        <w:t xml:space="preserve"> </w:t>
      </w:r>
      <w:r>
        <w:t>алгоритму</w:t>
      </w:r>
      <w:r w:rsidR="00C335FB">
        <w:t xml:space="preserve"> </w:t>
      </w:r>
      <w:r>
        <w:t>Дейкстри,</w:t>
      </w:r>
      <w:r w:rsidR="00C335FB">
        <w:t xml:space="preserve"> </w:t>
      </w:r>
      <w:r>
        <w:t>наступне.</w:t>
      </w:r>
      <w:r w:rsidR="00C335FB">
        <w:t xml:space="preserve"> </w:t>
      </w:r>
      <w:r>
        <w:t>Стверджується,</w:t>
      </w:r>
      <w:r w:rsidR="00C335FB">
        <w:t xml:space="preserve"> </w:t>
      </w:r>
      <w:r>
        <w:t>що</w:t>
      </w:r>
      <w:r w:rsidR="00C335FB">
        <w:t xml:space="preserve"> </w:t>
      </w:r>
      <w:r>
        <w:t>після</w:t>
      </w:r>
      <w:r w:rsidR="00C335FB">
        <w:t xml:space="preserve"> </w:t>
      </w:r>
      <w:r>
        <w:t>того</w:t>
      </w:r>
      <w:r w:rsidR="00C335FB">
        <w:t xml:space="preserve"> </w:t>
      </w:r>
      <w:r>
        <w:t>як</w:t>
      </w:r>
      <w:r w:rsidR="00C335FB">
        <w:t xml:space="preserve"> </w:t>
      </w:r>
      <w:r>
        <w:t>будь-яка</w:t>
      </w:r>
      <w:r w:rsidR="00C335FB">
        <w:t xml:space="preserve"> </w:t>
      </w:r>
      <w:r>
        <w:t>вершина</w:t>
      </w:r>
      <w:r w:rsidR="00C335FB">
        <w:t xml:space="preserve"> </w:t>
      </w:r>
      <w:r w:rsidRPr="00591A99">
        <w:rPr>
          <w:i/>
        </w:rPr>
        <w:t>v</w:t>
      </w:r>
      <w:r w:rsidR="00C335FB">
        <w:t xml:space="preserve"> </w:t>
      </w:r>
      <w:r>
        <w:t>стає</w:t>
      </w:r>
      <w:r w:rsidR="00C335FB">
        <w:t xml:space="preserve"> </w:t>
      </w:r>
      <w:r>
        <w:t>поміченої,</w:t>
      </w:r>
      <w:r w:rsidR="00C335FB">
        <w:t xml:space="preserve"> </w:t>
      </w:r>
      <w:r>
        <w:t>поточна</w:t>
      </w:r>
      <w:r w:rsidR="00C335FB">
        <w:t xml:space="preserve"> </w:t>
      </w:r>
      <w:r>
        <w:t>відстань</w:t>
      </w:r>
      <w:r w:rsidR="00C335FB">
        <w:t xml:space="preserve"> </w:t>
      </w:r>
      <w:r>
        <w:t>до</w:t>
      </w:r>
      <w:r w:rsidR="00C335FB">
        <w:t xml:space="preserve"> </w:t>
      </w:r>
      <w:r>
        <w:t>неї</w:t>
      </w:r>
      <w:r w:rsidR="00C335FB">
        <w:t xml:space="preserve"> </w:t>
      </w:r>
      <w:r w:rsidRPr="00CB56AE">
        <w:rPr>
          <w:i/>
          <w:iCs/>
        </w:rPr>
        <w:t>d[v]</w:t>
      </w:r>
      <w:r w:rsidR="00C335FB">
        <w:t xml:space="preserve"> </w:t>
      </w:r>
      <w:r>
        <w:t>вже</w:t>
      </w:r>
      <w:r w:rsidR="00C335FB">
        <w:t xml:space="preserve"> </w:t>
      </w:r>
      <w:r>
        <w:t>є</w:t>
      </w:r>
      <w:r w:rsidR="00C335FB">
        <w:t xml:space="preserve"> </w:t>
      </w:r>
      <w:r>
        <w:t>найкоротшою,</w:t>
      </w:r>
      <w:r w:rsidR="00C335FB">
        <w:t xml:space="preserve"> </w:t>
      </w:r>
      <w:r>
        <w:t>і,</w:t>
      </w:r>
      <w:r w:rsidR="00C335FB">
        <w:t xml:space="preserve"> </w:t>
      </w:r>
      <w:r>
        <w:t>відповідно,</w:t>
      </w:r>
      <w:r w:rsidR="00C335FB">
        <w:t xml:space="preserve"> </w:t>
      </w:r>
      <w:r>
        <w:t>більше</w:t>
      </w:r>
      <w:r w:rsidR="00C335FB">
        <w:t xml:space="preserve"> </w:t>
      </w:r>
      <w:r>
        <w:t>не</w:t>
      </w:r>
      <w:r w:rsidR="00C335FB">
        <w:t xml:space="preserve"> </w:t>
      </w:r>
      <w:r>
        <w:t>буде</w:t>
      </w:r>
      <w:r w:rsidR="00C335FB">
        <w:t xml:space="preserve"> </w:t>
      </w:r>
      <w:r>
        <w:t>змінюватис</w:t>
      </w:r>
      <w:r w:rsidR="00591A99">
        <w:t>ь</w:t>
      </w:r>
      <w:r>
        <w:t>.</w:t>
      </w:r>
    </w:p>
    <w:p w14:paraId="12A1FCFF" w14:textId="71D6BCC0" w:rsidR="00AD5B66" w:rsidRDefault="00AD5B66" w:rsidP="00AD5B66">
      <w:r>
        <w:lastRenderedPageBreak/>
        <w:t>Доказ</w:t>
      </w:r>
      <w:r w:rsidR="00C335FB">
        <w:t xml:space="preserve"> </w:t>
      </w:r>
      <w:r>
        <w:t>будемо</w:t>
      </w:r>
      <w:r w:rsidR="00C335FB">
        <w:t xml:space="preserve"> </w:t>
      </w:r>
      <w:r>
        <w:t>виробляти</w:t>
      </w:r>
      <w:r w:rsidR="00C335FB">
        <w:t xml:space="preserve"> </w:t>
      </w:r>
      <w:r w:rsidR="00591A99">
        <w:t>за</w:t>
      </w:r>
      <w:r w:rsidR="00C335FB">
        <w:t xml:space="preserve"> </w:t>
      </w:r>
      <w:r w:rsidR="00591A99">
        <w:t>індукцією</w:t>
      </w:r>
      <w:r>
        <w:t>.</w:t>
      </w:r>
      <w:r w:rsidR="00C335FB">
        <w:t xml:space="preserve"> </w:t>
      </w:r>
      <w:r>
        <w:t>Для</w:t>
      </w:r>
      <w:r w:rsidR="00C335FB">
        <w:t xml:space="preserve"> </w:t>
      </w:r>
      <w:r>
        <w:t>першої</w:t>
      </w:r>
      <w:r w:rsidR="00C335FB">
        <w:t xml:space="preserve"> </w:t>
      </w:r>
      <w:r>
        <w:t>ітерації</w:t>
      </w:r>
      <w:r w:rsidR="00C335FB">
        <w:t xml:space="preserve"> </w:t>
      </w:r>
      <w:r>
        <w:t>справедливість</w:t>
      </w:r>
      <w:r w:rsidR="00C335FB">
        <w:t xml:space="preserve"> </w:t>
      </w:r>
      <w:r w:rsidR="00591A99">
        <w:t>твердження</w:t>
      </w:r>
      <w:r w:rsidR="00C335FB">
        <w:t xml:space="preserve"> </w:t>
      </w:r>
      <w:r>
        <w:t>очевидна</w:t>
      </w:r>
      <w:r w:rsidR="009A5576">
        <w:t> –</w:t>
      </w:r>
      <w:r w:rsidR="00C335FB">
        <w:t xml:space="preserve"> </w:t>
      </w:r>
      <w:r>
        <w:t>для</w:t>
      </w:r>
      <w:r w:rsidR="00C335FB">
        <w:t xml:space="preserve"> </w:t>
      </w:r>
      <w:r>
        <w:t>вершини</w:t>
      </w:r>
      <w:r w:rsidR="00C335FB">
        <w:t xml:space="preserve"> </w:t>
      </w:r>
      <w:r w:rsidRPr="00690EA4">
        <w:rPr>
          <w:i/>
          <w:iCs/>
        </w:rPr>
        <w:t>s</w:t>
      </w:r>
      <w:r w:rsidR="00C335FB">
        <w:t xml:space="preserve"> </w:t>
      </w:r>
      <w:r>
        <w:t>маємо</w:t>
      </w:r>
      <w:r w:rsidR="00C335FB">
        <w:t xml:space="preserve"> </w:t>
      </w:r>
      <w:r w:rsidRPr="00AD5B66">
        <w:rPr>
          <w:i/>
          <w:iCs/>
        </w:rPr>
        <w:t>d[s]</w:t>
      </w:r>
      <w:r w:rsidR="00486033">
        <w:rPr>
          <w:i/>
          <w:iCs/>
        </w:rPr>
        <w:t> </w:t>
      </w:r>
      <w:r w:rsidRPr="00AD5B66">
        <w:rPr>
          <w:i/>
          <w:iCs/>
        </w:rPr>
        <w:t>=</w:t>
      </w:r>
      <w:r w:rsidR="00486033">
        <w:rPr>
          <w:i/>
          <w:iCs/>
        </w:rPr>
        <w:t> </w:t>
      </w:r>
      <w:r w:rsidRPr="00AD5B66">
        <w:rPr>
          <w:i/>
          <w:iCs/>
        </w:rPr>
        <w:t>0</w:t>
      </w:r>
      <w:r>
        <w:t>,</w:t>
      </w:r>
      <w:r w:rsidR="00C335FB">
        <w:t xml:space="preserve"> </w:t>
      </w:r>
      <w:r>
        <w:t>що</w:t>
      </w:r>
      <w:r w:rsidR="00C335FB">
        <w:t xml:space="preserve"> </w:t>
      </w:r>
      <w:r>
        <w:t>і</w:t>
      </w:r>
      <w:r w:rsidR="00C335FB">
        <w:t xml:space="preserve"> </w:t>
      </w:r>
      <w:r>
        <w:t>є</w:t>
      </w:r>
      <w:r w:rsidR="00C335FB">
        <w:t xml:space="preserve"> </w:t>
      </w:r>
      <w:r>
        <w:t>довжиною</w:t>
      </w:r>
      <w:r w:rsidR="00C335FB">
        <w:t xml:space="preserve"> </w:t>
      </w:r>
      <w:r>
        <w:t>найкоротшого</w:t>
      </w:r>
      <w:r w:rsidR="00C335FB">
        <w:t xml:space="preserve"> </w:t>
      </w:r>
      <w:r>
        <w:t>шляху</w:t>
      </w:r>
      <w:r w:rsidR="00C335FB">
        <w:t xml:space="preserve"> </w:t>
      </w:r>
      <w:r>
        <w:t>до</w:t>
      </w:r>
      <w:r w:rsidR="00C335FB">
        <w:t xml:space="preserve"> </w:t>
      </w:r>
      <w:r>
        <w:t>неї.</w:t>
      </w:r>
      <w:r w:rsidR="00C335FB">
        <w:t xml:space="preserve"> </w:t>
      </w:r>
      <w:r>
        <w:t>Нехай</w:t>
      </w:r>
      <w:r w:rsidR="00C335FB">
        <w:t xml:space="preserve"> </w:t>
      </w:r>
      <w:r>
        <w:t>тепер</w:t>
      </w:r>
      <w:r w:rsidR="00C335FB">
        <w:t xml:space="preserve"> </w:t>
      </w:r>
      <w:r>
        <w:t>це</w:t>
      </w:r>
      <w:r w:rsidR="00C335FB">
        <w:t xml:space="preserve"> </w:t>
      </w:r>
      <w:r>
        <w:t>твердження</w:t>
      </w:r>
      <w:r w:rsidR="00C335FB">
        <w:t xml:space="preserve"> </w:t>
      </w:r>
      <w:r>
        <w:t>виконано</w:t>
      </w:r>
      <w:r w:rsidR="00C335FB">
        <w:t xml:space="preserve"> </w:t>
      </w:r>
      <w:r>
        <w:t>для</w:t>
      </w:r>
      <w:r w:rsidR="00C335FB">
        <w:t xml:space="preserve"> </w:t>
      </w:r>
      <w:r>
        <w:t>всіх</w:t>
      </w:r>
      <w:r w:rsidR="00C335FB">
        <w:t xml:space="preserve"> </w:t>
      </w:r>
      <w:r>
        <w:t>попередніх</w:t>
      </w:r>
      <w:r w:rsidR="00C335FB">
        <w:t xml:space="preserve"> </w:t>
      </w:r>
      <w:r>
        <w:t>ітерацій,</w:t>
      </w:r>
      <w:r w:rsidR="00C335FB">
        <w:t xml:space="preserve"> </w:t>
      </w:r>
      <w:r>
        <w:t>т</w:t>
      </w:r>
      <w:r w:rsidR="00E50BD0">
        <w:t>обто</w:t>
      </w:r>
      <w:r w:rsidR="00C335FB">
        <w:t xml:space="preserve"> </w:t>
      </w:r>
      <w:r w:rsidR="00E50BD0">
        <w:t>всіх</w:t>
      </w:r>
      <w:r w:rsidR="00C335FB">
        <w:t xml:space="preserve"> </w:t>
      </w:r>
      <w:r w:rsidR="00E50BD0">
        <w:t>уже</w:t>
      </w:r>
      <w:r w:rsidR="00C335FB">
        <w:t xml:space="preserve"> </w:t>
      </w:r>
      <w:r w:rsidR="00E50BD0">
        <w:t>помічених</w:t>
      </w:r>
      <w:r w:rsidR="00C335FB">
        <w:t xml:space="preserve"> </w:t>
      </w:r>
      <w:r w:rsidR="00E50BD0">
        <w:t>вершин.</w:t>
      </w:r>
      <w:r w:rsidR="00C335FB">
        <w:t xml:space="preserve"> </w:t>
      </w:r>
      <w:r w:rsidR="00E50BD0">
        <w:t>Д</w:t>
      </w:r>
      <w:r>
        <w:t>оведемо,</w:t>
      </w:r>
      <w:r w:rsidR="00C335FB">
        <w:t xml:space="preserve"> </w:t>
      </w:r>
      <w:r>
        <w:t>що</w:t>
      </w:r>
      <w:r w:rsidR="00C335FB">
        <w:t xml:space="preserve"> </w:t>
      </w:r>
      <w:r>
        <w:t>воно</w:t>
      </w:r>
      <w:r w:rsidR="00C335FB">
        <w:t xml:space="preserve"> </w:t>
      </w:r>
      <w:r>
        <w:t>не</w:t>
      </w:r>
      <w:r w:rsidR="00C335FB">
        <w:t xml:space="preserve"> </w:t>
      </w:r>
      <w:r>
        <w:t>порушується</w:t>
      </w:r>
      <w:r w:rsidR="00C335FB">
        <w:t xml:space="preserve"> </w:t>
      </w:r>
      <w:r>
        <w:t>після</w:t>
      </w:r>
      <w:r w:rsidR="00C335FB">
        <w:t xml:space="preserve"> </w:t>
      </w:r>
      <w:r>
        <w:t>виконання</w:t>
      </w:r>
      <w:r w:rsidR="00C335FB">
        <w:t xml:space="preserve"> </w:t>
      </w:r>
      <w:r>
        <w:t>поточної</w:t>
      </w:r>
      <w:r w:rsidR="00C335FB">
        <w:t xml:space="preserve"> </w:t>
      </w:r>
      <w:r>
        <w:t>ітерації.</w:t>
      </w:r>
      <w:r w:rsidR="00C335FB">
        <w:t xml:space="preserve"> </w:t>
      </w:r>
      <w:r>
        <w:t>Нехай</w:t>
      </w:r>
      <w:r w:rsidR="00C335FB">
        <w:t xml:space="preserve"> </w:t>
      </w:r>
      <w:r w:rsidRPr="0091499E">
        <w:rPr>
          <w:i/>
          <w:iCs/>
        </w:rPr>
        <w:t>v</w:t>
      </w:r>
      <w:r w:rsidR="009A5576">
        <w:t> –</w:t>
      </w:r>
      <w:r w:rsidR="00C335FB">
        <w:t xml:space="preserve"> </w:t>
      </w:r>
      <w:r>
        <w:t>вершина,</w:t>
      </w:r>
      <w:r w:rsidR="00C335FB">
        <w:t xml:space="preserve"> </w:t>
      </w:r>
      <w:r>
        <w:t>обрана</w:t>
      </w:r>
      <w:r w:rsidR="00C335FB">
        <w:t xml:space="preserve"> </w:t>
      </w:r>
      <w:r>
        <w:t>на</w:t>
      </w:r>
      <w:r w:rsidR="00C335FB">
        <w:t xml:space="preserve"> </w:t>
      </w:r>
      <w:r>
        <w:t>поточній</w:t>
      </w:r>
      <w:r w:rsidR="00C335FB">
        <w:t xml:space="preserve"> </w:t>
      </w:r>
      <w:r>
        <w:t>ітерації,</w:t>
      </w:r>
      <w:r w:rsidR="00C335FB">
        <w:t xml:space="preserve"> </w:t>
      </w:r>
      <w:r>
        <w:t>тобто</w:t>
      </w:r>
      <w:r w:rsidR="00C335FB">
        <w:t xml:space="preserve"> </w:t>
      </w:r>
      <w:r>
        <w:t>вершина,</w:t>
      </w:r>
      <w:r w:rsidR="00C335FB">
        <w:t xml:space="preserve"> </w:t>
      </w:r>
      <w:r>
        <w:t>яку</w:t>
      </w:r>
      <w:r w:rsidR="00C335FB">
        <w:t xml:space="preserve"> </w:t>
      </w:r>
      <w:r>
        <w:t>алгоритм</w:t>
      </w:r>
      <w:r w:rsidR="00C335FB">
        <w:t xml:space="preserve"> </w:t>
      </w:r>
      <w:r>
        <w:t>збирається</w:t>
      </w:r>
      <w:r w:rsidR="00C335FB">
        <w:t xml:space="preserve"> </w:t>
      </w:r>
      <w:r>
        <w:t>помітити.</w:t>
      </w:r>
      <w:r w:rsidR="00C335FB">
        <w:t xml:space="preserve"> </w:t>
      </w:r>
      <w:r>
        <w:t>Доведемо,</w:t>
      </w:r>
      <w:r w:rsidR="00C335FB">
        <w:t xml:space="preserve"> </w:t>
      </w:r>
      <w:r>
        <w:t>що</w:t>
      </w:r>
      <w:r w:rsidR="00C335FB">
        <w:t xml:space="preserve"> </w:t>
      </w:r>
      <w:r w:rsidRPr="00F65DD0">
        <w:rPr>
          <w:i/>
          <w:iCs/>
        </w:rPr>
        <w:t>d[v]</w:t>
      </w:r>
      <w:r w:rsidR="00C335FB">
        <w:t xml:space="preserve"> </w:t>
      </w:r>
      <w:r>
        <w:t>дійсно</w:t>
      </w:r>
      <w:r w:rsidR="00C335FB">
        <w:t xml:space="preserve"> </w:t>
      </w:r>
      <w:r>
        <w:t>дорівнює</w:t>
      </w:r>
      <w:r w:rsidR="00C335FB">
        <w:t xml:space="preserve"> </w:t>
      </w:r>
      <w:r>
        <w:t>довжині</w:t>
      </w:r>
      <w:r w:rsidR="00C335FB">
        <w:t xml:space="preserve"> </w:t>
      </w:r>
      <w:r>
        <w:t>найкоротшого</w:t>
      </w:r>
      <w:r w:rsidR="00C335FB">
        <w:t xml:space="preserve"> </w:t>
      </w:r>
      <w:r>
        <w:t>шляху</w:t>
      </w:r>
      <w:r w:rsidR="00C335FB">
        <w:t xml:space="preserve"> </w:t>
      </w:r>
      <w:r>
        <w:t>до</w:t>
      </w:r>
      <w:r w:rsidR="00C335FB">
        <w:t xml:space="preserve"> </w:t>
      </w:r>
      <w:r>
        <w:t>неї</w:t>
      </w:r>
      <w:r w:rsidR="00C335FB">
        <w:t xml:space="preserve"> </w:t>
      </w:r>
      <w:r>
        <w:t>(позначимо</w:t>
      </w:r>
      <w:r w:rsidR="00C335FB">
        <w:t xml:space="preserve"> </w:t>
      </w:r>
      <w:r>
        <w:t>цю</w:t>
      </w:r>
      <w:r w:rsidR="00C335FB">
        <w:t xml:space="preserve"> </w:t>
      </w:r>
      <w:r>
        <w:t>довжину</w:t>
      </w:r>
      <w:r w:rsidR="00C335FB">
        <w:t xml:space="preserve"> </w:t>
      </w:r>
      <w:r>
        <w:t>через</w:t>
      </w:r>
      <w:r w:rsidR="00C335FB">
        <w:t xml:space="preserve"> </w:t>
      </w:r>
      <w:r w:rsidRPr="00A26834">
        <w:rPr>
          <w:i/>
          <w:iCs/>
        </w:rPr>
        <w:t>l[v]</w:t>
      </w:r>
      <w:r>
        <w:t>).</w:t>
      </w:r>
    </w:p>
    <w:p w14:paraId="6B738133" w14:textId="09805E4D" w:rsidR="00AD5B66" w:rsidRDefault="00AD5B66" w:rsidP="00AD5B66">
      <w:r>
        <w:t>Розглянемо</w:t>
      </w:r>
      <w:r w:rsidR="00C335FB">
        <w:t xml:space="preserve"> </w:t>
      </w:r>
      <w:r>
        <w:t>найкоротший</w:t>
      </w:r>
      <w:r w:rsidR="00C335FB">
        <w:t xml:space="preserve"> </w:t>
      </w:r>
      <w:r>
        <w:t>шлях</w:t>
      </w:r>
      <w:r w:rsidR="00C335FB">
        <w:t xml:space="preserve"> </w:t>
      </w:r>
      <w:r w:rsidRPr="00A507DF">
        <w:rPr>
          <w:i/>
          <w:iCs/>
        </w:rPr>
        <w:t>P</w:t>
      </w:r>
      <w:r w:rsidR="00C335FB">
        <w:t xml:space="preserve"> </w:t>
      </w:r>
      <w:r>
        <w:t>до</w:t>
      </w:r>
      <w:r w:rsidR="00C335FB">
        <w:t xml:space="preserve"> </w:t>
      </w:r>
      <w:r>
        <w:t>вершини</w:t>
      </w:r>
      <w:r w:rsidR="00C335FB">
        <w:t xml:space="preserve"> </w:t>
      </w:r>
      <w:r w:rsidRPr="00B82876">
        <w:rPr>
          <w:i/>
          <w:iCs/>
        </w:rPr>
        <w:t>v</w:t>
      </w:r>
      <w:r>
        <w:t>.</w:t>
      </w:r>
      <w:r w:rsidR="00C335FB">
        <w:t xml:space="preserve"> </w:t>
      </w:r>
      <w:r>
        <w:t>Зрозуміло,</w:t>
      </w:r>
      <w:r w:rsidR="00C335FB">
        <w:t xml:space="preserve"> </w:t>
      </w:r>
      <w:r>
        <w:t>цей</w:t>
      </w:r>
      <w:r w:rsidR="00C335FB">
        <w:t xml:space="preserve"> </w:t>
      </w:r>
      <w:r>
        <w:t>шлях</w:t>
      </w:r>
      <w:r w:rsidR="00C335FB">
        <w:t xml:space="preserve"> </w:t>
      </w:r>
      <w:r>
        <w:t>можна</w:t>
      </w:r>
      <w:r w:rsidR="00C335FB">
        <w:t xml:space="preserve"> </w:t>
      </w:r>
      <w:r>
        <w:t>розбити</w:t>
      </w:r>
      <w:r w:rsidR="00C335FB">
        <w:t xml:space="preserve"> </w:t>
      </w:r>
      <w:r>
        <w:t>на</w:t>
      </w:r>
      <w:r w:rsidR="00C335FB">
        <w:t xml:space="preserve"> </w:t>
      </w:r>
      <w:r>
        <w:t>два</w:t>
      </w:r>
      <w:r w:rsidR="00C335FB">
        <w:t xml:space="preserve"> </w:t>
      </w:r>
      <w:r>
        <w:t>шляхи:</w:t>
      </w:r>
      <w:r w:rsidR="00C335FB">
        <w:t xml:space="preserve"> </w:t>
      </w:r>
      <w:r w:rsidRPr="0079799D">
        <w:rPr>
          <w:i/>
          <w:iCs/>
        </w:rPr>
        <w:t>P</w:t>
      </w:r>
      <w:r w:rsidRPr="0079799D">
        <w:rPr>
          <w:i/>
          <w:iCs/>
          <w:vertAlign w:val="subscript"/>
        </w:rPr>
        <w:t>1</w:t>
      </w:r>
      <w:r>
        <w:t>,</w:t>
      </w:r>
      <w:r w:rsidR="00C335FB">
        <w:t xml:space="preserve"> </w:t>
      </w:r>
      <w:r>
        <w:t>що</w:t>
      </w:r>
      <w:r w:rsidR="00C335FB">
        <w:t xml:space="preserve"> </w:t>
      </w:r>
      <w:r>
        <w:t>складається</w:t>
      </w:r>
      <w:r w:rsidR="00C335FB">
        <w:t xml:space="preserve"> </w:t>
      </w:r>
      <w:r>
        <w:t>тільки</w:t>
      </w:r>
      <w:r w:rsidR="00C335FB">
        <w:t xml:space="preserve"> </w:t>
      </w:r>
      <w:r>
        <w:t>з</w:t>
      </w:r>
      <w:r w:rsidR="00C335FB">
        <w:t xml:space="preserve"> </w:t>
      </w:r>
      <w:r>
        <w:t>позначених</w:t>
      </w:r>
      <w:r w:rsidR="00C335FB">
        <w:t xml:space="preserve"> </w:t>
      </w:r>
      <w:r>
        <w:t>вершин</w:t>
      </w:r>
      <w:r w:rsidR="00C335FB">
        <w:t xml:space="preserve"> </w:t>
      </w:r>
      <w:r>
        <w:t>(як</w:t>
      </w:r>
      <w:r w:rsidR="00C335FB">
        <w:t xml:space="preserve"> </w:t>
      </w:r>
      <w:r>
        <w:t>мінімум</w:t>
      </w:r>
      <w:r w:rsidR="00C335FB">
        <w:t xml:space="preserve"> </w:t>
      </w:r>
      <w:r>
        <w:t>стартова</w:t>
      </w:r>
      <w:r w:rsidR="00C335FB">
        <w:t xml:space="preserve"> </w:t>
      </w:r>
      <w:r>
        <w:t>вершина</w:t>
      </w:r>
      <w:r w:rsidR="00C335FB">
        <w:t xml:space="preserve"> </w:t>
      </w:r>
      <w:r w:rsidRPr="00B82876">
        <w:rPr>
          <w:i/>
          <w:iCs/>
        </w:rPr>
        <w:t>s</w:t>
      </w:r>
      <w:r w:rsidR="00C335FB">
        <w:t xml:space="preserve"> </w:t>
      </w:r>
      <w:r>
        <w:t>буде</w:t>
      </w:r>
      <w:r w:rsidR="00C335FB">
        <w:t xml:space="preserve"> </w:t>
      </w:r>
      <w:r>
        <w:t>в</w:t>
      </w:r>
      <w:r w:rsidR="00C335FB">
        <w:t xml:space="preserve"> </w:t>
      </w:r>
      <w:r>
        <w:t>цьому</w:t>
      </w:r>
      <w:r w:rsidR="00C335FB">
        <w:t xml:space="preserve"> </w:t>
      </w:r>
      <w:r>
        <w:t>шляху),</w:t>
      </w:r>
      <w:r w:rsidR="00C335FB">
        <w:t xml:space="preserve"> </w:t>
      </w:r>
      <w:r>
        <w:t>і</w:t>
      </w:r>
      <w:r w:rsidR="00C335FB">
        <w:t xml:space="preserve"> </w:t>
      </w:r>
      <w:r>
        <w:t>інша</w:t>
      </w:r>
      <w:r w:rsidR="00C335FB">
        <w:t xml:space="preserve"> </w:t>
      </w:r>
      <w:r>
        <w:t>частина</w:t>
      </w:r>
      <w:r w:rsidR="00C335FB">
        <w:t xml:space="preserve"> </w:t>
      </w:r>
      <w:r>
        <w:t>шляху</w:t>
      </w:r>
      <w:r w:rsidR="00C335FB">
        <w:t xml:space="preserve"> </w:t>
      </w:r>
      <w:r w:rsidRPr="00B82876">
        <w:rPr>
          <w:i/>
          <w:iCs/>
        </w:rPr>
        <w:t>P</w:t>
      </w:r>
      <w:r w:rsidRPr="00B82876">
        <w:rPr>
          <w:i/>
          <w:iCs/>
          <w:vertAlign w:val="subscript"/>
        </w:rPr>
        <w:t>2</w:t>
      </w:r>
      <w:r w:rsidR="00C335FB">
        <w:t xml:space="preserve"> </w:t>
      </w:r>
      <w:r>
        <w:t>(вона</w:t>
      </w:r>
      <w:r w:rsidR="00C335FB">
        <w:t xml:space="preserve"> </w:t>
      </w:r>
      <w:r>
        <w:t>теж</w:t>
      </w:r>
      <w:r w:rsidR="00C335FB">
        <w:t xml:space="preserve"> </w:t>
      </w:r>
      <w:r>
        <w:t>може</w:t>
      </w:r>
      <w:r w:rsidR="00C335FB">
        <w:t xml:space="preserve"> </w:t>
      </w:r>
      <w:r>
        <w:t>включати</w:t>
      </w:r>
      <w:r w:rsidR="00C335FB">
        <w:t xml:space="preserve"> </w:t>
      </w:r>
      <w:r>
        <w:t>помічені</w:t>
      </w:r>
      <w:r w:rsidR="00C335FB">
        <w:t xml:space="preserve"> </w:t>
      </w:r>
      <w:r>
        <w:t>вершини,</w:t>
      </w:r>
      <w:r w:rsidR="00C335FB">
        <w:t xml:space="preserve"> </w:t>
      </w:r>
      <w:r>
        <w:t>але</w:t>
      </w:r>
      <w:r w:rsidR="00C335FB">
        <w:t xml:space="preserve"> </w:t>
      </w:r>
      <w:r>
        <w:t>починається</w:t>
      </w:r>
      <w:r w:rsidR="00C335FB">
        <w:t xml:space="preserve"> </w:t>
      </w:r>
      <w:r>
        <w:t>обов'язково</w:t>
      </w:r>
      <w:r w:rsidR="00C335FB">
        <w:t xml:space="preserve"> </w:t>
      </w:r>
      <w:r>
        <w:t>з</w:t>
      </w:r>
      <w:r w:rsidR="00C335FB">
        <w:t xml:space="preserve"> </w:t>
      </w:r>
      <w:r>
        <w:t>непомічених).</w:t>
      </w:r>
      <w:r w:rsidR="00C335FB">
        <w:t xml:space="preserve"> </w:t>
      </w:r>
      <w:r>
        <w:t>Позначимо</w:t>
      </w:r>
      <w:r w:rsidR="00C335FB">
        <w:t xml:space="preserve"> </w:t>
      </w:r>
      <w:r>
        <w:t>через</w:t>
      </w:r>
      <w:r w:rsidR="00C335FB">
        <w:t xml:space="preserve"> </w:t>
      </w:r>
      <w:r w:rsidRPr="00A366A2">
        <w:rPr>
          <w:i/>
          <w:iCs/>
        </w:rPr>
        <w:t>p</w:t>
      </w:r>
      <w:r w:rsidR="00C335FB">
        <w:t xml:space="preserve"> </w:t>
      </w:r>
      <w:r>
        <w:t>першу</w:t>
      </w:r>
      <w:r w:rsidR="00C335FB">
        <w:t xml:space="preserve"> </w:t>
      </w:r>
      <w:r>
        <w:t>вершину</w:t>
      </w:r>
      <w:r w:rsidR="00C335FB">
        <w:t xml:space="preserve"> </w:t>
      </w:r>
      <w:r>
        <w:t>шляху</w:t>
      </w:r>
      <w:r w:rsidR="00C335FB">
        <w:t xml:space="preserve"> </w:t>
      </w:r>
      <w:r w:rsidRPr="00A366A2">
        <w:rPr>
          <w:i/>
          <w:iCs/>
        </w:rPr>
        <w:t>P</w:t>
      </w:r>
      <w:r w:rsidRPr="00A366A2">
        <w:rPr>
          <w:i/>
          <w:iCs/>
          <w:vertAlign w:val="subscript"/>
        </w:rPr>
        <w:t>2</w:t>
      </w:r>
      <w:r>
        <w:t>,</w:t>
      </w:r>
      <w:r w:rsidR="00C335FB">
        <w:t xml:space="preserve"> </w:t>
      </w:r>
      <w:r>
        <w:t>а</w:t>
      </w:r>
      <w:r w:rsidR="00C335FB">
        <w:t xml:space="preserve"> </w:t>
      </w:r>
      <w:r>
        <w:t>через</w:t>
      </w:r>
      <w:r w:rsidR="00C335FB">
        <w:t xml:space="preserve"> </w:t>
      </w:r>
      <w:r w:rsidRPr="00A366A2">
        <w:rPr>
          <w:i/>
          <w:iCs/>
        </w:rPr>
        <w:t>q</w:t>
      </w:r>
      <w:r w:rsidR="00A366A2">
        <w:t> –</w:t>
      </w:r>
      <w:r w:rsidR="00C335FB">
        <w:t xml:space="preserve"> </w:t>
      </w:r>
      <w:r>
        <w:t>останню</w:t>
      </w:r>
      <w:r w:rsidR="00C335FB">
        <w:t xml:space="preserve"> </w:t>
      </w:r>
      <w:r>
        <w:t>вершину</w:t>
      </w:r>
      <w:r w:rsidR="00C335FB">
        <w:t xml:space="preserve"> </w:t>
      </w:r>
      <w:r>
        <w:t>шляху</w:t>
      </w:r>
      <w:r w:rsidR="00C335FB">
        <w:t xml:space="preserve"> </w:t>
      </w:r>
      <w:r w:rsidRPr="00A366A2">
        <w:rPr>
          <w:i/>
          <w:iCs/>
        </w:rPr>
        <w:t>P</w:t>
      </w:r>
      <w:r w:rsidRPr="00A366A2">
        <w:rPr>
          <w:i/>
          <w:iCs/>
          <w:vertAlign w:val="subscript"/>
        </w:rPr>
        <w:t>1</w:t>
      </w:r>
      <w:r>
        <w:t>.</w:t>
      </w:r>
    </w:p>
    <w:p w14:paraId="49307511" w14:textId="41EFA86D" w:rsidR="00AD5B66" w:rsidRDefault="00AD5B66" w:rsidP="00AD5B66">
      <w:r>
        <w:t>Доведемо</w:t>
      </w:r>
      <w:r w:rsidR="00C335FB">
        <w:t xml:space="preserve"> </w:t>
      </w:r>
      <w:r>
        <w:t>спочатку</w:t>
      </w:r>
      <w:r w:rsidR="00C335FB">
        <w:t xml:space="preserve"> </w:t>
      </w:r>
      <w:r>
        <w:t>твердження</w:t>
      </w:r>
      <w:r w:rsidR="00C335FB">
        <w:t xml:space="preserve"> </w:t>
      </w:r>
      <w:r>
        <w:t>для</w:t>
      </w:r>
      <w:r w:rsidR="00C335FB">
        <w:t xml:space="preserve"> </w:t>
      </w:r>
      <w:r>
        <w:t>вершини</w:t>
      </w:r>
      <w:r w:rsidR="00C335FB">
        <w:t xml:space="preserve"> </w:t>
      </w:r>
      <w:r w:rsidRPr="00433CC7">
        <w:rPr>
          <w:i/>
          <w:iCs/>
        </w:rPr>
        <w:t>р</w:t>
      </w:r>
      <w:r>
        <w:t>,</w:t>
      </w:r>
      <w:r w:rsidR="00C335FB">
        <w:t xml:space="preserve"> </w:t>
      </w:r>
      <w:r>
        <w:t>тобто</w:t>
      </w:r>
      <w:r w:rsidR="00C335FB">
        <w:t xml:space="preserve"> </w:t>
      </w:r>
      <w:r>
        <w:t>доведемо</w:t>
      </w:r>
      <w:r w:rsidR="00C335FB">
        <w:t xml:space="preserve"> </w:t>
      </w:r>
      <w:r>
        <w:t>рівність</w:t>
      </w:r>
      <w:r w:rsidR="00C335FB">
        <w:t xml:space="preserve"> </w:t>
      </w:r>
      <w:r w:rsidRPr="00F5727B">
        <w:rPr>
          <w:i/>
          <w:iCs/>
        </w:rPr>
        <w:t>d[p]</w:t>
      </w:r>
      <w:r w:rsidR="00F5727B" w:rsidRPr="00F5727B">
        <w:rPr>
          <w:i/>
          <w:iCs/>
        </w:rPr>
        <w:t> </w:t>
      </w:r>
      <w:r w:rsidRPr="00F5727B">
        <w:rPr>
          <w:i/>
          <w:iCs/>
        </w:rPr>
        <w:t>=</w:t>
      </w:r>
      <w:r w:rsidR="00F5727B" w:rsidRPr="00F5727B">
        <w:rPr>
          <w:i/>
          <w:iCs/>
        </w:rPr>
        <w:t> </w:t>
      </w:r>
      <w:r w:rsidRPr="00F5727B">
        <w:rPr>
          <w:i/>
          <w:iCs/>
        </w:rPr>
        <w:t>l[p]</w:t>
      </w:r>
      <w:r>
        <w:t>.</w:t>
      </w:r>
      <w:r w:rsidR="00C335FB">
        <w:t xml:space="preserve"> </w:t>
      </w:r>
      <w:r>
        <w:t>Однак</w:t>
      </w:r>
      <w:r w:rsidR="00591A99">
        <w:t>,</w:t>
      </w:r>
      <w:r w:rsidR="00C335FB">
        <w:t xml:space="preserve"> </w:t>
      </w:r>
      <w:r>
        <w:t>це</w:t>
      </w:r>
      <w:r w:rsidR="00C335FB">
        <w:t xml:space="preserve"> </w:t>
      </w:r>
      <w:r>
        <w:t>практично</w:t>
      </w:r>
      <w:r w:rsidR="00C335FB">
        <w:t xml:space="preserve"> </w:t>
      </w:r>
      <w:r>
        <w:t>очевидно,</w:t>
      </w:r>
      <w:r w:rsidR="00C335FB">
        <w:t xml:space="preserve"> </w:t>
      </w:r>
      <w:r>
        <w:t>бо</w:t>
      </w:r>
      <w:r w:rsidR="00C335FB">
        <w:t xml:space="preserve"> </w:t>
      </w:r>
      <w:r>
        <w:t>на</w:t>
      </w:r>
      <w:r w:rsidR="00C335FB">
        <w:t xml:space="preserve"> </w:t>
      </w:r>
      <w:r>
        <w:t>одній</w:t>
      </w:r>
      <w:r w:rsidR="00C335FB">
        <w:t xml:space="preserve"> </w:t>
      </w:r>
      <w:r>
        <w:t>з</w:t>
      </w:r>
      <w:r w:rsidR="00C335FB">
        <w:t xml:space="preserve"> </w:t>
      </w:r>
      <w:r>
        <w:t>попередніх</w:t>
      </w:r>
      <w:r w:rsidR="00C335FB">
        <w:t xml:space="preserve"> </w:t>
      </w:r>
      <w:r>
        <w:t>ітерацій</w:t>
      </w:r>
      <w:r w:rsidR="00C335FB">
        <w:t xml:space="preserve"> </w:t>
      </w:r>
      <w:r>
        <w:t>була</w:t>
      </w:r>
      <w:r w:rsidR="00C335FB">
        <w:t xml:space="preserve"> </w:t>
      </w:r>
      <w:r>
        <w:t>вибрана</w:t>
      </w:r>
      <w:r w:rsidR="00C335FB">
        <w:t xml:space="preserve"> </w:t>
      </w:r>
      <w:r>
        <w:t>вершина</w:t>
      </w:r>
      <w:r w:rsidR="00C335FB">
        <w:t xml:space="preserve"> </w:t>
      </w:r>
      <w:r w:rsidRPr="000128E5">
        <w:rPr>
          <w:i/>
          <w:iCs/>
        </w:rPr>
        <w:t>q</w:t>
      </w:r>
      <w:r w:rsidR="00C335FB">
        <w:t xml:space="preserve"> </w:t>
      </w:r>
      <w:r>
        <w:t>і</w:t>
      </w:r>
      <w:r w:rsidR="00C335FB">
        <w:t xml:space="preserve"> </w:t>
      </w:r>
      <w:r>
        <w:t>виконана</w:t>
      </w:r>
      <w:r w:rsidR="00C335FB">
        <w:t xml:space="preserve"> </w:t>
      </w:r>
      <w:r>
        <w:t>релаксація</w:t>
      </w:r>
      <w:r w:rsidR="00C335FB">
        <w:t xml:space="preserve"> </w:t>
      </w:r>
      <w:r>
        <w:t>з</w:t>
      </w:r>
      <w:r w:rsidR="00C335FB">
        <w:t xml:space="preserve"> </w:t>
      </w:r>
      <w:r>
        <w:t>неї.</w:t>
      </w:r>
      <w:r w:rsidR="00C335FB">
        <w:t xml:space="preserve"> </w:t>
      </w:r>
      <w:r>
        <w:t>Оскільки</w:t>
      </w:r>
      <w:r w:rsidR="00C335FB">
        <w:t xml:space="preserve"> </w:t>
      </w:r>
      <w:r>
        <w:t>(за</w:t>
      </w:r>
      <w:r w:rsidR="00C335FB">
        <w:t xml:space="preserve"> </w:t>
      </w:r>
      <w:r>
        <w:t>вибором</w:t>
      </w:r>
      <w:r w:rsidR="00C335FB">
        <w:t xml:space="preserve"> </w:t>
      </w:r>
      <w:r>
        <w:t>самої</w:t>
      </w:r>
      <w:r w:rsidR="00C335FB">
        <w:t xml:space="preserve"> </w:t>
      </w:r>
      <w:r>
        <w:t>вершини</w:t>
      </w:r>
      <w:r w:rsidR="00C335FB">
        <w:t xml:space="preserve"> </w:t>
      </w:r>
      <w:r w:rsidRPr="000128E5">
        <w:rPr>
          <w:i/>
          <w:iCs/>
        </w:rPr>
        <w:t>p</w:t>
      </w:r>
      <w:r>
        <w:t>)</w:t>
      </w:r>
      <w:r w:rsidR="00C335FB">
        <w:t xml:space="preserve"> </w:t>
      </w:r>
      <w:r>
        <w:t>найкоротший</w:t>
      </w:r>
      <w:r w:rsidR="00C335FB">
        <w:t xml:space="preserve"> </w:t>
      </w:r>
      <w:r>
        <w:t>шлях</w:t>
      </w:r>
      <w:r w:rsidR="00C335FB">
        <w:t xml:space="preserve"> </w:t>
      </w:r>
      <w:r>
        <w:t>до</w:t>
      </w:r>
      <w:r w:rsidR="00C335FB">
        <w:t xml:space="preserve"> </w:t>
      </w:r>
      <w:r w:rsidRPr="000128E5">
        <w:rPr>
          <w:i/>
          <w:iCs/>
        </w:rPr>
        <w:t>p</w:t>
      </w:r>
      <w:r w:rsidR="00C335FB">
        <w:t xml:space="preserve"> </w:t>
      </w:r>
      <w:r>
        <w:t>дорівнює</w:t>
      </w:r>
      <w:r w:rsidR="00C335FB">
        <w:t xml:space="preserve"> </w:t>
      </w:r>
      <w:r>
        <w:t>найкоротшому</w:t>
      </w:r>
      <w:r w:rsidR="00C335FB">
        <w:t xml:space="preserve"> </w:t>
      </w:r>
      <w:r>
        <w:t>шляху</w:t>
      </w:r>
      <w:r w:rsidR="00C335FB">
        <w:t xml:space="preserve"> </w:t>
      </w:r>
      <w:r>
        <w:t>до</w:t>
      </w:r>
      <w:r w:rsidR="00C335FB">
        <w:t xml:space="preserve"> </w:t>
      </w:r>
      <w:r w:rsidRPr="000128E5">
        <w:rPr>
          <w:i/>
          <w:iCs/>
        </w:rPr>
        <w:t>q</w:t>
      </w:r>
      <w:r w:rsidR="00C335FB">
        <w:t xml:space="preserve"> </w:t>
      </w:r>
      <w:r>
        <w:t>з</w:t>
      </w:r>
      <w:r w:rsidR="00C335FB">
        <w:t xml:space="preserve"> </w:t>
      </w:r>
      <w:r>
        <w:t>додаванням</w:t>
      </w:r>
      <w:r w:rsidR="00C335FB">
        <w:t xml:space="preserve"> </w:t>
      </w:r>
      <w:r>
        <w:t>ребра</w:t>
      </w:r>
      <w:r w:rsidR="00C335FB">
        <w:t xml:space="preserve"> </w:t>
      </w:r>
      <w:r w:rsidRPr="000128E5">
        <w:rPr>
          <w:i/>
          <w:iCs/>
        </w:rPr>
        <w:t>(p,</w:t>
      </w:r>
      <w:r w:rsidR="00C335FB">
        <w:rPr>
          <w:i/>
          <w:iCs/>
        </w:rPr>
        <w:t xml:space="preserve"> </w:t>
      </w:r>
      <w:r w:rsidRPr="000128E5">
        <w:rPr>
          <w:i/>
          <w:iCs/>
        </w:rPr>
        <w:t>q)</w:t>
      </w:r>
      <w:r>
        <w:t>,</w:t>
      </w:r>
      <w:r w:rsidR="00C335FB">
        <w:t xml:space="preserve"> </w:t>
      </w:r>
      <w:r>
        <w:t>то</w:t>
      </w:r>
      <w:r w:rsidR="00C335FB">
        <w:t xml:space="preserve"> </w:t>
      </w:r>
      <w:r>
        <w:t>при</w:t>
      </w:r>
      <w:r w:rsidR="00C335FB">
        <w:t xml:space="preserve"> </w:t>
      </w:r>
      <w:r>
        <w:t>виконанні</w:t>
      </w:r>
      <w:r w:rsidR="00C335FB">
        <w:t xml:space="preserve"> </w:t>
      </w:r>
      <w:r>
        <w:t>релаксації</w:t>
      </w:r>
      <w:r w:rsidR="00C335FB">
        <w:t xml:space="preserve"> </w:t>
      </w:r>
      <w:r>
        <w:t>з</w:t>
      </w:r>
      <w:r w:rsidR="00C335FB">
        <w:t xml:space="preserve"> </w:t>
      </w:r>
      <w:r w:rsidRPr="000128E5">
        <w:rPr>
          <w:i/>
          <w:iCs/>
        </w:rPr>
        <w:t>q</w:t>
      </w:r>
      <w:r w:rsidR="00C335FB">
        <w:t xml:space="preserve"> </w:t>
      </w:r>
      <w:r>
        <w:t>величина</w:t>
      </w:r>
      <w:r w:rsidR="00C335FB">
        <w:t xml:space="preserve"> </w:t>
      </w:r>
      <w:r w:rsidRPr="000128E5">
        <w:rPr>
          <w:i/>
          <w:iCs/>
        </w:rPr>
        <w:t>d[p]</w:t>
      </w:r>
      <w:r w:rsidR="00C335FB">
        <w:t xml:space="preserve"> </w:t>
      </w:r>
      <w:r>
        <w:t>дійсно</w:t>
      </w:r>
      <w:r w:rsidR="00C335FB">
        <w:t xml:space="preserve"> </w:t>
      </w:r>
      <w:r>
        <w:t>встановлюється</w:t>
      </w:r>
      <w:r w:rsidR="00C335FB">
        <w:t xml:space="preserve"> </w:t>
      </w:r>
      <w:r>
        <w:t>в</w:t>
      </w:r>
      <w:r w:rsidR="00C335FB">
        <w:t xml:space="preserve"> </w:t>
      </w:r>
      <w:r>
        <w:t>відповідне</w:t>
      </w:r>
      <w:r w:rsidR="00C335FB">
        <w:t xml:space="preserve"> </w:t>
      </w:r>
      <w:r>
        <w:t>значення.</w:t>
      </w:r>
    </w:p>
    <w:p w14:paraId="16D53C5E" w14:textId="166590A7" w:rsidR="0044423C" w:rsidRDefault="00AD5B66" w:rsidP="002B09C8">
      <w:pPr>
        <w:keepNext/>
      </w:pPr>
      <w:r>
        <w:t>Внаслідок</w:t>
      </w:r>
      <w:r w:rsidR="00C335FB">
        <w:t xml:space="preserve"> </w:t>
      </w:r>
      <w:r>
        <w:t>невід'ємності</w:t>
      </w:r>
      <w:r w:rsidR="00C335FB">
        <w:t xml:space="preserve"> </w:t>
      </w:r>
      <w:r>
        <w:t>вартостей</w:t>
      </w:r>
      <w:r w:rsidR="00C335FB">
        <w:t xml:space="preserve"> </w:t>
      </w:r>
      <w:r>
        <w:t>ребер</w:t>
      </w:r>
      <w:r w:rsidR="00C335FB">
        <w:t xml:space="preserve"> </w:t>
      </w:r>
      <w:r>
        <w:t>довжина</w:t>
      </w:r>
      <w:r w:rsidR="00C335FB">
        <w:t xml:space="preserve"> </w:t>
      </w:r>
      <w:r>
        <w:t>шляху</w:t>
      </w:r>
      <w:r w:rsidR="00C335FB">
        <w:t xml:space="preserve"> </w:t>
      </w:r>
      <w:r>
        <w:t>найкоротшого</w:t>
      </w:r>
      <w:r w:rsidR="00C335FB">
        <w:t xml:space="preserve"> </w:t>
      </w:r>
      <w:r>
        <w:t>шляху</w:t>
      </w:r>
      <w:r w:rsidR="00C335FB">
        <w:t xml:space="preserve"> </w:t>
      </w:r>
      <w:r w:rsidRPr="00050CF4">
        <w:rPr>
          <w:i/>
          <w:iCs/>
        </w:rPr>
        <w:t>l[p]</w:t>
      </w:r>
      <w:r w:rsidR="00C335FB">
        <w:t xml:space="preserve"> </w:t>
      </w:r>
      <w:r>
        <w:t>(а</w:t>
      </w:r>
      <w:r w:rsidR="00C335FB">
        <w:t xml:space="preserve"> </w:t>
      </w:r>
      <w:r>
        <w:t>вона,</w:t>
      </w:r>
      <w:r w:rsidR="00C335FB">
        <w:t xml:space="preserve"> </w:t>
      </w:r>
      <w:r>
        <w:t>за</w:t>
      </w:r>
      <w:r w:rsidR="00C335FB">
        <w:t xml:space="preserve"> </w:t>
      </w:r>
      <w:r>
        <w:t>вищезазначеним</w:t>
      </w:r>
      <w:r w:rsidR="00C335FB">
        <w:t xml:space="preserve"> </w:t>
      </w:r>
      <w:r>
        <w:t>доказом</w:t>
      </w:r>
      <w:r w:rsidR="00C335FB">
        <w:t xml:space="preserve"> </w:t>
      </w:r>
      <w:r>
        <w:t>дорівнює</w:t>
      </w:r>
      <w:r w:rsidR="00C335FB">
        <w:t xml:space="preserve"> </w:t>
      </w:r>
      <w:r w:rsidRPr="00050CF4">
        <w:rPr>
          <w:i/>
          <w:iCs/>
        </w:rPr>
        <w:t>d[p]</w:t>
      </w:r>
      <w:r>
        <w:t>)</w:t>
      </w:r>
      <w:r w:rsidR="00C335FB">
        <w:t xml:space="preserve"> </w:t>
      </w:r>
      <w:r>
        <w:t>не</w:t>
      </w:r>
      <w:r w:rsidR="00C335FB">
        <w:t xml:space="preserve"> </w:t>
      </w:r>
      <w:r>
        <w:t>перевищує</w:t>
      </w:r>
      <w:r w:rsidR="00C335FB">
        <w:t xml:space="preserve"> </w:t>
      </w:r>
      <w:r>
        <w:t>довжину</w:t>
      </w:r>
      <w:r w:rsidR="00C335FB">
        <w:t xml:space="preserve"> </w:t>
      </w:r>
      <w:r w:rsidRPr="00AE438B">
        <w:rPr>
          <w:i/>
          <w:iCs/>
        </w:rPr>
        <w:t>l[v]</w:t>
      </w:r>
      <w:r w:rsidR="00C335FB">
        <w:t xml:space="preserve"> </w:t>
      </w:r>
      <w:r>
        <w:t>найкоротшого</w:t>
      </w:r>
      <w:r w:rsidR="00C335FB">
        <w:t xml:space="preserve"> </w:t>
      </w:r>
      <w:r>
        <w:t>шляху</w:t>
      </w:r>
      <w:r w:rsidR="00C335FB">
        <w:t xml:space="preserve"> </w:t>
      </w:r>
      <w:r>
        <w:t>до</w:t>
      </w:r>
      <w:r w:rsidR="00C335FB">
        <w:t xml:space="preserve"> </w:t>
      </w:r>
      <w:r>
        <w:t>вершини</w:t>
      </w:r>
      <w:r w:rsidR="00C335FB">
        <w:t xml:space="preserve"> </w:t>
      </w:r>
      <w:r w:rsidRPr="00AE438B">
        <w:rPr>
          <w:i/>
          <w:iCs/>
        </w:rPr>
        <w:t>v</w:t>
      </w:r>
      <w:r>
        <w:t>.</w:t>
      </w:r>
      <w:r w:rsidR="00C335FB">
        <w:t xml:space="preserve"> </w:t>
      </w:r>
      <w:r>
        <w:t>З</w:t>
      </w:r>
      <w:r w:rsidR="00C335FB">
        <w:t xml:space="preserve"> </w:t>
      </w:r>
      <w:r>
        <w:t>огляду</w:t>
      </w:r>
      <w:r w:rsidR="00C335FB">
        <w:t xml:space="preserve"> </w:t>
      </w:r>
      <w:r>
        <w:t>на</w:t>
      </w:r>
      <w:r w:rsidR="00C335FB">
        <w:t xml:space="preserve"> </w:t>
      </w:r>
      <w:r>
        <w:t>те,</w:t>
      </w:r>
      <w:r w:rsidR="00C335FB">
        <w:t xml:space="preserve"> </w:t>
      </w:r>
      <w:r>
        <w:t>що</w:t>
      </w:r>
      <w:r w:rsidR="00C335FB">
        <w:t xml:space="preserve"> </w:t>
      </w:r>
      <w:r w:rsidRPr="00AE438B">
        <w:rPr>
          <w:i/>
          <w:iCs/>
        </w:rPr>
        <w:t>l[v]</w:t>
      </w:r>
      <w:r w:rsidR="00AE438B" w:rsidRPr="00AE438B">
        <w:rPr>
          <w:i/>
          <w:iCs/>
        </w:rPr>
        <w:t> </w:t>
      </w:r>
      <w:r w:rsidRPr="00AE438B">
        <w:rPr>
          <w:i/>
          <w:iCs/>
        </w:rPr>
        <w:t>≤</w:t>
      </w:r>
      <w:r w:rsidR="00AE438B" w:rsidRPr="00AE438B">
        <w:rPr>
          <w:i/>
          <w:iCs/>
        </w:rPr>
        <w:t> </w:t>
      </w:r>
      <w:r w:rsidRPr="00AE438B">
        <w:rPr>
          <w:i/>
          <w:iCs/>
        </w:rPr>
        <w:t>d[v]</w:t>
      </w:r>
      <w:r w:rsidR="00C335FB">
        <w:t xml:space="preserve"> </w:t>
      </w:r>
      <w:r>
        <w:t>(бо</w:t>
      </w:r>
      <w:r w:rsidR="00C335FB">
        <w:t xml:space="preserve"> </w:t>
      </w:r>
      <w:r>
        <w:t>алгоритм</w:t>
      </w:r>
      <w:r w:rsidR="00C335FB">
        <w:t xml:space="preserve"> </w:t>
      </w:r>
      <w:r>
        <w:t>Дейкстри</w:t>
      </w:r>
      <w:r w:rsidR="00C335FB">
        <w:t xml:space="preserve"> </w:t>
      </w:r>
      <w:r>
        <w:t>не</w:t>
      </w:r>
      <w:r w:rsidR="00C335FB">
        <w:t xml:space="preserve"> </w:t>
      </w:r>
      <w:r>
        <w:t>міг</w:t>
      </w:r>
      <w:r w:rsidR="00C335FB">
        <w:t xml:space="preserve"> </w:t>
      </w:r>
      <w:r>
        <w:t>знайти</w:t>
      </w:r>
      <w:r w:rsidR="00C335FB">
        <w:t xml:space="preserve"> </w:t>
      </w:r>
      <w:r>
        <w:t>більш</w:t>
      </w:r>
      <w:r w:rsidR="00C335FB">
        <w:t xml:space="preserve"> </w:t>
      </w:r>
      <w:r>
        <w:t>коротшого</w:t>
      </w:r>
      <w:r w:rsidR="00C335FB">
        <w:t xml:space="preserve"> </w:t>
      </w:r>
      <w:r>
        <w:t>шляху,</w:t>
      </w:r>
      <w:r w:rsidR="00C335FB">
        <w:t xml:space="preserve"> </w:t>
      </w:r>
      <w:r>
        <w:t>чим</w:t>
      </w:r>
      <w:r w:rsidR="00C335FB">
        <w:t xml:space="preserve"> </w:t>
      </w:r>
      <w:r>
        <w:t>це</w:t>
      </w:r>
      <w:r w:rsidR="00C335FB">
        <w:t xml:space="preserve"> </w:t>
      </w:r>
      <w:r>
        <w:t>можливо),</w:t>
      </w:r>
      <w:r w:rsidR="00C335FB">
        <w:t xml:space="preserve"> </w:t>
      </w:r>
      <w:r>
        <w:t>в</w:t>
      </w:r>
      <w:r w:rsidR="00C335FB">
        <w:t xml:space="preserve"> </w:t>
      </w:r>
      <w:r>
        <w:t>результаті</w:t>
      </w:r>
      <w:r w:rsidR="00C335FB">
        <w:t xml:space="preserve"> </w:t>
      </w:r>
      <w:r>
        <w:t>отримуємо</w:t>
      </w:r>
      <w:r w:rsidR="00C335FB">
        <w:t xml:space="preserve"> </w:t>
      </w:r>
      <w:r>
        <w:t>співвідношення</w:t>
      </w:r>
      <w:r w:rsidR="003A5F68">
        <w:t> </w:t>
      </w:r>
      <w:r w:rsidR="00F44504">
        <w:t>(7)</w:t>
      </w:r>
      <w:r>
        <w:t>:</w:t>
      </w:r>
    </w:p>
    <w:p w14:paraId="5F232612" w14:textId="5B957891" w:rsidR="00257CE6" w:rsidRPr="00A568C5" w:rsidRDefault="00A568C5" w:rsidP="00A568C5">
      <w:pPr>
        <w:pStyle w:val="af9"/>
        <w:rPr>
          <w:lang w:val="uk-UA"/>
        </w:rPr>
      </w:pPr>
      <w:r w:rsidRPr="005054CE">
        <w:rPr>
          <w:rFonts w:eastAsiaTheme="minorEastAsia"/>
          <w:iCs/>
          <w:noProof w:val="0"/>
          <w:lang w:val="uk-UA"/>
        </w:rPr>
        <w:tab/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  <w:lang w:val="ru-RU"/>
          </w:rPr>
          <m:t>]</m:t>
        </m:r>
      </m:oMath>
      <w:r w:rsidRPr="002F39F1">
        <w:rPr>
          <w:rFonts w:eastAsiaTheme="minorEastAsia"/>
          <w:lang w:val="ru-RU"/>
        </w:rPr>
        <w:tab/>
      </w:r>
      <w:r>
        <w:rPr>
          <w:rFonts w:eastAsiaTheme="minorEastAsia"/>
          <w:lang w:val="uk-UA"/>
        </w:rPr>
        <w:t>(</w:t>
      </w:r>
      <w:r>
        <w:fldChar w:fldCharType="begin"/>
      </w:r>
      <w:r w:rsidRPr="009A4E71">
        <w:rPr>
          <w:lang w:val="ru-RU"/>
        </w:rPr>
        <w:instrText xml:space="preserve"> </w:instrText>
      </w:r>
      <w:r>
        <w:instrText>SEQ</w:instrText>
      </w:r>
      <w:r w:rsidRPr="009A4E71">
        <w:rPr>
          <w:lang w:val="ru-RU"/>
        </w:rPr>
        <w:instrText xml:space="preserve"> </w:instrText>
      </w:r>
      <w:r>
        <w:instrText>Equation</w:instrText>
      </w:r>
      <w:r w:rsidRPr="009A4E71">
        <w:rPr>
          <w:lang w:val="ru-RU"/>
        </w:rPr>
        <w:instrText xml:space="preserve"> \* </w:instrText>
      </w:r>
      <w:r>
        <w:instrText>ARABIC</w:instrText>
      </w:r>
      <w:r w:rsidRPr="009A4E71">
        <w:rPr>
          <w:lang w:val="ru-RU"/>
        </w:rPr>
        <w:instrText xml:space="preserve"> </w:instrText>
      </w:r>
      <w:r>
        <w:fldChar w:fldCharType="separate"/>
      </w:r>
      <w:r w:rsidR="002444F9">
        <w:t>7</w:t>
      </w:r>
      <w:r>
        <w:fldChar w:fldCharType="end"/>
      </w:r>
      <w:r>
        <w:rPr>
          <w:rFonts w:eastAsiaTheme="minorEastAsia"/>
          <w:lang w:val="uk-UA"/>
        </w:rPr>
        <w:t>)</w:t>
      </w:r>
    </w:p>
    <w:p w14:paraId="3DAEB2BB" w14:textId="67EF40A9" w:rsidR="00257CE6" w:rsidRDefault="00E40067" w:rsidP="002B09C8">
      <w:pPr>
        <w:keepNext/>
      </w:pPr>
      <w:r w:rsidRPr="00E40067">
        <w:lastRenderedPageBreak/>
        <w:t>Оскільки</w:t>
      </w:r>
      <w:r w:rsidR="00C335FB">
        <w:t xml:space="preserve"> </w:t>
      </w:r>
      <w:r w:rsidRPr="002F39F1">
        <w:rPr>
          <w:i/>
          <w:iCs/>
        </w:rPr>
        <w:t>p</w:t>
      </w:r>
      <w:r w:rsidR="00C335FB">
        <w:t xml:space="preserve"> </w:t>
      </w:r>
      <w:r w:rsidRPr="00E40067">
        <w:t>і</w:t>
      </w:r>
      <w:r w:rsidR="00C335FB">
        <w:t xml:space="preserve"> </w:t>
      </w:r>
      <w:r w:rsidRPr="002F39F1">
        <w:rPr>
          <w:i/>
          <w:iCs/>
        </w:rPr>
        <w:t>v</w:t>
      </w:r>
      <w:r w:rsidR="002F39F1">
        <w:t> </w:t>
      </w:r>
      <w:r w:rsidRPr="00E40067">
        <w:t>–</w:t>
      </w:r>
      <w:r w:rsidR="00C335FB">
        <w:t xml:space="preserve"> </w:t>
      </w:r>
      <w:r w:rsidRPr="00E40067">
        <w:t>вершини</w:t>
      </w:r>
      <w:r w:rsidR="00C335FB">
        <w:t xml:space="preserve"> </w:t>
      </w:r>
      <w:r w:rsidRPr="00E40067">
        <w:t>невідмічені,</w:t>
      </w:r>
      <w:r w:rsidR="00C335FB">
        <w:t xml:space="preserve"> </w:t>
      </w:r>
      <w:r w:rsidRPr="00E40067">
        <w:t>то</w:t>
      </w:r>
      <w:r w:rsidR="00C335FB">
        <w:t xml:space="preserve"> </w:t>
      </w:r>
      <w:r w:rsidRPr="00E40067">
        <w:t>так</w:t>
      </w:r>
      <w:r w:rsidR="00C335FB">
        <w:t xml:space="preserve"> </w:t>
      </w:r>
      <w:r w:rsidRPr="00E40067">
        <w:t>як</w:t>
      </w:r>
      <w:r w:rsidR="00C335FB">
        <w:t xml:space="preserve"> </w:t>
      </w:r>
      <w:r w:rsidRPr="00E40067">
        <w:t>на</w:t>
      </w:r>
      <w:r w:rsidR="00C335FB">
        <w:t xml:space="preserve"> </w:t>
      </w:r>
      <w:r w:rsidRPr="00E40067">
        <w:t>поточній</w:t>
      </w:r>
      <w:r w:rsidR="00C335FB">
        <w:t xml:space="preserve"> </w:t>
      </w:r>
      <w:r w:rsidRPr="00E40067">
        <w:t>ітерації</w:t>
      </w:r>
      <w:r w:rsidR="00C335FB">
        <w:t xml:space="preserve"> </w:t>
      </w:r>
      <w:r w:rsidRPr="00E40067">
        <w:t>була</w:t>
      </w:r>
      <w:r w:rsidR="00C335FB">
        <w:t xml:space="preserve"> </w:t>
      </w:r>
      <w:r w:rsidRPr="00E40067">
        <w:t>обрана</w:t>
      </w:r>
      <w:r w:rsidR="00C335FB">
        <w:t xml:space="preserve"> </w:t>
      </w:r>
      <w:r w:rsidRPr="00E40067">
        <w:t>саме</w:t>
      </w:r>
      <w:r w:rsidR="00C335FB">
        <w:t xml:space="preserve"> </w:t>
      </w:r>
      <w:r w:rsidRPr="00E40067">
        <w:t>вершина</w:t>
      </w:r>
      <w:r w:rsidR="00C335FB">
        <w:t xml:space="preserve"> </w:t>
      </w:r>
      <w:r w:rsidRPr="00D1700F">
        <w:rPr>
          <w:i/>
          <w:iCs/>
        </w:rPr>
        <w:t>v</w:t>
      </w:r>
      <w:r w:rsidRPr="00E40067">
        <w:t>,</w:t>
      </w:r>
      <w:r w:rsidR="00C335FB">
        <w:t xml:space="preserve"> </w:t>
      </w:r>
      <w:r w:rsidRPr="00E40067">
        <w:t>а</w:t>
      </w:r>
      <w:r w:rsidR="00C335FB">
        <w:t xml:space="preserve"> </w:t>
      </w:r>
      <w:r w:rsidRPr="00E40067">
        <w:t>не</w:t>
      </w:r>
      <w:r w:rsidR="00C335FB">
        <w:t xml:space="preserve"> </w:t>
      </w:r>
      <w:r w:rsidRPr="00E40067">
        <w:t>вершина</w:t>
      </w:r>
      <w:r w:rsidR="00C335FB">
        <w:t xml:space="preserve"> </w:t>
      </w:r>
      <w:r w:rsidRPr="00D1700F">
        <w:rPr>
          <w:i/>
          <w:iCs/>
        </w:rPr>
        <w:t>p</w:t>
      </w:r>
      <w:r w:rsidRPr="00E40067">
        <w:t>,</w:t>
      </w:r>
      <w:r w:rsidR="00C335FB">
        <w:t xml:space="preserve"> </w:t>
      </w:r>
      <w:r w:rsidRPr="00E40067">
        <w:t>то</w:t>
      </w:r>
      <w:r w:rsidR="00C335FB">
        <w:t xml:space="preserve"> </w:t>
      </w:r>
      <w:r w:rsidRPr="00E40067">
        <w:t>отримаємо</w:t>
      </w:r>
      <w:r w:rsidR="00C335FB">
        <w:t xml:space="preserve"> </w:t>
      </w:r>
      <w:r w:rsidRPr="00E40067">
        <w:t>іншу</w:t>
      </w:r>
      <w:r w:rsidR="00C335FB">
        <w:t xml:space="preserve"> </w:t>
      </w:r>
      <w:r w:rsidRPr="00E40067">
        <w:t>нерівність</w:t>
      </w:r>
      <w:r w:rsidR="00DD2C93">
        <w:t> </w:t>
      </w:r>
      <w:r w:rsidR="00A224E2">
        <w:t>(8)</w:t>
      </w:r>
      <w:r w:rsidRPr="00E40067">
        <w:t>:</w:t>
      </w:r>
    </w:p>
    <w:p w14:paraId="4ACC3F73" w14:textId="7946FB06" w:rsidR="00E40067" w:rsidRPr="00D1700F" w:rsidRDefault="00A568C5" w:rsidP="00A568C5">
      <w:pPr>
        <w:pStyle w:val="af9"/>
        <w:rPr>
          <w:rFonts w:eastAsiaTheme="minorEastAsia"/>
          <w:noProof w:val="0"/>
          <w:lang w:val="ru-RU"/>
        </w:rPr>
      </w:pPr>
      <w:r w:rsidRPr="002F39F1">
        <w:rPr>
          <w:rFonts w:eastAsiaTheme="minorEastAsia"/>
          <w:noProof w:val="0"/>
          <w:lang w:val="ru-RU"/>
        </w:rPr>
        <w:tab/>
      </w:r>
      <m:oMath>
        <m:r>
          <w:rPr>
            <w:rFonts w:ascii="Cambria Math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  <m:r>
          <w:rPr>
            <w:rFonts w:ascii="Cambria Math" w:hAnsi="Cambria Math" w:cs="Times New Roman"/>
            <w:lang w:val="ru-RU"/>
          </w:rPr>
          <m:t>≥</m:t>
        </m:r>
        <m:r>
          <w:rPr>
            <w:rFonts w:ascii="Cambria Math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</m:oMath>
      <w:r w:rsidRPr="00D1700F">
        <w:rPr>
          <w:rFonts w:eastAsiaTheme="minorEastAsia"/>
          <w:lang w:val="ru-RU"/>
        </w:rPr>
        <w:tab/>
      </w:r>
      <w:r>
        <w:rPr>
          <w:rFonts w:eastAsiaTheme="minorEastAsia"/>
          <w:lang w:val="uk-UA"/>
        </w:rPr>
        <w:t>(</w:t>
      </w:r>
      <w:r>
        <w:fldChar w:fldCharType="begin"/>
      </w:r>
      <w:r w:rsidRPr="009A4E71">
        <w:rPr>
          <w:lang w:val="ru-RU"/>
        </w:rPr>
        <w:instrText xml:space="preserve"> </w:instrText>
      </w:r>
      <w:r>
        <w:instrText>SEQ</w:instrText>
      </w:r>
      <w:r w:rsidRPr="009A4E71">
        <w:rPr>
          <w:lang w:val="ru-RU"/>
        </w:rPr>
        <w:instrText xml:space="preserve"> </w:instrText>
      </w:r>
      <w:r>
        <w:instrText>Equation</w:instrText>
      </w:r>
      <w:r w:rsidRPr="009A4E71">
        <w:rPr>
          <w:lang w:val="ru-RU"/>
        </w:rPr>
        <w:instrText xml:space="preserve"> \* </w:instrText>
      </w:r>
      <w:r>
        <w:instrText>ARABIC</w:instrText>
      </w:r>
      <w:r w:rsidRPr="009A4E71">
        <w:rPr>
          <w:lang w:val="ru-RU"/>
        </w:rPr>
        <w:instrText xml:space="preserve"> </w:instrText>
      </w:r>
      <w:r>
        <w:fldChar w:fldCharType="separate"/>
      </w:r>
      <w:r w:rsidR="002444F9">
        <w:t>8</w:t>
      </w:r>
      <w:r>
        <w:fldChar w:fldCharType="end"/>
      </w:r>
      <w:r>
        <w:rPr>
          <w:rFonts w:eastAsiaTheme="minorEastAsia"/>
          <w:lang w:val="uk-UA"/>
        </w:rPr>
        <w:t>)</w:t>
      </w:r>
    </w:p>
    <w:p w14:paraId="3A8B43C3" w14:textId="78C7A8B9" w:rsidR="00E40067" w:rsidRDefault="00E40067" w:rsidP="002B09C8">
      <w:pPr>
        <w:keepNext/>
        <w:rPr>
          <w:rFonts w:eastAsiaTheme="minorEastAsia"/>
        </w:rPr>
      </w:pPr>
      <w:r w:rsidRPr="00E40067">
        <w:rPr>
          <w:rFonts w:eastAsiaTheme="minorEastAsia"/>
        </w:rPr>
        <w:t>З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цих</w:t>
      </w:r>
      <w:r w:rsidR="00C335FB">
        <w:rPr>
          <w:rFonts w:eastAsiaTheme="minorEastAsia"/>
        </w:rPr>
        <w:t xml:space="preserve"> </w:t>
      </w:r>
      <w:r w:rsidR="00D1700F" w:rsidRPr="00E40067">
        <w:rPr>
          <w:rFonts w:eastAsiaTheme="minorEastAsia"/>
        </w:rPr>
        <w:t>двох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нерівностей</w:t>
      </w:r>
      <w:r w:rsidR="00C335FB">
        <w:rPr>
          <w:rFonts w:eastAsiaTheme="minorEastAsia"/>
        </w:rPr>
        <w:t xml:space="preserve"> </w:t>
      </w:r>
      <w:r w:rsidR="00591A99">
        <w:rPr>
          <w:rFonts w:eastAsiaTheme="minorEastAsia"/>
        </w:rPr>
        <w:t>випливає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рівність</w:t>
      </w:r>
      <w:r w:rsidR="00C335FB">
        <w:rPr>
          <w:rFonts w:eastAsiaTheme="minorEastAsia"/>
        </w:rPr>
        <w:t xml:space="preserve"> </w:t>
      </w:r>
      <w:r w:rsidRPr="00D1700F">
        <w:rPr>
          <w:rFonts w:eastAsiaTheme="minorEastAsia"/>
          <w:i/>
          <w:iCs/>
        </w:rPr>
        <w:t>d[p]</w:t>
      </w:r>
      <w:r w:rsidR="00D1700F" w:rsidRPr="00D1700F">
        <w:rPr>
          <w:i/>
          <w:iCs/>
        </w:rPr>
        <w:t> </w:t>
      </w:r>
      <w:r w:rsidRPr="00D1700F">
        <w:rPr>
          <w:rFonts w:eastAsiaTheme="minorEastAsia"/>
          <w:i/>
          <w:iCs/>
        </w:rPr>
        <w:t>=</w:t>
      </w:r>
      <w:r w:rsidR="00D1700F" w:rsidRPr="00D1700F">
        <w:rPr>
          <w:rFonts w:eastAsiaTheme="minorEastAsia"/>
          <w:i/>
          <w:iCs/>
        </w:rPr>
        <w:t> </w:t>
      </w:r>
      <w:r w:rsidRPr="00D1700F">
        <w:rPr>
          <w:rFonts w:eastAsiaTheme="minorEastAsia"/>
          <w:i/>
          <w:iCs/>
        </w:rPr>
        <w:t>d[v]</w:t>
      </w:r>
      <w:r w:rsidRPr="00E40067">
        <w:rPr>
          <w:rFonts w:eastAsiaTheme="minorEastAsia"/>
        </w:rPr>
        <w:t>,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а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тоді</w:t>
      </w:r>
      <w:r w:rsidR="00591A99">
        <w:rPr>
          <w:rFonts w:eastAsiaTheme="minorEastAsia"/>
        </w:rPr>
        <w:t>,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з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відшуканих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до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цього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співвідношень</w:t>
      </w:r>
      <w:r w:rsidR="00591A99">
        <w:rPr>
          <w:rFonts w:eastAsiaTheme="minorEastAsia"/>
        </w:rPr>
        <w:t>,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отримаємо</w:t>
      </w:r>
      <w:r w:rsidR="00376126">
        <w:rPr>
          <w:rFonts w:eastAsiaTheme="minorEastAsia"/>
        </w:rPr>
        <w:t> </w:t>
      </w:r>
      <w:r w:rsidR="001001A8">
        <w:rPr>
          <w:rFonts w:eastAsiaTheme="minorEastAsia"/>
        </w:rPr>
        <w:t>(9)</w:t>
      </w:r>
      <w:r w:rsidRPr="00E40067">
        <w:rPr>
          <w:rFonts w:eastAsiaTheme="minorEastAsia"/>
        </w:rPr>
        <w:t>:</w:t>
      </w:r>
    </w:p>
    <w:p w14:paraId="28FBA9C2" w14:textId="020D67AC" w:rsidR="00E40067" w:rsidRPr="005054CE" w:rsidRDefault="00A568C5" w:rsidP="00A568C5">
      <w:pPr>
        <w:pStyle w:val="af9"/>
        <w:rPr>
          <w:rFonts w:eastAsiaTheme="minorEastAsia"/>
          <w:noProof w:val="0"/>
          <w:lang w:val="ru-RU"/>
        </w:rPr>
      </w:pPr>
      <w:r w:rsidRPr="00D1700F">
        <w:rPr>
          <w:rFonts w:eastAsiaTheme="minorEastAsia"/>
          <w:noProof w:val="0"/>
          <w:lang w:val="ru-RU"/>
        </w:rPr>
        <w:tab/>
      </w:r>
      <m:oMath>
        <m:r>
          <w:rPr>
            <w:rFonts w:ascii="Cambria Math" w:hAnsi="Cambria Math" w:cs="Times New Roman"/>
          </w:rPr>
          <m:t>l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  <w:lang w:val="ru-RU"/>
          </w:rPr>
          <m:t>=</m:t>
        </m:r>
        <m:r>
          <w:rPr>
            <w:rFonts w:ascii="Cambria Math" w:hAnsi="Cambria Math" w:cs="Times New Roman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</m:oMath>
      <w:r w:rsidRPr="005054CE">
        <w:rPr>
          <w:rFonts w:eastAsiaTheme="minorEastAsia"/>
          <w:lang w:val="ru-RU"/>
        </w:rPr>
        <w:tab/>
      </w:r>
      <w:r>
        <w:rPr>
          <w:rFonts w:eastAsiaTheme="minorEastAsia"/>
          <w:lang w:val="uk-UA"/>
        </w:rPr>
        <w:t>(</w:t>
      </w:r>
      <w:r>
        <w:fldChar w:fldCharType="begin"/>
      </w:r>
      <w:r w:rsidRPr="009A4E71">
        <w:rPr>
          <w:lang w:val="ru-RU"/>
        </w:rPr>
        <w:instrText xml:space="preserve"> </w:instrText>
      </w:r>
      <w:r>
        <w:instrText>SEQ</w:instrText>
      </w:r>
      <w:r w:rsidRPr="009A4E71">
        <w:rPr>
          <w:lang w:val="ru-RU"/>
        </w:rPr>
        <w:instrText xml:space="preserve"> </w:instrText>
      </w:r>
      <w:r>
        <w:instrText>Equation</w:instrText>
      </w:r>
      <w:r w:rsidRPr="009A4E71">
        <w:rPr>
          <w:lang w:val="ru-RU"/>
        </w:rPr>
        <w:instrText xml:space="preserve"> \* </w:instrText>
      </w:r>
      <w:r>
        <w:instrText>ARABIC</w:instrText>
      </w:r>
      <w:r w:rsidRPr="009A4E71">
        <w:rPr>
          <w:lang w:val="ru-RU"/>
        </w:rPr>
        <w:instrText xml:space="preserve"> </w:instrText>
      </w:r>
      <w:r>
        <w:fldChar w:fldCharType="separate"/>
      </w:r>
      <w:r w:rsidR="002444F9">
        <w:t>9</w:t>
      </w:r>
      <w:r>
        <w:fldChar w:fldCharType="end"/>
      </w:r>
      <w:r>
        <w:rPr>
          <w:rFonts w:eastAsiaTheme="minorEastAsia"/>
          <w:lang w:val="uk-UA"/>
        </w:rPr>
        <w:t>)</w:t>
      </w:r>
    </w:p>
    <w:p w14:paraId="6A4D6D2F" w14:textId="27FF16E3" w:rsidR="00FF6873" w:rsidRDefault="00987DF2" w:rsidP="00E40067">
      <w:pPr>
        <w:rPr>
          <w:rFonts w:eastAsiaTheme="minorEastAsia"/>
        </w:rPr>
      </w:pPr>
      <w:r>
        <w:rPr>
          <w:rFonts w:eastAsiaTheme="minorEastAsia"/>
        </w:rPr>
        <w:t>Щ</w:t>
      </w:r>
      <w:r w:rsidR="00E40067" w:rsidRPr="00E40067">
        <w:rPr>
          <w:rFonts w:eastAsiaTheme="minorEastAsia"/>
        </w:rPr>
        <w:t>о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й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потрібно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було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довести.</w:t>
      </w:r>
    </w:p>
    <w:p w14:paraId="609B37C2" w14:textId="63ED032A" w:rsidR="00B81436" w:rsidRDefault="00B81436" w:rsidP="00B81436">
      <w:pPr>
        <w:pStyle w:val="2"/>
        <w:rPr>
          <w:rFonts w:eastAsiaTheme="minorEastAsia"/>
        </w:rPr>
      </w:pPr>
      <w:r>
        <w:rPr>
          <w:rFonts w:eastAsiaTheme="minorEastAsia"/>
        </w:rPr>
        <w:t>Приклад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розв’язування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задачі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графі</w:t>
      </w:r>
    </w:p>
    <w:p w14:paraId="2D50327D" w14:textId="29396C63" w:rsidR="00FF6873" w:rsidRDefault="00FF6873" w:rsidP="00E40067">
      <w:pPr>
        <w:rPr>
          <w:rFonts w:eastAsiaTheme="minorEastAsia"/>
        </w:rPr>
      </w:pPr>
      <w:r>
        <w:rPr>
          <w:rFonts w:eastAsiaTheme="minorEastAsia"/>
        </w:rPr>
        <w:t>Для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кращого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засвоєння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далі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наведено</w:t>
      </w:r>
      <w:r w:rsidR="00C335FB">
        <w:rPr>
          <w:rFonts w:eastAsiaTheme="minorEastAsia"/>
        </w:rPr>
        <w:t xml:space="preserve"> </w:t>
      </w:r>
      <w:r w:rsidRPr="003F7A35">
        <w:rPr>
          <w:rFonts w:eastAsiaTheme="minorEastAsia"/>
        </w:rPr>
        <w:t>п</w:t>
      </w:r>
      <w:r w:rsidR="00E40067" w:rsidRPr="003F7A35">
        <w:rPr>
          <w:rFonts w:eastAsiaTheme="minorEastAsia"/>
        </w:rPr>
        <w:t>риклад</w:t>
      </w:r>
      <w:r w:rsidR="00C335FB">
        <w:rPr>
          <w:rFonts w:eastAsiaTheme="minorEastAsia"/>
        </w:rPr>
        <w:t xml:space="preserve"> </w:t>
      </w:r>
      <w:r w:rsidR="00591A99">
        <w:rPr>
          <w:rFonts w:eastAsiaTheme="minorEastAsia"/>
        </w:rPr>
        <w:t>розв’язку</w:t>
      </w:r>
      <w:r w:rsidR="00C335FB">
        <w:rPr>
          <w:rFonts w:eastAsiaTheme="minorEastAsia"/>
        </w:rPr>
        <w:t xml:space="preserve"> </w:t>
      </w:r>
      <w:r w:rsidR="00E40067" w:rsidRPr="003F7A35">
        <w:rPr>
          <w:rFonts w:eastAsiaTheme="minorEastAsia"/>
        </w:rPr>
        <w:t>задачі</w:t>
      </w:r>
      <w:r w:rsidR="00C335FB">
        <w:rPr>
          <w:rFonts w:eastAsiaTheme="minorEastAsia"/>
        </w:rPr>
        <w:t xml:space="preserve"> </w:t>
      </w:r>
      <w:r w:rsidR="00E40067" w:rsidRPr="003F7A35">
        <w:rPr>
          <w:rFonts w:eastAsiaTheme="minorEastAsia"/>
        </w:rPr>
        <w:t>на</w:t>
      </w:r>
      <w:r w:rsidR="00C335FB">
        <w:rPr>
          <w:rFonts w:eastAsiaTheme="minorEastAsia"/>
        </w:rPr>
        <w:t xml:space="preserve"> </w:t>
      </w:r>
      <w:r w:rsidR="00530649">
        <w:rPr>
          <w:rFonts w:eastAsiaTheme="minorEastAsia"/>
        </w:rPr>
        <w:t>складеному</w:t>
      </w:r>
      <w:r w:rsidR="00C335FB">
        <w:rPr>
          <w:rFonts w:eastAsiaTheme="minorEastAsia"/>
        </w:rPr>
        <w:t xml:space="preserve"> </w:t>
      </w:r>
      <w:r w:rsidR="00530649">
        <w:rPr>
          <w:rFonts w:eastAsiaTheme="minorEastAsia"/>
        </w:rPr>
        <w:t>випадковим</w:t>
      </w:r>
      <w:r w:rsidR="00C335FB">
        <w:rPr>
          <w:rFonts w:eastAsiaTheme="minorEastAsia"/>
        </w:rPr>
        <w:t xml:space="preserve"> </w:t>
      </w:r>
      <w:r w:rsidR="00530649">
        <w:rPr>
          <w:rFonts w:eastAsiaTheme="minorEastAsia"/>
        </w:rPr>
        <w:t>чином</w:t>
      </w:r>
      <w:r w:rsidR="00C335FB">
        <w:rPr>
          <w:rFonts w:eastAsiaTheme="minorEastAsia"/>
        </w:rPr>
        <w:t xml:space="preserve"> </w:t>
      </w:r>
      <w:r w:rsidR="00E40067" w:rsidRPr="003F7A35">
        <w:rPr>
          <w:rFonts w:eastAsiaTheme="minorEastAsia"/>
        </w:rPr>
        <w:t>графі</w:t>
      </w:r>
      <w:r w:rsidR="00C335FB">
        <w:rPr>
          <w:rFonts w:eastAsiaTheme="minorEastAsia"/>
        </w:rPr>
        <w:t xml:space="preserve"> </w:t>
      </w:r>
      <w:r w:rsidR="00300C22">
        <w:rPr>
          <w:rFonts w:eastAsiaTheme="minorEastAsia"/>
        </w:rPr>
        <w:t>(рис </w:t>
      </w:r>
      <w:r w:rsidR="006F02BF">
        <w:rPr>
          <w:rFonts w:eastAsiaTheme="minorEastAsia"/>
        </w:rPr>
        <w:t>3.</w:t>
      </w:r>
      <w:r w:rsidR="00300C22">
        <w:rPr>
          <w:rFonts w:eastAsiaTheme="minorEastAsia"/>
        </w:rPr>
        <w:t>1)</w:t>
      </w:r>
      <w:r w:rsidRPr="003F7A35">
        <w:rPr>
          <w:rFonts w:eastAsiaTheme="minorEastAsia"/>
        </w:rPr>
        <w:t>.</w:t>
      </w:r>
    </w:p>
    <w:p w14:paraId="67758827" w14:textId="577E6218" w:rsidR="00E40067" w:rsidRPr="00E40067" w:rsidRDefault="00E40067" w:rsidP="00E40067">
      <w:pPr>
        <w:rPr>
          <w:rFonts w:eastAsiaTheme="minorEastAsia"/>
        </w:rPr>
      </w:pPr>
      <w:r w:rsidRPr="00E40067">
        <w:rPr>
          <w:rFonts w:eastAsiaTheme="minorEastAsia"/>
        </w:rPr>
        <w:t>Завдання: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необхід</w:t>
      </w:r>
      <w:r w:rsidR="00D15400">
        <w:rPr>
          <w:rFonts w:eastAsiaTheme="minorEastAsia"/>
        </w:rPr>
        <w:t>но</w:t>
      </w:r>
      <w:r w:rsidR="00C335FB">
        <w:rPr>
          <w:rFonts w:eastAsiaTheme="minorEastAsia"/>
        </w:rPr>
        <w:t xml:space="preserve"> </w:t>
      </w:r>
      <w:r w:rsidR="00D15400">
        <w:rPr>
          <w:rFonts w:eastAsiaTheme="minorEastAsia"/>
        </w:rPr>
        <w:t>визначити</w:t>
      </w:r>
      <w:r w:rsidR="00C335FB">
        <w:rPr>
          <w:rFonts w:eastAsiaTheme="minorEastAsia"/>
        </w:rPr>
        <w:t xml:space="preserve"> </w:t>
      </w:r>
      <w:r w:rsidR="00D15400">
        <w:rPr>
          <w:rFonts w:eastAsiaTheme="minorEastAsia"/>
        </w:rPr>
        <w:t>найкоротшу</w:t>
      </w:r>
      <w:r w:rsidR="00C335FB">
        <w:rPr>
          <w:rFonts w:eastAsiaTheme="minorEastAsia"/>
        </w:rPr>
        <w:t xml:space="preserve"> </w:t>
      </w:r>
      <w:r w:rsidR="00D15400">
        <w:rPr>
          <w:rFonts w:eastAsiaTheme="minorEastAsia"/>
        </w:rPr>
        <w:t>відстань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від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пункту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1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(1</w:t>
      </w:r>
      <w:r w:rsidR="003779CF">
        <w:rPr>
          <w:rFonts w:eastAsiaTheme="minorEastAsia"/>
        </w:rPr>
        <w:noBreakHyphen/>
      </w:r>
      <w:r w:rsidRPr="00E40067">
        <w:rPr>
          <w:rFonts w:eastAsiaTheme="minorEastAsia"/>
        </w:rPr>
        <w:t>ша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вершина)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до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пункту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5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(5</w:t>
      </w:r>
      <w:r w:rsidR="00A44F6E">
        <w:rPr>
          <w:rFonts w:eastAsiaTheme="minorEastAsia"/>
        </w:rPr>
        <w:noBreakHyphen/>
      </w:r>
      <w:r w:rsidRPr="00E40067">
        <w:rPr>
          <w:rFonts w:eastAsiaTheme="minorEastAsia"/>
        </w:rPr>
        <w:t>та</w:t>
      </w:r>
      <w:r w:rsidR="00C335FB">
        <w:rPr>
          <w:rFonts w:eastAsiaTheme="minorEastAsia"/>
        </w:rPr>
        <w:t xml:space="preserve"> </w:t>
      </w:r>
      <w:r w:rsidRPr="00E40067">
        <w:rPr>
          <w:rFonts w:eastAsiaTheme="minorEastAsia"/>
        </w:rPr>
        <w:t>вершина).</w:t>
      </w:r>
    </w:p>
    <w:p w14:paraId="5EE064A0" w14:textId="1A294CE6" w:rsidR="00E40067" w:rsidRDefault="00591A99" w:rsidP="00E40067">
      <w:pPr>
        <w:rPr>
          <w:rFonts w:eastAsiaTheme="minorEastAsia"/>
        </w:rPr>
      </w:pPr>
      <w:r>
        <w:rPr>
          <w:rFonts w:eastAsiaTheme="minorEastAsia"/>
        </w:rPr>
        <w:t>Зазнач</w:t>
      </w:r>
      <w:r w:rsidR="0092221E">
        <w:rPr>
          <w:rFonts w:eastAsiaTheme="minorEastAsia"/>
        </w:rPr>
        <w:t>и</w:t>
      </w:r>
      <w:r>
        <w:rPr>
          <w:rFonts w:eastAsiaTheme="minorEastAsia"/>
        </w:rPr>
        <w:t>мо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умовні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позначення: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еліпси</w:t>
      </w:r>
      <w:r w:rsidR="0089260A">
        <w:rPr>
          <w:rFonts w:eastAsiaTheme="minorEastAsia"/>
        </w:rPr>
        <w:t> </w:t>
      </w:r>
      <w:r w:rsidR="00E40067" w:rsidRPr="00E40067">
        <w:rPr>
          <w:rFonts w:eastAsiaTheme="minorEastAsia"/>
        </w:rPr>
        <w:t>–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це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населені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пункти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(</w:t>
      </w:r>
      <w:r w:rsidR="009E7AB8">
        <w:rPr>
          <w:rFonts w:eastAsiaTheme="minorEastAsia"/>
        </w:rPr>
        <w:t>тобто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вершини),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лінії</w:t>
      </w:r>
      <w:r w:rsidR="001F0026">
        <w:rPr>
          <w:rFonts w:eastAsiaTheme="minorEastAsia"/>
        </w:rPr>
        <w:t> –</w:t>
      </w:r>
      <w:r w:rsidR="00C335FB">
        <w:rPr>
          <w:rFonts w:eastAsiaTheme="minorEastAsia"/>
        </w:rPr>
        <w:t xml:space="preserve"> </w:t>
      </w:r>
      <w:r w:rsidR="009E7AB8">
        <w:rPr>
          <w:rFonts w:eastAsiaTheme="minorEastAsia"/>
        </w:rPr>
        <w:t>це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шляхи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між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ними.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В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еліпсах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зазначено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номери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населених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пунктів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(вершин),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над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ребрами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позначено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кількість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кілометрів</w:t>
      </w:r>
      <w:r w:rsidR="002A3099">
        <w:rPr>
          <w:rFonts w:eastAsiaTheme="minorEastAsia"/>
        </w:rPr>
        <w:t> –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їх</w:t>
      </w:r>
      <w:r w:rsidR="00C335FB">
        <w:rPr>
          <w:rFonts w:eastAsiaTheme="minorEastAsia"/>
        </w:rPr>
        <w:t xml:space="preserve"> </w:t>
      </w:r>
      <w:r w:rsidR="00E40067" w:rsidRPr="00E40067">
        <w:rPr>
          <w:rFonts w:eastAsiaTheme="minorEastAsia"/>
        </w:rPr>
        <w:t>ваг</w:t>
      </w:r>
      <w:r>
        <w:rPr>
          <w:rFonts w:eastAsiaTheme="minorEastAsia"/>
        </w:rPr>
        <w:t>а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(довжина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шляху,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у</w:t>
      </w:r>
      <w:r w:rsidR="00C335FB">
        <w:rPr>
          <w:rFonts w:eastAsiaTheme="minorEastAsia"/>
        </w:rPr>
        <w:t xml:space="preserve"> </w:t>
      </w:r>
      <w:r>
        <w:rPr>
          <w:rFonts w:eastAsiaTheme="minorEastAsia"/>
        </w:rPr>
        <w:t>км).</w:t>
      </w:r>
    </w:p>
    <w:p w14:paraId="7A794F42" w14:textId="752B1C6E" w:rsidR="001D7612" w:rsidRDefault="001D7612" w:rsidP="001D7612">
      <w:pPr>
        <w:pStyle w:val="af6"/>
        <w:rPr>
          <w:rFonts w:eastAsiaTheme="minorEastAsia"/>
        </w:rPr>
      </w:pPr>
      <w:r>
        <w:rPr>
          <w:noProof/>
          <w:lang w:val="en-US" w:eastAsia="en-US"/>
        </w:rPr>
        <w:drawing>
          <wp:inline distT="0" distB="0" distL="0" distR="0" wp14:anchorId="6780ADE4" wp14:editId="4E9BFFD5">
            <wp:extent cx="2162175" cy="167262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8929" cy="16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7499" w14:textId="42E79793" w:rsidR="00150C88" w:rsidRPr="00150C88" w:rsidRDefault="00150C88" w:rsidP="00150C88">
      <w:pPr>
        <w:pStyle w:val="af7"/>
        <w:rPr>
          <w:lang w:eastAsia="ru-RU"/>
        </w:rPr>
      </w:pPr>
      <w:r>
        <w:t>Рисунок</w:t>
      </w:r>
      <w:r w:rsidR="00C335FB"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 w:rsidR="002444F9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444F9">
        <w:rPr>
          <w:noProof/>
        </w:rPr>
        <w:t>1</w:t>
      </w:r>
      <w:r>
        <w:fldChar w:fldCharType="end"/>
      </w:r>
      <w:r>
        <w:t> –</w:t>
      </w:r>
      <w:r w:rsidR="00C335FB">
        <w:t xml:space="preserve"> </w:t>
      </w:r>
      <w:r w:rsidR="00673598">
        <w:t>Вихідний</w:t>
      </w:r>
      <w:r w:rsidR="00C335FB">
        <w:t xml:space="preserve"> </w:t>
      </w:r>
      <w:r w:rsidR="00673598">
        <w:t>гра</w:t>
      </w:r>
      <w:r w:rsidR="006F157B">
        <w:t>ф</w:t>
      </w:r>
    </w:p>
    <w:p w14:paraId="34CDEC16" w14:textId="677442A4" w:rsidR="001D7612" w:rsidRPr="00591A99" w:rsidRDefault="00987DF2" w:rsidP="00591A99">
      <w:pPr>
        <w:rPr>
          <w:rFonts w:eastAsiaTheme="minorEastAsia"/>
        </w:rPr>
      </w:pPr>
      <w:r w:rsidRPr="00F3128F">
        <w:t>Запуск</w:t>
      </w:r>
      <w:r w:rsidR="00C335FB">
        <w:t xml:space="preserve"> </w:t>
      </w:r>
      <w:r w:rsidRPr="00F3128F">
        <w:t>(ініціалізація).</w:t>
      </w:r>
      <w:r w:rsidR="00C335FB">
        <w:t xml:space="preserve"> </w:t>
      </w:r>
      <w:r w:rsidR="00591A99">
        <w:rPr>
          <w:rFonts w:eastAsiaTheme="minorEastAsia"/>
        </w:rPr>
        <w:t>Поблизу</w:t>
      </w:r>
      <w:r w:rsidR="00C335FB">
        <w:rPr>
          <w:rFonts w:eastAsiaTheme="minorEastAsia"/>
        </w:rPr>
        <w:t xml:space="preserve"> </w:t>
      </w:r>
      <w:r w:rsidR="00591A99">
        <w:rPr>
          <w:rFonts w:eastAsiaTheme="minorEastAsia"/>
        </w:rPr>
        <w:t>кожної</w:t>
      </w:r>
      <w:r w:rsidR="00C335FB">
        <w:rPr>
          <w:rFonts w:eastAsiaTheme="minorEastAsia"/>
        </w:rPr>
        <w:t xml:space="preserve"> </w:t>
      </w:r>
      <w:r w:rsidR="00591A99">
        <w:rPr>
          <w:rFonts w:eastAsiaTheme="minorEastAsia"/>
        </w:rPr>
        <w:t>вершини</w:t>
      </w:r>
      <w:r w:rsidR="00C335FB">
        <w:rPr>
          <w:rFonts w:eastAsiaTheme="minorEastAsia"/>
        </w:rPr>
        <w:t xml:space="preserve"> </w:t>
      </w:r>
      <w:r w:rsidR="00591A99">
        <w:rPr>
          <w:rFonts w:eastAsiaTheme="minorEastAsia"/>
        </w:rPr>
        <w:t>позначається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червона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мітка</w:t>
      </w:r>
      <w:r w:rsidR="00591A99">
        <w:rPr>
          <w:rFonts w:eastAsiaTheme="minorEastAsia"/>
        </w:rPr>
        <w:t> –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довжина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найкоротшого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шляху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вершини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1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в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цю</w:t>
      </w:r>
      <w:r w:rsidR="00C335FB">
        <w:rPr>
          <w:rFonts w:eastAsiaTheme="minorEastAsia"/>
        </w:rPr>
        <w:t xml:space="preserve"> </w:t>
      </w:r>
      <w:r w:rsidR="00591A99" w:rsidRPr="00E40067">
        <w:rPr>
          <w:rFonts w:eastAsiaTheme="minorEastAsia"/>
        </w:rPr>
        <w:t>вершину.</w:t>
      </w:r>
      <w:r w:rsidR="00C335FB">
        <w:rPr>
          <w:rFonts w:eastAsiaTheme="minorEastAsia"/>
        </w:rPr>
        <w:t xml:space="preserve"> </w:t>
      </w:r>
      <w:r w:rsidR="005C73C1">
        <w:t>Приймається,</w:t>
      </w:r>
      <w:r w:rsidR="00C335FB">
        <w:t xml:space="preserve"> </w:t>
      </w:r>
      <w:r w:rsidR="005C73C1">
        <w:t>що</w:t>
      </w:r>
      <w:r w:rsidR="00C335FB">
        <w:t xml:space="preserve"> </w:t>
      </w:r>
      <w:r w:rsidR="005C73C1">
        <w:t>мітка</w:t>
      </w:r>
      <w:r w:rsidR="00C335FB">
        <w:t xml:space="preserve"> </w:t>
      </w:r>
      <w:r w:rsidR="005C73C1">
        <w:t>вершини</w:t>
      </w:r>
      <w:r w:rsidR="00C335FB">
        <w:t xml:space="preserve"> </w:t>
      </w:r>
      <w:r w:rsidR="005C73C1">
        <w:t>1</w:t>
      </w:r>
      <w:r w:rsidR="00C335FB">
        <w:t xml:space="preserve"> </w:t>
      </w:r>
      <w:r w:rsidR="005C73C1">
        <w:t>дорівнює</w:t>
      </w:r>
      <w:r w:rsidR="00C335FB">
        <w:t xml:space="preserve"> </w:t>
      </w:r>
      <w:r w:rsidR="005C73C1">
        <w:t>0,</w:t>
      </w:r>
      <w:r w:rsidR="00C335FB">
        <w:t xml:space="preserve"> </w:t>
      </w:r>
      <w:r w:rsidR="005C73C1">
        <w:t>а</w:t>
      </w:r>
      <w:r w:rsidR="00C335FB">
        <w:t xml:space="preserve"> </w:t>
      </w:r>
      <w:r w:rsidR="005C73C1">
        <w:t>мітки</w:t>
      </w:r>
      <w:r w:rsidR="00C335FB">
        <w:t xml:space="preserve"> </w:t>
      </w:r>
      <w:r w:rsidR="005C73C1">
        <w:t>інших</w:t>
      </w:r>
      <w:r w:rsidR="00C335FB">
        <w:t xml:space="preserve"> </w:t>
      </w:r>
      <w:r w:rsidR="005C73C1">
        <w:t>вершин</w:t>
      </w:r>
      <w:r w:rsidR="00F838A6">
        <w:t> </w:t>
      </w:r>
      <w:r w:rsidR="005C73C1">
        <w:t>–</w:t>
      </w:r>
      <w:r w:rsidR="00C335FB">
        <w:t xml:space="preserve"> </w:t>
      </w:r>
      <w:r w:rsidR="00487616">
        <w:t>нескінченності</w:t>
      </w:r>
      <w:r w:rsidR="005C73C1">
        <w:t>,</w:t>
      </w:r>
      <w:r w:rsidR="00C335FB">
        <w:t xml:space="preserve"> </w:t>
      </w:r>
      <w:r w:rsidR="005C73C1">
        <w:t>яку,</w:t>
      </w:r>
      <w:r w:rsidR="00C335FB">
        <w:t xml:space="preserve"> </w:t>
      </w:r>
      <w:r w:rsidR="005C73C1">
        <w:lastRenderedPageBreak/>
        <w:t>умовно,</w:t>
      </w:r>
      <w:r w:rsidR="00C335FB">
        <w:t xml:space="preserve"> </w:t>
      </w:r>
      <w:r w:rsidR="005C73C1">
        <w:t>для</w:t>
      </w:r>
      <w:r w:rsidR="00C335FB">
        <w:t xml:space="preserve"> </w:t>
      </w:r>
      <w:r w:rsidR="005C73C1">
        <w:t>кращого</w:t>
      </w:r>
      <w:r w:rsidR="00C335FB">
        <w:t xml:space="preserve"> </w:t>
      </w:r>
      <w:r w:rsidR="005C73C1">
        <w:t>сприйняття</w:t>
      </w:r>
      <w:r w:rsidR="00C335FB">
        <w:t xml:space="preserve"> </w:t>
      </w:r>
      <w:r w:rsidR="005C73C1">
        <w:t>конкретної</w:t>
      </w:r>
      <w:r w:rsidR="00C335FB">
        <w:t xml:space="preserve"> </w:t>
      </w:r>
      <w:r w:rsidR="005C73C1">
        <w:t>задачі,</w:t>
      </w:r>
      <w:r w:rsidR="00C335FB">
        <w:t xml:space="preserve"> </w:t>
      </w:r>
      <w:r w:rsidR="005C73C1">
        <w:t>позначимо</w:t>
      </w:r>
      <w:r w:rsidR="00C335FB">
        <w:t xml:space="preserve"> </w:t>
      </w:r>
      <w:r w:rsidR="005C73C1">
        <w:t>10000.</w:t>
      </w:r>
      <w:r w:rsidR="00C335FB">
        <w:t xml:space="preserve"> </w:t>
      </w:r>
      <w:r w:rsidR="005C73C1">
        <w:t>Невідвіданими</w:t>
      </w:r>
      <w:r w:rsidR="00C335FB">
        <w:t xml:space="preserve"> </w:t>
      </w:r>
      <w:r w:rsidR="005C73C1">
        <w:t>позначаються</w:t>
      </w:r>
      <w:r w:rsidR="00C335FB">
        <w:t xml:space="preserve"> </w:t>
      </w:r>
      <w:r w:rsidR="005C73C1">
        <w:t>всі</w:t>
      </w:r>
      <w:r w:rsidR="00C335FB">
        <w:t xml:space="preserve"> </w:t>
      </w:r>
      <w:r w:rsidR="005C73C1">
        <w:t>вершини</w:t>
      </w:r>
      <w:r w:rsidR="00C335FB">
        <w:t xml:space="preserve"> </w:t>
      </w:r>
      <w:r w:rsidR="005C73C1">
        <w:t>графа</w:t>
      </w:r>
      <w:r w:rsidR="00C335FB">
        <w:t xml:space="preserve"> </w:t>
      </w:r>
      <w:r>
        <w:t>(рис</w:t>
      </w:r>
      <w:r w:rsidR="00171BA3">
        <w:t> </w:t>
      </w:r>
      <w:r w:rsidR="006F02BF">
        <w:rPr>
          <w:rFonts w:eastAsiaTheme="minorEastAsia"/>
        </w:rPr>
        <w:t>3.</w:t>
      </w:r>
      <w:r w:rsidR="00BD7EC2">
        <w:t>2</w:t>
      </w:r>
      <w:r>
        <w:t>)</w:t>
      </w:r>
      <w:r w:rsidR="005C73C1">
        <w:t>.</w:t>
      </w:r>
    </w:p>
    <w:p w14:paraId="140DB73B" w14:textId="5821DF73" w:rsidR="00E27024" w:rsidRDefault="00E27024" w:rsidP="00E27024">
      <w:pPr>
        <w:pStyle w:val="af6"/>
      </w:pPr>
      <w:r>
        <w:rPr>
          <w:noProof/>
          <w:lang w:val="en-US" w:eastAsia="en-US"/>
        </w:rPr>
        <w:drawing>
          <wp:inline distT="0" distB="0" distL="0" distR="0" wp14:anchorId="08A9A1F0" wp14:editId="6EB62CC1">
            <wp:extent cx="2419350" cy="182708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493" cy="18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4AF7" w14:textId="60180828" w:rsidR="00E27024" w:rsidRDefault="00E27024" w:rsidP="00E27024">
      <w:pPr>
        <w:pStyle w:val="af7"/>
      </w:pPr>
      <w:r w:rsidRPr="00DA54C5">
        <w:t>Рисунок</w:t>
      </w:r>
      <w:r w:rsidR="00C335FB">
        <w:t xml:space="preserve"> </w:t>
      </w:r>
      <w:r w:rsidR="00150C88">
        <w:fldChar w:fldCharType="begin"/>
      </w:r>
      <w:r w:rsidR="00150C88">
        <w:instrText xml:space="preserve"> STYLEREF 1 \s </w:instrText>
      </w:r>
      <w:r w:rsidR="00150C88">
        <w:fldChar w:fldCharType="separate"/>
      </w:r>
      <w:r w:rsidR="002444F9">
        <w:rPr>
          <w:noProof/>
        </w:rPr>
        <w:t>3</w:t>
      </w:r>
      <w:r w:rsidR="00150C88">
        <w:fldChar w:fldCharType="end"/>
      </w:r>
      <w:r w:rsidR="00150C88">
        <w:t>.</w:t>
      </w:r>
      <w:r w:rsidR="00150C88">
        <w:fldChar w:fldCharType="begin"/>
      </w:r>
      <w:r w:rsidR="00150C88">
        <w:instrText xml:space="preserve"> SEQ Рисунок \* ARABIC \s 1 </w:instrText>
      </w:r>
      <w:r w:rsidR="00150C88">
        <w:fldChar w:fldCharType="separate"/>
      </w:r>
      <w:r w:rsidR="002444F9">
        <w:rPr>
          <w:noProof/>
        </w:rPr>
        <w:t>2</w:t>
      </w:r>
      <w:r w:rsidR="00150C88">
        <w:fldChar w:fldCharType="end"/>
      </w:r>
      <w:r w:rsidR="00150C88">
        <w:t> </w:t>
      </w:r>
      <w:r w:rsidRPr="00DA54C5">
        <w:t>–</w:t>
      </w:r>
      <w:r w:rsidR="00C335FB">
        <w:t xml:space="preserve"> </w:t>
      </w:r>
      <w:r w:rsidR="00DA54C5" w:rsidRPr="00DA54C5">
        <w:t>Візуалізація</w:t>
      </w:r>
      <w:r w:rsidR="00C335FB">
        <w:t xml:space="preserve"> </w:t>
      </w:r>
      <w:r w:rsidR="00987DF2" w:rsidRPr="00087FBD">
        <w:t>ініціалізації</w:t>
      </w:r>
      <w:r w:rsidR="00C335FB">
        <w:t xml:space="preserve"> </w:t>
      </w:r>
      <w:r w:rsidR="00987DF2" w:rsidRPr="00087FBD">
        <w:t>графу</w:t>
      </w:r>
      <w:r w:rsidR="00C335FB">
        <w:t xml:space="preserve"> </w:t>
      </w:r>
      <w:r w:rsidR="00DA54C5" w:rsidRPr="00DA54C5">
        <w:t>розв’язання</w:t>
      </w:r>
    </w:p>
    <w:p w14:paraId="22887B3E" w14:textId="0DA2F94B" w:rsidR="00965EEE" w:rsidRDefault="00965EEE" w:rsidP="00965EEE">
      <w:pPr>
        <w:rPr>
          <w:lang w:eastAsia="ru-RU"/>
        </w:rPr>
      </w:pPr>
      <w:r w:rsidRPr="00F3128F">
        <w:rPr>
          <w:lang w:eastAsia="ru-RU"/>
        </w:rPr>
        <w:t>Крок</w:t>
      </w:r>
      <w:r w:rsidR="007A46D5">
        <w:rPr>
          <w:lang w:eastAsia="ru-RU"/>
        </w:rPr>
        <w:t> </w:t>
      </w:r>
      <w:r w:rsidRPr="00F3128F">
        <w:rPr>
          <w:lang w:eastAsia="ru-RU"/>
        </w:rPr>
        <w:t>1</w:t>
      </w:r>
      <w:r w:rsidR="00987DF2" w:rsidRPr="00F3128F">
        <w:rPr>
          <w:lang w:eastAsia="ru-RU"/>
        </w:rPr>
        <w:t>.</w:t>
      </w:r>
      <w:r w:rsidR="00C335FB">
        <w:rPr>
          <w:lang w:eastAsia="ru-RU"/>
        </w:rPr>
        <w:t xml:space="preserve"> </w:t>
      </w:r>
      <w:r w:rsidRPr="00F3128F">
        <w:rPr>
          <w:lang w:eastAsia="ru-RU"/>
        </w:rPr>
        <w:t>М</w:t>
      </w:r>
      <w:r>
        <w:rPr>
          <w:lang w:eastAsia="ru-RU"/>
        </w:rPr>
        <w:t>інімум</w:t>
      </w:r>
      <w:r w:rsidR="00C335FB">
        <w:rPr>
          <w:lang w:eastAsia="ru-RU"/>
        </w:rPr>
        <w:t xml:space="preserve"> </w:t>
      </w:r>
      <w:r>
        <w:rPr>
          <w:lang w:eastAsia="ru-RU"/>
        </w:rPr>
        <w:t>серед</w:t>
      </w:r>
      <w:r w:rsidR="00C335FB">
        <w:rPr>
          <w:lang w:eastAsia="ru-RU"/>
        </w:rPr>
        <w:t xml:space="preserve"> </w:t>
      </w:r>
      <w:r>
        <w:rPr>
          <w:lang w:eastAsia="ru-RU"/>
        </w:rPr>
        <w:t>міток</w:t>
      </w:r>
      <w:r w:rsidR="00C335FB">
        <w:rPr>
          <w:lang w:eastAsia="ru-RU"/>
        </w:rPr>
        <w:t xml:space="preserve"> </w:t>
      </w:r>
      <w:r>
        <w:rPr>
          <w:lang w:eastAsia="ru-RU"/>
        </w:rPr>
        <w:t>має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1</w:t>
      </w:r>
      <w:r w:rsidR="00E81721">
        <w:rPr>
          <w:lang w:eastAsia="ru-RU"/>
        </w:rPr>
        <w:noBreakHyphen/>
      </w:r>
      <w:r w:rsidR="009E7AB8">
        <w:rPr>
          <w:lang w:eastAsia="ru-RU"/>
        </w:rPr>
        <w:t>ша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вершина</w:t>
      </w:r>
      <w:r>
        <w:rPr>
          <w:lang w:eastAsia="ru-RU"/>
        </w:rPr>
        <w:t>.</w:t>
      </w:r>
      <w:r w:rsidR="00C335FB">
        <w:rPr>
          <w:lang w:eastAsia="ru-RU"/>
        </w:rPr>
        <w:t xml:space="preserve"> </w:t>
      </w:r>
      <w:r w:rsidR="00C03ED5">
        <w:rPr>
          <w:lang w:eastAsia="ru-RU"/>
        </w:rPr>
        <w:t>Прилеглими</w:t>
      </w:r>
      <w:r w:rsidR="00C335FB">
        <w:rPr>
          <w:lang w:eastAsia="ru-RU"/>
        </w:rPr>
        <w:t xml:space="preserve"> </w:t>
      </w:r>
      <w:r>
        <w:rPr>
          <w:lang w:eastAsia="ru-RU"/>
        </w:rPr>
        <w:t>до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1</w:t>
      </w:r>
      <w:r w:rsidR="00354B19">
        <w:rPr>
          <w:lang w:eastAsia="ru-RU"/>
        </w:rPr>
        <w:noBreakHyphen/>
      </w:r>
      <w:r w:rsidR="009E7AB8">
        <w:rPr>
          <w:lang w:eastAsia="ru-RU"/>
        </w:rPr>
        <w:t>ї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є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за</w:t>
      </w:r>
      <w:r w:rsidR="00C335FB">
        <w:rPr>
          <w:lang w:eastAsia="ru-RU"/>
        </w:rPr>
        <w:t xml:space="preserve"> </w:t>
      </w:r>
      <w:r>
        <w:rPr>
          <w:lang w:eastAsia="ru-RU"/>
        </w:rPr>
        <w:t>номерами</w:t>
      </w:r>
      <w:r w:rsidR="00C335FB">
        <w:rPr>
          <w:lang w:eastAsia="ru-RU"/>
        </w:rPr>
        <w:t xml:space="preserve"> </w:t>
      </w:r>
      <w:r>
        <w:rPr>
          <w:lang w:eastAsia="ru-RU"/>
        </w:rPr>
        <w:t>2,</w:t>
      </w:r>
      <w:r w:rsidR="00C335FB">
        <w:rPr>
          <w:lang w:eastAsia="ru-RU"/>
        </w:rPr>
        <w:t xml:space="preserve"> </w:t>
      </w:r>
      <w:r>
        <w:rPr>
          <w:lang w:eastAsia="ru-RU"/>
        </w:rPr>
        <w:t>3</w:t>
      </w:r>
      <w:r w:rsidR="00C335FB">
        <w:rPr>
          <w:lang w:eastAsia="ru-RU"/>
        </w:rPr>
        <w:t xml:space="preserve"> </w:t>
      </w:r>
      <w:r>
        <w:rPr>
          <w:lang w:eastAsia="ru-RU"/>
        </w:rPr>
        <w:t>і</w:t>
      </w:r>
      <w:r w:rsidR="00C335FB">
        <w:rPr>
          <w:lang w:eastAsia="ru-RU"/>
        </w:rPr>
        <w:t xml:space="preserve"> </w:t>
      </w:r>
      <w:r>
        <w:rPr>
          <w:lang w:eastAsia="ru-RU"/>
        </w:rPr>
        <w:t>6.</w:t>
      </w:r>
      <w:r w:rsidR="00C335FB">
        <w:rPr>
          <w:lang w:eastAsia="ru-RU"/>
        </w:rPr>
        <w:t xml:space="preserve"> </w:t>
      </w:r>
      <w:r>
        <w:rPr>
          <w:lang w:eastAsia="ru-RU"/>
        </w:rPr>
        <w:t>Переглядаємо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прилеглі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по</w:t>
      </w:r>
      <w:r w:rsidR="00C335FB">
        <w:rPr>
          <w:lang w:eastAsia="ru-RU"/>
        </w:rPr>
        <w:t xml:space="preserve"> </w:t>
      </w:r>
      <w:r>
        <w:rPr>
          <w:lang w:eastAsia="ru-RU"/>
        </w:rPr>
        <w:t>черзі.</w:t>
      </w:r>
    </w:p>
    <w:p w14:paraId="2A7A94DF" w14:textId="5B81EBDE" w:rsidR="00E27024" w:rsidRDefault="009E7AB8" w:rsidP="00965EEE">
      <w:pPr>
        <w:rPr>
          <w:lang w:eastAsia="ru-RU"/>
        </w:rPr>
      </w:pPr>
      <w:r>
        <w:rPr>
          <w:lang w:eastAsia="ru-RU"/>
        </w:rPr>
        <w:t>2</w:t>
      </w:r>
      <w:r w:rsidR="00C55CF2">
        <w:rPr>
          <w:lang w:eastAsia="ru-RU"/>
        </w:rPr>
        <w:noBreakHyphen/>
      </w:r>
      <w:r>
        <w:rPr>
          <w:lang w:eastAsia="ru-RU"/>
        </w:rPr>
        <w:t>га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вершина</w:t>
      </w:r>
      <w:r w:rsidR="00516C1F" w:rsidRPr="00516C1F">
        <w:rPr>
          <w:lang w:eastAsia="ru-RU"/>
        </w:rPr>
        <w:t> –</w:t>
      </w:r>
      <w:r w:rsidR="00C335FB">
        <w:rPr>
          <w:lang w:val="ru-RU" w:eastAsia="ru-RU"/>
        </w:rPr>
        <w:t xml:space="preserve"> </w:t>
      </w:r>
      <w:r w:rsidR="00516C1F" w:rsidRPr="00516C1F">
        <w:rPr>
          <w:lang w:eastAsia="ru-RU"/>
        </w:rPr>
        <w:t>п</w:t>
      </w:r>
      <w:r w:rsidR="00965EEE" w:rsidRPr="00516C1F">
        <w:rPr>
          <w:lang w:eastAsia="ru-RU"/>
        </w:rPr>
        <w:t>ерша</w:t>
      </w:r>
      <w:r w:rsidR="00C335FB">
        <w:rPr>
          <w:lang w:eastAsia="ru-RU"/>
        </w:rPr>
        <w:t xml:space="preserve"> </w:t>
      </w:r>
      <w:r w:rsidR="00965EEE" w:rsidRPr="00516C1F">
        <w:rPr>
          <w:lang w:eastAsia="ru-RU"/>
        </w:rPr>
        <w:t>прилегла</w:t>
      </w:r>
      <w:r w:rsidR="00C335FB">
        <w:rPr>
          <w:lang w:eastAsia="ru-RU"/>
        </w:rPr>
        <w:t xml:space="preserve"> </w:t>
      </w:r>
      <w:r>
        <w:rPr>
          <w:lang w:eastAsia="ru-RU"/>
        </w:rPr>
        <w:t>1</w:t>
      </w:r>
      <w:r w:rsidR="00FE7089">
        <w:rPr>
          <w:lang w:eastAsia="ru-RU"/>
        </w:rPr>
        <w:noBreakHyphen/>
      </w:r>
      <w:r>
        <w:rPr>
          <w:lang w:eastAsia="ru-RU"/>
        </w:rPr>
        <w:t>ї</w:t>
      </w:r>
      <w:r w:rsidR="00C335FB">
        <w:rPr>
          <w:lang w:eastAsia="ru-RU"/>
        </w:rPr>
        <w:t xml:space="preserve"> </w:t>
      </w:r>
      <w:r w:rsidR="00965EEE" w:rsidRPr="00516C1F">
        <w:rPr>
          <w:lang w:eastAsia="ru-RU"/>
        </w:rPr>
        <w:t>вершин</w:t>
      </w:r>
      <w:r w:rsidR="00037436" w:rsidRPr="00516C1F">
        <w:rPr>
          <w:lang w:eastAsia="ru-RU"/>
        </w:rPr>
        <w:t>и</w:t>
      </w:r>
      <w:r>
        <w:rPr>
          <w:lang w:eastAsia="ru-RU"/>
        </w:rPr>
        <w:t>,</w:t>
      </w:r>
      <w:r w:rsidR="00C335FB">
        <w:rPr>
          <w:lang w:eastAsia="ru-RU"/>
        </w:rPr>
        <w:t xml:space="preserve"> </w:t>
      </w:r>
      <w:r>
        <w:rPr>
          <w:lang w:eastAsia="ru-RU"/>
        </w:rPr>
        <w:t>бо</w:t>
      </w:r>
      <w:r w:rsidR="00C335FB">
        <w:rPr>
          <w:lang w:eastAsia="ru-RU"/>
        </w:rPr>
        <w:t xml:space="preserve"> </w:t>
      </w:r>
      <w:r>
        <w:rPr>
          <w:lang w:eastAsia="ru-RU"/>
        </w:rPr>
        <w:t>до</w:t>
      </w:r>
      <w:r w:rsidR="00C335FB">
        <w:rPr>
          <w:lang w:eastAsia="ru-RU"/>
        </w:rPr>
        <w:t xml:space="preserve"> </w:t>
      </w:r>
      <w:r>
        <w:rPr>
          <w:lang w:eastAsia="ru-RU"/>
        </w:rPr>
        <w:t>неї</w:t>
      </w:r>
      <w:r w:rsidR="00C335FB">
        <w:rPr>
          <w:lang w:eastAsia="ru-RU"/>
        </w:rPr>
        <w:t xml:space="preserve"> </w:t>
      </w:r>
      <w:r>
        <w:rPr>
          <w:lang w:eastAsia="ru-RU"/>
        </w:rPr>
        <w:t>мінімальна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довжина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шляху.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Довжина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шляху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в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неї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через</w:t>
      </w:r>
      <w:r w:rsidR="00C335FB">
        <w:rPr>
          <w:lang w:eastAsia="ru-RU"/>
        </w:rPr>
        <w:t xml:space="preserve"> </w:t>
      </w:r>
      <w:r>
        <w:rPr>
          <w:lang w:eastAsia="ru-RU"/>
        </w:rPr>
        <w:t>1</w:t>
      </w:r>
      <w:r w:rsidR="0063547A">
        <w:rPr>
          <w:lang w:eastAsia="ru-RU"/>
        </w:rPr>
        <w:noBreakHyphen/>
      </w:r>
      <w:r>
        <w:rPr>
          <w:lang w:eastAsia="ru-RU"/>
        </w:rPr>
        <w:t>шу</w:t>
      </w:r>
      <w:r w:rsidR="00C335FB">
        <w:rPr>
          <w:lang w:eastAsia="ru-RU"/>
        </w:rPr>
        <w:t xml:space="preserve"> </w:t>
      </w:r>
      <w:r w:rsidR="00591A99">
        <w:rPr>
          <w:lang w:eastAsia="ru-RU"/>
        </w:rPr>
        <w:t>вершину</w:t>
      </w:r>
      <w:r w:rsidR="00C335FB">
        <w:rPr>
          <w:lang w:eastAsia="ru-RU"/>
        </w:rPr>
        <w:t xml:space="preserve"> </w:t>
      </w:r>
      <w:r w:rsidR="00591A99">
        <w:rPr>
          <w:lang w:eastAsia="ru-RU"/>
        </w:rPr>
        <w:t>є</w:t>
      </w:r>
      <w:r w:rsidR="00C335FB">
        <w:rPr>
          <w:lang w:eastAsia="ru-RU"/>
        </w:rPr>
        <w:t xml:space="preserve"> </w:t>
      </w:r>
      <w:r w:rsidR="00591A99">
        <w:rPr>
          <w:lang w:eastAsia="ru-RU"/>
        </w:rPr>
        <w:t>сумою</w:t>
      </w:r>
      <w:r w:rsidR="00C335FB">
        <w:rPr>
          <w:lang w:eastAsia="ru-RU"/>
        </w:rPr>
        <w:t xml:space="preserve"> </w:t>
      </w:r>
      <w:r w:rsidRPr="00FA268E">
        <w:rPr>
          <w:lang w:eastAsia="ru-RU"/>
        </w:rPr>
        <w:t>м</w:t>
      </w:r>
      <w:r>
        <w:rPr>
          <w:lang w:eastAsia="ru-RU"/>
        </w:rPr>
        <w:t>інімальної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відстані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до</w:t>
      </w:r>
      <w:r w:rsidR="00C335FB">
        <w:rPr>
          <w:lang w:eastAsia="ru-RU"/>
        </w:rPr>
        <w:t xml:space="preserve"> </w:t>
      </w:r>
      <w:r>
        <w:rPr>
          <w:lang w:eastAsia="ru-RU"/>
        </w:rPr>
        <w:t>1</w:t>
      </w:r>
      <w:r w:rsidR="003757FB">
        <w:rPr>
          <w:lang w:eastAsia="ru-RU"/>
        </w:rPr>
        <w:noBreakHyphen/>
      </w:r>
      <w:r>
        <w:rPr>
          <w:lang w:eastAsia="ru-RU"/>
        </w:rPr>
        <w:t>ї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вершини</w:t>
      </w:r>
      <w:r w:rsidR="00B030F3">
        <w:rPr>
          <w:lang w:eastAsia="ru-RU"/>
        </w:rPr>
        <w:t> –</w:t>
      </w:r>
      <w:r w:rsidR="00C335FB">
        <w:rPr>
          <w:lang w:eastAsia="ru-RU"/>
        </w:rPr>
        <w:t xml:space="preserve"> </w:t>
      </w:r>
      <w:r>
        <w:rPr>
          <w:lang w:eastAsia="ru-RU"/>
        </w:rPr>
        <w:t>тобто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значенням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її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мітки,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і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довжини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ребра,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що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йде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з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1</w:t>
      </w:r>
      <w:r w:rsidR="00592A85">
        <w:rPr>
          <w:lang w:eastAsia="ru-RU"/>
        </w:rPr>
        <w:noBreakHyphen/>
      </w:r>
      <w:r w:rsidR="00965EEE">
        <w:rPr>
          <w:lang w:eastAsia="ru-RU"/>
        </w:rPr>
        <w:t>ї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в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2</w:t>
      </w:r>
      <w:r w:rsidR="00592A85">
        <w:rPr>
          <w:lang w:eastAsia="ru-RU"/>
        </w:rPr>
        <w:noBreakHyphen/>
      </w:r>
      <w:r w:rsidR="00965EEE">
        <w:rPr>
          <w:lang w:eastAsia="ru-RU"/>
        </w:rPr>
        <w:t>гу</w:t>
      </w:r>
      <w:r w:rsidR="00C335FB">
        <w:rPr>
          <w:lang w:eastAsia="ru-RU"/>
        </w:rPr>
        <w:t xml:space="preserve"> </w:t>
      </w:r>
      <w:r w:rsidR="00591A99">
        <w:rPr>
          <w:lang w:eastAsia="ru-RU"/>
        </w:rPr>
        <w:t>вершини</w:t>
      </w:r>
      <w:r w:rsidR="00965EEE">
        <w:rPr>
          <w:lang w:eastAsia="ru-RU"/>
        </w:rPr>
        <w:t>,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тобто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0</w:t>
      </w:r>
      <w:r w:rsidR="00592A85">
        <w:rPr>
          <w:lang w:eastAsia="ru-RU"/>
        </w:rPr>
        <w:t> </w:t>
      </w:r>
      <w:r w:rsidR="00965EEE">
        <w:rPr>
          <w:lang w:eastAsia="ru-RU"/>
        </w:rPr>
        <w:t>+</w:t>
      </w:r>
      <w:r w:rsidR="00592A85">
        <w:rPr>
          <w:lang w:eastAsia="ru-RU"/>
        </w:rPr>
        <w:t> </w:t>
      </w:r>
      <w:r w:rsidR="00965EEE">
        <w:rPr>
          <w:lang w:eastAsia="ru-RU"/>
        </w:rPr>
        <w:t>7</w:t>
      </w:r>
      <w:r w:rsidR="00592A85">
        <w:rPr>
          <w:lang w:eastAsia="ru-RU"/>
        </w:rPr>
        <w:t> </w:t>
      </w:r>
      <w:r w:rsidR="00965EEE">
        <w:rPr>
          <w:lang w:eastAsia="ru-RU"/>
        </w:rPr>
        <w:t>=</w:t>
      </w:r>
      <w:r w:rsidR="00592A85">
        <w:rPr>
          <w:lang w:eastAsia="ru-RU"/>
        </w:rPr>
        <w:t> </w:t>
      </w:r>
      <w:r>
        <w:rPr>
          <w:lang w:eastAsia="ru-RU"/>
        </w:rPr>
        <w:t>7.</w:t>
      </w:r>
      <w:r w:rsidR="00C335FB">
        <w:rPr>
          <w:lang w:eastAsia="ru-RU"/>
        </w:rPr>
        <w:t xml:space="preserve"> </w:t>
      </w:r>
      <w:r>
        <w:rPr>
          <w:lang w:eastAsia="ru-RU"/>
        </w:rPr>
        <w:t>Результат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значно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менше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поточної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мітки</w:t>
      </w:r>
      <w:r w:rsidR="00C335FB">
        <w:rPr>
          <w:lang w:eastAsia="ru-RU"/>
        </w:rPr>
        <w:t xml:space="preserve"> </w:t>
      </w:r>
      <w:r>
        <w:rPr>
          <w:lang w:eastAsia="ru-RU"/>
        </w:rPr>
        <w:t>2</w:t>
      </w:r>
      <w:r w:rsidR="007D1E18">
        <w:rPr>
          <w:lang w:eastAsia="ru-RU"/>
        </w:rPr>
        <w:noBreakHyphen/>
      </w:r>
      <w:r>
        <w:rPr>
          <w:lang w:eastAsia="ru-RU"/>
        </w:rPr>
        <w:t>ї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(10000)</w:t>
      </w:r>
      <w:r w:rsidR="007D4123">
        <w:rPr>
          <w:lang w:eastAsia="ru-RU"/>
        </w:rPr>
        <w:t> –</w:t>
      </w:r>
      <w:r w:rsidR="00C335FB">
        <w:rPr>
          <w:lang w:eastAsia="ru-RU"/>
        </w:rPr>
        <w:t xml:space="preserve"> </w:t>
      </w:r>
      <w:r w:rsidR="00591A99">
        <w:rPr>
          <w:lang w:eastAsia="ru-RU"/>
        </w:rPr>
        <w:t>а</w:t>
      </w:r>
      <w:r w:rsidR="00965EEE">
        <w:rPr>
          <w:lang w:eastAsia="ru-RU"/>
        </w:rPr>
        <w:t>,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відповідно</w:t>
      </w:r>
      <w:r w:rsidR="00591A99">
        <w:rPr>
          <w:lang w:eastAsia="ru-RU"/>
        </w:rPr>
        <w:t>,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нова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мітка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2</w:t>
      </w:r>
      <w:r w:rsidR="00985AB0">
        <w:rPr>
          <w:lang w:eastAsia="ru-RU"/>
        </w:rPr>
        <w:noBreakHyphen/>
      </w:r>
      <w:r w:rsidR="00965EEE">
        <w:rPr>
          <w:lang w:eastAsia="ru-RU"/>
        </w:rPr>
        <w:t>ї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буде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дорівнювати</w:t>
      </w:r>
      <w:r w:rsidR="00C335FB">
        <w:rPr>
          <w:lang w:eastAsia="ru-RU"/>
        </w:rPr>
        <w:t xml:space="preserve"> </w:t>
      </w:r>
      <w:r w:rsidR="00965EEE">
        <w:rPr>
          <w:lang w:eastAsia="ru-RU"/>
        </w:rPr>
        <w:t>7</w:t>
      </w:r>
      <w:r w:rsidR="00C335FB">
        <w:rPr>
          <w:lang w:eastAsia="ru-RU"/>
        </w:rPr>
        <w:t xml:space="preserve"> </w:t>
      </w:r>
      <w:r w:rsidR="004112DE">
        <w:rPr>
          <w:lang w:eastAsia="ru-RU"/>
        </w:rPr>
        <w:t>(рис</w:t>
      </w:r>
      <w:r w:rsidR="00171BA3">
        <w:rPr>
          <w:lang w:eastAsia="ru-RU"/>
        </w:rPr>
        <w:t> </w:t>
      </w:r>
      <w:r w:rsidR="006F02BF">
        <w:rPr>
          <w:rFonts w:eastAsiaTheme="minorEastAsia"/>
        </w:rPr>
        <w:t>3.</w:t>
      </w:r>
      <w:r w:rsidR="004112DE">
        <w:rPr>
          <w:lang w:eastAsia="ru-RU"/>
        </w:rPr>
        <w:t>3)</w:t>
      </w:r>
      <w:r w:rsidR="00965EEE">
        <w:rPr>
          <w:lang w:eastAsia="ru-RU"/>
        </w:rPr>
        <w:t>.</w:t>
      </w:r>
    </w:p>
    <w:p w14:paraId="46729564" w14:textId="30C103F4" w:rsidR="0068548C" w:rsidRDefault="0068548C" w:rsidP="0068548C">
      <w:pPr>
        <w:pStyle w:val="af6"/>
      </w:pPr>
      <w:r>
        <w:rPr>
          <w:noProof/>
          <w:lang w:val="en-US" w:eastAsia="en-US"/>
        </w:rPr>
        <w:drawing>
          <wp:inline distT="0" distB="0" distL="0" distR="0" wp14:anchorId="121DC4AE" wp14:editId="1B0F136A">
            <wp:extent cx="2428875" cy="1817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5340" cy="182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6827" w14:textId="7DD821AA" w:rsidR="0068548C" w:rsidRDefault="0068548C" w:rsidP="0068548C">
      <w:pPr>
        <w:pStyle w:val="af7"/>
        <w:rPr>
          <w:lang w:eastAsia="ru-RU"/>
        </w:rPr>
      </w:pPr>
      <w:r w:rsidRPr="00693C30">
        <w:t>Рисунок</w:t>
      </w:r>
      <w:r w:rsidR="00C335FB">
        <w:t xml:space="preserve"> </w:t>
      </w:r>
      <w:r w:rsidR="00150C88">
        <w:fldChar w:fldCharType="begin"/>
      </w:r>
      <w:r w:rsidR="00150C88">
        <w:instrText xml:space="preserve"> STYLEREF 1 \s </w:instrText>
      </w:r>
      <w:r w:rsidR="00150C88">
        <w:fldChar w:fldCharType="separate"/>
      </w:r>
      <w:r w:rsidR="002444F9">
        <w:rPr>
          <w:noProof/>
        </w:rPr>
        <w:t>3</w:t>
      </w:r>
      <w:r w:rsidR="00150C88">
        <w:fldChar w:fldCharType="end"/>
      </w:r>
      <w:r w:rsidR="00150C88">
        <w:t>.</w:t>
      </w:r>
      <w:r w:rsidR="00150C88">
        <w:fldChar w:fldCharType="begin"/>
      </w:r>
      <w:r w:rsidR="00150C88">
        <w:instrText xml:space="preserve"> SEQ Рисунок \* ARABIC \s 1 </w:instrText>
      </w:r>
      <w:r w:rsidR="00150C88">
        <w:fldChar w:fldCharType="separate"/>
      </w:r>
      <w:r w:rsidR="002444F9">
        <w:rPr>
          <w:noProof/>
        </w:rPr>
        <w:t>3</w:t>
      </w:r>
      <w:r w:rsidR="00150C88">
        <w:fldChar w:fldCharType="end"/>
      </w:r>
      <w:r w:rsidR="00150C88">
        <w:t> </w:t>
      </w:r>
      <w:r w:rsidRPr="00693C30">
        <w:t>–</w:t>
      </w:r>
      <w:r w:rsidR="00C335FB">
        <w:t xml:space="preserve"> </w:t>
      </w:r>
      <w:r w:rsidR="00693C30" w:rsidRPr="00693C30">
        <w:t>Візуалізація</w:t>
      </w:r>
      <w:r w:rsidR="00C335FB">
        <w:t xml:space="preserve"> </w:t>
      </w:r>
      <w:r w:rsidR="00987DF2">
        <w:t>1</w:t>
      </w:r>
      <w:r w:rsidR="003A2577">
        <w:noBreakHyphen/>
      </w:r>
      <w:r w:rsidR="00987DF2">
        <w:t>го</w:t>
      </w:r>
      <w:r w:rsidR="00C335FB">
        <w:t xml:space="preserve"> </w:t>
      </w:r>
      <w:r w:rsidR="00987DF2">
        <w:t>кроку</w:t>
      </w:r>
      <w:r w:rsidR="00C335FB">
        <w:t xml:space="preserve"> </w:t>
      </w:r>
      <w:r w:rsidR="00693C30" w:rsidRPr="00693C30">
        <w:t>розв’язання</w:t>
      </w:r>
    </w:p>
    <w:p w14:paraId="3E0B468C" w14:textId="039739EC" w:rsidR="00AC3EED" w:rsidRDefault="00AC3EED" w:rsidP="00AC3EED">
      <w:pPr>
        <w:rPr>
          <w:lang w:eastAsia="ru-RU"/>
        </w:rPr>
      </w:pPr>
      <w:r>
        <w:rPr>
          <w:lang w:eastAsia="ru-RU"/>
        </w:rPr>
        <w:t>Аналогічно</w:t>
      </w:r>
      <w:r w:rsidR="00C335FB">
        <w:rPr>
          <w:lang w:eastAsia="ru-RU"/>
        </w:rPr>
        <w:t xml:space="preserve"> </w:t>
      </w:r>
      <w:r>
        <w:rPr>
          <w:lang w:eastAsia="ru-RU"/>
        </w:rPr>
        <w:t>до</w:t>
      </w:r>
      <w:r w:rsidR="00C335FB">
        <w:rPr>
          <w:lang w:eastAsia="ru-RU"/>
        </w:rPr>
        <w:t xml:space="preserve"> </w:t>
      </w:r>
      <w:r>
        <w:rPr>
          <w:lang w:eastAsia="ru-RU"/>
        </w:rPr>
        <w:t>другої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знаходимо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довжини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шлях</w:t>
      </w:r>
      <w:r w:rsidR="00591A99">
        <w:rPr>
          <w:lang w:eastAsia="ru-RU"/>
        </w:rPr>
        <w:t>ів</w:t>
      </w:r>
      <w:r w:rsidR="00C335FB">
        <w:rPr>
          <w:lang w:eastAsia="ru-RU"/>
        </w:rPr>
        <w:t xml:space="preserve"> </w:t>
      </w:r>
      <w:r>
        <w:rPr>
          <w:lang w:eastAsia="ru-RU"/>
        </w:rPr>
        <w:t>для</w:t>
      </w:r>
      <w:r w:rsidR="00C335FB">
        <w:rPr>
          <w:lang w:eastAsia="ru-RU"/>
        </w:rPr>
        <w:t xml:space="preserve"> </w:t>
      </w:r>
      <w:r>
        <w:rPr>
          <w:lang w:eastAsia="ru-RU"/>
        </w:rPr>
        <w:t>всіх</w:t>
      </w:r>
      <w:r w:rsidR="00C335FB">
        <w:rPr>
          <w:lang w:eastAsia="ru-RU"/>
        </w:rPr>
        <w:t xml:space="preserve"> </w:t>
      </w:r>
      <w:r>
        <w:rPr>
          <w:lang w:eastAsia="ru-RU"/>
        </w:rPr>
        <w:t>інших</w:t>
      </w:r>
      <w:r w:rsidR="00C335FB">
        <w:rPr>
          <w:lang w:eastAsia="ru-RU"/>
        </w:rPr>
        <w:t xml:space="preserve"> </w:t>
      </w:r>
      <w:r>
        <w:rPr>
          <w:lang w:eastAsia="ru-RU"/>
        </w:rPr>
        <w:t>прилеглих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</w:t>
      </w:r>
      <w:r w:rsidR="00C335FB">
        <w:rPr>
          <w:lang w:eastAsia="ru-RU"/>
        </w:rPr>
        <w:t xml:space="preserve"> </w:t>
      </w:r>
      <w:r>
        <w:rPr>
          <w:lang w:eastAsia="ru-RU"/>
        </w:rPr>
        <w:t>(вершини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3</w:t>
      </w:r>
      <w:r w:rsidR="00C335FB">
        <w:rPr>
          <w:lang w:eastAsia="ru-RU"/>
        </w:rPr>
        <w:t xml:space="preserve"> </w:t>
      </w:r>
      <w:r>
        <w:rPr>
          <w:lang w:eastAsia="ru-RU"/>
        </w:rPr>
        <w:t>і</w:t>
      </w:r>
      <w:r w:rsidR="00C335FB">
        <w:rPr>
          <w:lang w:eastAsia="ru-RU"/>
        </w:rPr>
        <w:t xml:space="preserve"> </w:t>
      </w:r>
      <w:r>
        <w:rPr>
          <w:lang w:eastAsia="ru-RU"/>
        </w:rPr>
        <w:t>6).</w:t>
      </w:r>
      <w:r w:rsidR="00C335FB">
        <w:rPr>
          <w:lang w:eastAsia="ru-RU"/>
        </w:rPr>
        <w:t xml:space="preserve"> </w:t>
      </w:r>
      <w:r>
        <w:rPr>
          <w:lang w:eastAsia="ru-RU"/>
        </w:rPr>
        <w:t>Після</w:t>
      </w:r>
      <w:r w:rsidR="00C335FB">
        <w:rPr>
          <w:lang w:eastAsia="ru-RU"/>
        </w:rPr>
        <w:t xml:space="preserve"> </w:t>
      </w:r>
      <w:r>
        <w:rPr>
          <w:lang w:eastAsia="ru-RU"/>
        </w:rPr>
        <w:t>перегляду</w:t>
      </w:r>
      <w:r w:rsidR="00C335FB">
        <w:rPr>
          <w:lang w:eastAsia="ru-RU"/>
        </w:rPr>
        <w:t xml:space="preserve"> </w:t>
      </w:r>
      <w:r>
        <w:rPr>
          <w:lang w:eastAsia="ru-RU"/>
        </w:rPr>
        <w:t>всіх</w:t>
      </w:r>
      <w:r w:rsidR="00C335FB">
        <w:rPr>
          <w:lang w:eastAsia="ru-RU"/>
        </w:rPr>
        <w:t xml:space="preserve"> </w:t>
      </w:r>
      <w:r>
        <w:rPr>
          <w:lang w:eastAsia="ru-RU"/>
        </w:rPr>
        <w:t>прилеглих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1</w:t>
      </w:r>
      <w:r w:rsidR="00282CC5">
        <w:rPr>
          <w:lang w:eastAsia="ru-RU"/>
        </w:rPr>
        <w:noBreakHyphen/>
      </w:r>
      <w:r w:rsidR="009E7AB8">
        <w:rPr>
          <w:lang w:eastAsia="ru-RU"/>
        </w:rPr>
        <w:t>ї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поточна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мінімальна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відстань</w:t>
      </w:r>
      <w:r w:rsidR="00C335FB">
        <w:rPr>
          <w:lang w:eastAsia="ru-RU"/>
        </w:rPr>
        <w:t xml:space="preserve"> </w:t>
      </w:r>
      <w:r>
        <w:rPr>
          <w:lang w:eastAsia="ru-RU"/>
        </w:rPr>
        <w:t>до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1</w:t>
      </w:r>
      <w:r w:rsidR="00282CC5">
        <w:rPr>
          <w:lang w:eastAsia="ru-RU"/>
        </w:rPr>
        <w:noBreakHyphen/>
      </w:r>
      <w:r w:rsidR="009E7AB8">
        <w:rPr>
          <w:lang w:eastAsia="ru-RU"/>
        </w:rPr>
        <w:t>ї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приймається</w:t>
      </w:r>
      <w:r w:rsidR="00C335FB">
        <w:rPr>
          <w:lang w:eastAsia="ru-RU"/>
        </w:rPr>
        <w:t xml:space="preserve"> </w:t>
      </w:r>
      <w:r>
        <w:rPr>
          <w:lang w:eastAsia="ru-RU"/>
        </w:rPr>
        <w:t>остаточною</w:t>
      </w:r>
      <w:r w:rsidR="00C335FB">
        <w:rPr>
          <w:lang w:eastAsia="ru-RU"/>
        </w:rPr>
        <w:t xml:space="preserve"> </w:t>
      </w:r>
      <w:r>
        <w:rPr>
          <w:lang w:eastAsia="ru-RU"/>
        </w:rPr>
        <w:t>і</w:t>
      </w:r>
      <w:r w:rsidR="00C335FB">
        <w:rPr>
          <w:lang w:eastAsia="ru-RU"/>
        </w:rPr>
        <w:t xml:space="preserve"> </w:t>
      </w:r>
      <w:r>
        <w:rPr>
          <w:lang w:eastAsia="ru-RU"/>
        </w:rPr>
        <w:t>не</w:t>
      </w:r>
      <w:r w:rsidR="00C335FB">
        <w:rPr>
          <w:lang w:eastAsia="ru-RU"/>
        </w:rPr>
        <w:t xml:space="preserve"> </w:t>
      </w:r>
      <w:r>
        <w:rPr>
          <w:lang w:eastAsia="ru-RU"/>
        </w:rPr>
        <w:t>підлягає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перегляду</w:t>
      </w:r>
      <w:r>
        <w:rPr>
          <w:lang w:eastAsia="ru-RU"/>
        </w:rPr>
        <w:t>.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Вершина</w:t>
      </w:r>
      <w:r w:rsidR="00C335FB">
        <w:rPr>
          <w:lang w:eastAsia="ru-RU"/>
        </w:rPr>
        <w:t xml:space="preserve"> </w:t>
      </w:r>
      <w:r>
        <w:rPr>
          <w:lang w:eastAsia="ru-RU"/>
        </w:rPr>
        <w:t>1</w:t>
      </w:r>
      <w:r w:rsidR="00C335FB">
        <w:rPr>
          <w:lang w:eastAsia="ru-RU"/>
        </w:rPr>
        <w:t xml:space="preserve"> </w:t>
      </w:r>
      <w:r>
        <w:rPr>
          <w:lang w:eastAsia="ru-RU"/>
        </w:rPr>
        <w:t>зазначається</w:t>
      </w:r>
      <w:r w:rsidR="00C335FB">
        <w:rPr>
          <w:lang w:eastAsia="ru-RU"/>
        </w:rPr>
        <w:t xml:space="preserve"> </w:t>
      </w:r>
      <w:r>
        <w:rPr>
          <w:lang w:eastAsia="ru-RU"/>
        </w:rPr>
        <w:t>як</w:t>
      </w:r>
      <w:r w:rsidR="00C335FB">
        <w:rPr>
          <w:lang w:eastAsia="ru-RU"/>
        </w:rPr>
        <w:t xml:space="preserve"> </w:t>
      </w:r>
      <w:r>
        <w:rPr>
          <w:lang w:eastAsia="ru-RU"/>
        </w:rPr>
        <w:t>відвідана.</w:t>
      </w:r>
    </w:p>
    <w:p w14:paraId="3FD07A6F" w14:textId="1E575BB0" w:rsidR="00AC3EED" w:rsidRDefault="00AC3EED" w:rsidP="00AC3EED">
      <w:pPr>
        <w:rPr>
          <w:lang w:eastAsia="ru-RU"/>
        </w:rPr>
      </w:pPr>
      <w:r w:rsidRPr="007276F6">
        <w:rPr>
          <w:lang w:eastAsia="ru-RU"/>
        </w:rPr>
        <w:lastRenderedPageBreak/>
        <w:t>Крок</w:t>
      </w:r>
      <w:r w:rsidR="00B2204D">
        <w:rPr>
          <w:lang w:eastAsia="ru-RU"/>
        </w:rPr>
        <w:t> </w:t>
      </w:r>
      <w:r w:rsidRPr="007276F6">
        <w:rPr>
          <w:lang w:eastAsia="ru-RU"/>
        </w:rPr>
        <w:t>2</w:t>
      </w:r>
      <w:r w:rsidR="00987DF2" w:rsidRPr="007276F6">
        <w:rPr>
          <w:lang w:val="ru-RU" w:eastAsia="ru-RU"/>
        </w:rPr>
        <w:t>.</w:t>
      </w:r>
      <w:r w:rsidR="00C335FB">
        <w:rPr>
          <w:lang w:val="ru-RU" w:eastAsia="ru-RU"/>
        </w:rPr>
        <w:t xml:space="preserve"> </w:t>
      </w:r>
      <w:r w:rsidRPr="007276F6">
        <w:rPr>
          <w:lang w:eastAsia="ru-RU"/>
        </w:rPr>
        <w:t>Повторюється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1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крок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алгоритму.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Знаходимо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«найближчу»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з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невідвіданих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прилеглих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вершин.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Це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2</w:t>
      </w:r>
      <w:r w:rsidR="00217272">
        <w:rPr>
          <w:lang w:eastAsia="ru-RU"/>
        </w:rPr>
        <w:noBreakHyphen/>
      </w:r>
      <w:r w:rsidR="009E7AB8">
        <w:rPr>
          <w:lang w:eastAsia="ru-RU"/>
        </w:rPr>
        <w:t>га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вершина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з</w:t>
      </w:r>
      <w:r w:rsidR="00C335FB">
        <w:rPr>
          <w:lang w:eastAsia="ru-RU"/>
        </w:rPr>
        <w:t xml:space="preserve"> </w:t>
      </w:r>
      <w:r w:rsidR="009E7AB8">
        <w:rPr>
          <w:lang w:eastAsia="ru-RU"/>
        </w:rPr>
        <w:t>значенням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7.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Спробуємо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зменшити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мітки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прилеглих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вершин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обраної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вершини,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завдяки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проходу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до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них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через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2</w:t>
      </w:r>
      <w:r w:rsidR="00111198" w:rsidRPr="007276F6">
        <w:rPr>
          <w:lang w:eastAsia="ru-RU"/>
        </w:rPr>
        <w:noBreakHyphen/>
      </w:r>
      <w:r w:rsidRPr="007276F6">
        <w:rPr>
          <w:lang w:eastAsia="ru-RU"/>
        </w:rPr>
        <w:t>гу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вершину.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Прилеглими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до</w:t>
      </w:r>
      <w:r w:rsidR="00C335FB">
        <w:rPr>
          <w:lang w:eastAsia="ru-RU"/>
        </w:rPr>
        <w:t xml:space="preserve"> </w:t>
      </w:r>
      <w:r w:rsidR="00530649">
        <w:rPr>
          <w:lang w:eastAsia="ru-RU"/>
        </w:rPr>
        <w:t>2</w:t>
      </w:r>
      <w:r w:rsidR="00487A6E">
        <w:rPr>
          <w:lang w:eastAsia="ru-RU"/>
        </w:rPr>
        <w:noBreakHyphen/>
      </w:r>
      <w:r w:rsidR="00530649">
        <w:rPr>
          <w:lang w:eastAsia="ru-RU"/>
        </w:rPr>
        <w:t>ї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є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1,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3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і</w:t>
      </w:r>
      <w:r w:rsidR="00C335FB">
        <w:rPr>
          <w:lang w:eastAsia="ru-RU"/>
        </w:rPr>
        <w:t xml:space="preserve"> </w:t>
      </w:r>
      <w:r w:rsidRPr="007276F6">
        <w:rPr>
          <w:lang w:eastAsia="ru-RU"/>
        </w:rPr>
        <w:t>4.</w:t>
      </w:r>
    </w:p>
    <w:p w14:paraId="22283668" w14:textId="5FE0384C" w:rsidR="0068548C" w:rsidRDefault="00530649" w:rsidP="00AC3EED">
      <w:pPr>
        <w:rPr>
          <w:lang w:eastAsia="ru-RU"/>
        </w:rPr>
      </w:pPr>
      <w:r>
        <w:rPr>
          <w:lang w:eastAsia="ru-RU"/>
        </w:rPr>
        <w:t>1</w:t>
      </w:r>
      <w:r w:rsidR="00236607">
        <w:rPr>
          <w:lang w:eastAsia="ru-RU"/>
        </w:rPr>
        <w:noBreakHyphen/>
      </w:r>
      <w:r>
        <w:rPr>
          <w:lang w:eastAsia="ru-RU"/>
        </w:rPr>
        <w:t>ша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вершина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вже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переглянута.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Наступн</w:t>
      </w:r>
      <w:r w:rsidR="00CA6B7F">
        <w:rPr>
          <w:lang w:eastAsia="ru-RU"/>
        </w:rPr>
        <w:t>а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прилегла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вершина</w:t>
      </w:r>
      <w:r w:rsidR="00C335FB">
        <w:rPr>
          <w:lang w:eastAsia="ru-RU"/>
        </w:rPr>
        <w:t xml:space="preserve"> </w:t>
      </w:r>
      <w:r>
        <w:rPr>
          <w:lang w:eastAsia="ru-RU"/>
        </w:rPr>
        <w:t>2</w:t>
      </w:r>
      <w:r w:rsidR="00CE4944">
        <w:rPr>
          <w:lang w:eastAsia="ru-RU"/>
        </w:rPr>
        <w:noBreakHyphen/>
      </w:r>
      <w:r>
        <w:rPr>
          <w:lang w:eastAsia="ru-RU"/>
        </w:rPr>
        <w:t>ї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414C45">
        <w:rPr>
          <w:lang w:eastAsia="ru-RU"/>
        </w:rPr>
        <w:t> </w:t>
      </w:r>
      <w:r w:rsidR="00A55AAD">
        <w:rPr>
          <w:lang w:eastAsia="ru-RU"/>
        </w:rPr>
        <w:t>–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вершина</w:t>
      </w:r>
      <w:r w:rsidR="00C335FB">
        <w:rPr>
          <w:lang w:eastAsia="ru-RU"/>
        </w:rPr>
        <w:t xml:space="preserve"> </w:t>
      </w:r>
      <w:r>
        <w:rPr>
          <w:lang w:eastAsia="ru-RU"/>
        </w:rPr>
        <w:t>3,</w:t>
      </w:r>
      <w:r w:rsidR="00C335FB">
        <w:rPr>
          <w:lang w:eastAsia="ru-RU"/>
        </w:rPr>
        <w:t xml:space="preserve"> </w:t>
      </w:r>
      <w:r>
        <w:rPr>
          <w:lang w:eastAsia="ru-RU"/>
        </w:rPr>
        <w:t>бо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має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мінімум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серед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познач</w:t>
      </w:r>
      <w:r w:rsidR="00A570E1">
        <w:rPr>
          <w:lang w:eastAsia="ru-RU"/>
        </w:rPr>
        <w:t>о</w:t>
      </w:r>
      <w:r w:rsidR="00AC3EED">
        <w:rPr>
          <w:lang w:eastAsia="ru-RU"/>
        </w:rPr>
        <w:t>к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з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вершин,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що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є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невідвіданими.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Якщо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йти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в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неї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через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2,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то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довжина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такого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шляху</w:t>
      </w:r>
      <w:r w:rsidR="00C335FB">
        <w:rPr>
          <w:lang w:eastAsia="ru-RU"/>
        </w:rPr>
        <w:t xml:space="preserve"> </w:t>
      </w:r>
      <w:r>
        <w:rPr>
          <w:lang w:eastAsia="ru-RU"/>
        </w:rPr>
        <w:t>дорівнюватиме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17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(7</w:t>
      </w:r>
      <w:r w:rsidR="002F1B03">
        <w:rPr>
          <w:lang w:eastAsia="ru-RU"/>
        </w:rPr>
        <w:t> </w:t>
      </w:r>
      <w:r w:rsidR="00AC3EED">
        <w:rPr>
          <w:lang w:eastAsia="ru-RU"/>
        </w:rPr>
        <w:t>+</w:t>
      </w:r>
      <w:r w:rsidR="002F1B03">
        <w:rPr>
          <w:lang w:eastAsia="ru-RU"/>
        </w:rPr>
        <w:t> </w:t>
      </w:r>
      <w:r w:rsidR="00AC3EED">
        <w:rPr>
          <w:lang w:eastAsia="ru-RU"/>
        </w:rPr>
        <w:t>10</w:t>
      </w:r>
      <w:r w:rsidR="002F1B03">
        <w:rPr>
          <w:lang w:eastAsia="ru-RU"/>
        </w:rPr>
        <w:t> </w:t>
      </w:r>
      <w:r w:rsidR="00AC3EED">
        <w:rPr>
          <w:lang w:eastAsia="ru-RU"/>
        </w:rPr>
        <w:t>=</w:t>
      </w:r>
      <w:r w:rsidR="002F1B03">
        <w:rPr>
          <w:lang w:eastAsia="ru-RU"/>
        </w:rPr>
        <w:t> </w:t>
      </w:r>
      <w:r w:rsidR="00AC3EED">
        <w:rPr>
          <w:lang w:eastAsia="ru-RU"/>
        </w:rPr>
        <w:t>17).</w:t>
      </w:r>
      <w:r w:rsidR="00C335FB">
        <w:rPr>
          <w:lang w:eastAsia="ru-RU"/>
        </w:rPr>
        <w:t xml:space="preserve"> </w:t>
      </w:r>
      <w:r>
        <w:rPr>
          <w:lang w:eastAsia="ru-RU"/>
        </w:rPr>
        <w:t>Враховуючи,</w:t>
      </w:r>
      <w:r w:rsidR="00C335FB">
        <w:rPr>
          <w:lang w:eastAsia="ru-RU"/>
        </w:rPr>
        <w:t xml:space="preserve"> </w:t>
      </w:r>
      <w:r>
        <w:rPr>
          <w:lang w:eastAsia="ru-RU"/>
        </w:rPr>
        <w:t>що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поточна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мітка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3</w:t>
      </w:r>
      <w:r w:rsidR="00152C25">
        <w:rPr>
          <w:lang w:eastAsia="ru-RU"/>
        </w:rPr>
        <w:noBreakHyphen/>
      </w:r>
      <w:r w:rsidR="00AC3EED">
        <w:rPr>
          <w:lang w:eastAsia="ru-RU"/>
        </w:rPr>
        <w:t>ї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дорівнює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9,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а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9</w:t>
      </w:r>
      <w:r w:rsidR="005D2C6A">
        <w:rPr>
          <w:lang w:eastAsia="ru-RU"/>
        </w:rPr>
        <w:t> </w:t>
      </w:r>
      <w:r w:rsidR="00AC3EED">
        <w:rPr>
          <w:lang w:eastAsia="ru-RU"/>
        </w:rPr>
        <w:t>&lt;</w:t>
      </w:r>
      <w:r w:rsidR="005D2C6A">
        <w:rPr>
          <w:lang w:eastAsia="ru-RU"/>
        </w:rPr>
        <w:t> </w:t>
      </w:r>
      <w:r w:rsidR="00AC3EED">
        <w:rPr>
          <w:lang w:eastAsia="ru-RU"/>
        </w:rPr>
        <w:t>17,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відповідно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мітка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не</w:t>
      </w:r>
      <w:r w:rsidR="00C335FB">
        <w:rPr>
          <w:lang w:eastAsia="ru-RU"/>
        </w:rPr>
        <w:t xml:space="preserve"> </w:t>
      </w:r>
      <w:r w:rsidR="00AC3EED">
        <w:rPr>
          <w:lang w:eastAsia="ru-RU"/>
        </w:rPr>
        <w:t>змінюється</w:t>
      </w:r>
      <w:r w:rsidR="00C335FB">
        <w:rPr>
          <w:lang w:eastAsia="ru-RU"/>
        </w:rPr>
        <w:t xml:space="preserve"> </w:t>
      </w:r>
      <w:r w:rsidR="00987DF2">
        <w:rPr>
          <w:lang w:eastAsia="ru-RU"/>
        </w:rPr>
        <w:t>(рис</w:t>
      </w:r>
      <w:r w:rsidR="00480672">
        <w:rPr>
          <w:lang w:eastAsia="ru-RU"/>
        </w:rPr>
        <w:t> </w:t>
      </w:r>
      <w:r w:rsidR="006F02BF">
        <w:rPr>
          <w:rFonts w:eastAsiaTheme="minorEastAsia"/>
        </w:rPr>
        <w:t>3.</w:t>
      </w:r>
      <w:r w:rsidR="00DF7EA6">
        <w:rPr>
          <w:lang w:eastAsia="ru-RU"/>
        </w:rPr>
        <w:t>4</w:t>
      </w:r>
      <w:r w:rsidR="00987DF2">
        <w:rPr>
          <w:lang w:eastAsia="ru-RU"/>
        </w:rPr>
        <w:t>)</w:t>
      </w:r>
      <w:r w:rsidR="00AC3EED">
        <w:rPr>
          <w:lang w:eastAsia="ru-RU"/>
        </w:rPr>
        <w:t>.</w:t>
      </w:r>
    </w:p>
    <w:p w14:paraId="0BF3CA66" w14:textId="645345DB" w:rsidR="00111198" w:rsidRDefault="0095759C" w:rsidP="0095759C">
      <w:pPr>
        <w:pStyle w:val="af6"/>
      </w:pPr>
      <w:r>
        <w:rPr>
          <w:noProof/>
          <w:lang w:val="en-US" w:eastAsia="en-US"/>
        </w:rPr>
        <w:drawing>
          <wp:inline distT="0" distB="0" distL="0" distR="0" wp14:anchorId="16FBA292" wp14:editId="4E9880DF">
            <wp:extent cx="2162175" cy="166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6133" cy="16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C1DD" w14:textId="3FBF1EE9" w:rsidR="0095759C" w:rsidRDefault="0095759C" w:rsidP="0095759C">
      <w:pPr>
        <w:pStyle w:val="af7"/>
        <w:rPr>
          <w:lang w:eastAsia="ru-RU"/>
        </w:rPr>
      </w:pPr>
      <w:r w:rsidRPr="00693C30">
        <w:t>Рисунок</w:t>
      </w:r>
      <w:r w:rsidR="00C335FB">
        <w:t xml:space="preserve"> </w:t>
      </w:r>
      <w:r w:rsidR="00150C88">
        <w:fldChar w:fldCharType="begin"/>
      </w:r>
      <w:r w:rsidR="00150C88">
        <w:instrText xml:space="preserve"> STYLEREF 1 \s </w:instrText>
      </w:r>
      <w:r w:rsidR="00150C88">
        <w:fldChar w:fldCharType="separate"/>
      </w:r>
      <w:r w:rsidR="002444F9">
        <w:rPr>
          <w:noProof/>
        </w:rPr>
        <w:t>3</w:t>
      </w:r>
      <w:r w:rsidR="00150C88">
        <w:fldChar w:fldCharType="end"/>
      </w:r>
      <w:r w:rsidR="00150C88">
        <w:t>.</w:t>
      </w:r>
      <w:r w:rsidR="00150C88">
        <w:fldChar w:fldCharType="begin"/>
      </w:r>
      <w:r w:rsidR="00150C88">
        <w:instrText xml:space="preserve"> SEQ Рисунок \* ARABIC \s 1 </w:instrText>
      </w:r>
      <w:r w:rsidR="00150C88">
        <w:fldChar w:fldCharType="separate"/>
      </w:r>
      <w:r w:rsidR="002444F9">
        <w:rPr>
          <w:noProof/>
        </w:rPr>
        <w:t>4</w:t>
      </w:r>
      <w:r w:rsidR="00150C88">
        <w:fldChar w:fldCharType="end"/>
      </w:r>
      <w:r w:rsidR="00150C88">
        <w:t> </w:t>
      </w:r>
      <w:r w:rsidRPr="00693C30">
        <w:t>–</w:t>
      </w:r>
      <w:r w:rsidR="00C335FB">
        <w:t xml:space="preserve"> </w:t>
      </w:r>
      <w:r w:rsidR="00693C30" w:rsidRPr="00693C30">
        <w:t>Візуалізація</w:t>
      </w:r>
      <w:r w:rsidR="00C335FB">
        <w:t xml:space="preserve"> </w:t>
      </w:r>
      <w:r w:rsidR="00987DF2">
        <w:t>2</w:t>
      </w:r>
      <w:r w:rsidR="00353F65">
        <w:noBreakHyphen/>
      </w:r>
      <w:r w:rsidR="00987DF2">
        <w:t>го</w:t>
      </w:r>
      <w:r w:rsidR="00C335FB">
        <w:t xml:space="preserve"> </w:t>
      </w:r>
      <w:r w:rsidR="00987DF2">
        <w:t>кроку</w:t>
      </w:r>
      <w:r w:rsidR="00C335FB">
        <w:t xml:space="preserve"> </w:t>
      </w:r>
      <w:r w:rsidR="00693C30" w:rsidRPr="00693C30">
        <w:t>розв’язання</w:t>
      </w:r>
    </w:p>
    <w:p w14:paraId="0C667C04" w14:textId="405F8B4D" w:rsidR="006E70D2" w:rsidRDefault="006E70D2" w:rsidP="006E70D2">
      <w:pPr>
        <w:rPr>
          <w:lang w:eastAsia="ru-RU"/>
        </w:rPr>
      </w:pPr>
      <w:r>
        <w:rPr>
          <w:lang w:eastAsia="ru-RU"/>
        </w:rPr>
        <w:t>Ще</w:t>
      </w:r>
      <w:r w:rsidR="00C335FB">
        <w:rPr>
          <w:lang w:eastAsia="ru-RU"/>
        </w:rPr>
        <w:t xml:space="preserve"> </w:t>
      </w:r>
      <w:r>
        <w:rPr>
          <w:lang w:eastAsia="ru-RU"/>
        </w:rPr>
        <w:t>одна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з</w:t>
      </w:r>
      <w:r w:rsidR="00C335FB">
        <w:rPr>
          <w:lang w:eastAsia="ru-RU"/>
        </w:rPr>
        <w:t xml:space="preserve"> </w:t>
      </w:r>
      <w:r>
        <w:rPr>
          <w:lang w:eastAsia="ru-RU"/>
        </w:rPr>
        <w:t>прилеглих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</w:t>
      </w:r>
      <w:r w:rsidR="00C335FB">
        <w:rPr>
          <w:lang w:eastAsia="ru-RU"/>
        </w:rPr>
        <w:t xml:space="preserve"> </w:t>
      </w:r>
      <w:r w:rsidR="00530649">
        <w:rPr>
          <w:lang w:eastAsia="ru-RU"/>
        </w:rPr>
        <w:t>2</w:t>
      </w:r>
      <w:r w:rsidR="00525D15">
        <w:rPr>
          <w:lang w:eastAsia="ru-RU"/>
        </w:rPr>
        <w:noBreakHyphen/>
      </w:r>
      <w:r w:rsidR="00530649">
        <w:rPr>
          <w:lang w:eastAsia="ru-RU"/>
        </w:rPr>
        <w:t>ї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 –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вершина</w:t>
      </w:r>
      <w:r w:rsidR="00C335FB">
        <w:rPr>
          <w:lang w:eastAsia="ru-RU"/>
        </w:rPr>
        <w:t xml:space="preserve"> </w:t>
      </w:r>
      <w:r>
        <w:rPr>
          <w:lang w:eastAsia="ru-RU"/>
        </w:rPr>
        <w:t>4.</w:t>
      </w:r>
      <w:r w:rsidR="00C335FB">
        <w:rPr>
          <w:lang w:eastAsia="ru-RU"/>
        </w:rPr>
        <w:t xml:space="preserve"> </w:t>
      </w:r>
      <w:r>
        <w:rPr>
          <w:lang w:eastAsia="ru-RU"/>
        </w:rPr>
        <w:t>Якщо</w:t>
      </w:r>
      <w:r w:rsidR="00C335FB">
        <w:rPr>
          <w:lang w:eastAsia="ru-RU"/>
        </w:rPr>
        <w:t xml:space="preserve"> </w:t>
      </w:r>
      <w:r>
        <w:rPr>
          <w:lang w:eastAsia="ru-RU"/>
        </w:rPr>
        <w:t>йти</w:t>
      </w:r>
      <w:r w:rsidR="00C335FB">
        <w:rPr>
          <w:lang w:eastAsia="ru-RU"/>
        </w:rPr>
        <w:t xml:space="preserve"> </w:t>
      </w:r>
      <w:r>
        <w:rPr>
          <w:lang w:eastAsia="ru-RU"/>
        </w:rPr>
        <w:t>в</w:t>
      </w:r>
      <w:r w:rsidR="00C335FB">
        <w:rPr>
          <w:lang w:eastAsia="ru-RU"/>
        </w:rPr>
        <w:t xml:space="preserve"> </w:t>
      </w:r>
      <w:r>
        <w:rPr>
          <w:lang w:eastAsia="ru-RU"/>
        </w:rPr>
        <w:t>неї</w:t>
      </w:r>
      <w:r w:rsidR="00C335FB">
        <w:rPr>
          <w:lang w:eastAsia="ru-RU"/>
        </w:rPr>
        <w:t xml:space="preserve"> </w:t>
      </w:r>
      <w:r>
        <w:rPr>
          <w:lang w:eastAsia="ru-RU"/>
        </w:rPr>
        <w:t>через</w:t>
      </w:r>
      <w:r w:rsidR="00C335FB">
        <w:rPr>
          <w:lang w:eastAsia="ru-RU"/>
        </w:rPr>
        <w:t xml:space="preserve"> </w:t>
      </w:r>
      <w:r>
        <w:rPr>
          <w:lang w:eastAsia="ru-RU"/>
        </w:rPr>
        <w:t>2</w:t>
      </w:r>
      <w:r w:rsidR="005C751E">
        <w:rPr>
          <w:lang w:eastAsia="ru-RU"/>
        </w:rPr>
        <w:noBreakHyphen/>
      </w:r>
      <w:r>
        <w:rPr>
          <w:lang w:eastAsia="ru-RU"/>
        </w:rPr>
        <w:t>гу,</w:t>
      </w:r>
      <w:r w:rsidR="00C335FB">
        <w:rPr>
          <w:lang w:eastAsia="ru-RU"/>
        </w:rPr>
        <w:t xml:space="preserve"> </w:t>
      </w:r>
      <w:r>
        <w:rPr>
          <w:lang w:eastAsia="ru-RU"/>
        </w:rPr>
        <w:t>то</w:t>
      </w:r>
      <w:r w:rsidR="00C335FB">
        <w:rPr>
          <w:lang w:eastAsia="ru-RU"/>
        </w:rPr>
        <w:t xml:space="preserve"> </w:t>
      </w:r>
      <w:r w:rsidR="00530649">
        <w:rPr>
          <w:lang w:eastAsia="ru-RU"/>
        </w:rPr>
        <w:t>вага</w:t>
      </w:r>
      <w:r w:rsidR="00C335FB">
        <w:rPr>
          <w:lang w:eastAsia="ru-RU"/>
        </w:rPr>
        <w:t xml:space="preserve"> </w:t>
      </w:r>
      <w:r>
        <w:rPr>
          <w:lang w:eastAsia="ru-RU"/>
        </w:rPr>
        <w:t>такого</w:t>
      </w:r>
      <w:r w:rsidR="00C335FB">
        <w:rPr>
          <w:lang w:eastAsia="ru-RU"/>
        </w:rPr>
        <w:t xml:space="preserve"> </w:t>
      </w:r>
      <w:r>
        <w:rPr>
          <w:lang w:eastAsia="ru-RU"/>
        </w:rPr>
        <w:t>шляху</w:t>
      </w:r>
      <w:r w:rsidR="00C335FB">
        <w:rPr>
          <w:lang w:eastAsia="ru-RU"/>
        </w:rPr>
        <w:t xml:space="preserve"> </w:t>
      </w:r>
      <w:r>
        <w:rPr>
          <w:lang w:eastAsia="ru-RU"/>
        </w:rPr>
        <w:t>буде</w:t>
      </w:r>
      <w:r w:rsidR="00C335FB">
        <w:rPr>
          <w:lang w:eastAsia="ru-RU"/>
        </w:rPr>
        <w:t xml:space="preserve"> </w:t>
      </w:r>
      <w:r>
        <w:rPr>
          <w:lang w:eastAsia="ru-RU"/>
        </w:rPr>
        <w:t>дорівнює</w:t>
      </w:r>
      <w:r w:rsidR="00C335FB">
        <w:rPr>
          <w:lang w:eastAsia="ru-RU"/>
        </w:rPr>
        <w:t xml:space="preserve"> </w:t>
      </w:r>
      <w:r>
        <w:rPr>
          <w:lang w:eastAsia="ru-RU"/>
        </w:rPr>
        <w:t>22</w:t>
      </w:r>
      <w:r w:rsidR="00C335FB">
        <w:rPr>
          <w:lang w:eastAsia="ru-RU"/>
        </w:rPr>
        <w:t xml:space="preserve"> </w:t>
      </w:r>
      <w:r>
        <w:rPr>
          <w:lang w:eastAsia="ru-RU"/>
        </w:rPr>
        <w:t>(7</w:t>
      </w:r>
      <w:r w:rsidR="00CA4423">
        <w:rPr>
          <w:lang w:eastAsia="ru-RU"/>
        </w:rPr>
        <w:t> </w:t>
      </w:r>
      <w:r>
        <w:rPr>
          <w:lang w:eastAsia="ru-RU"/>
        </w:rPr>
        <w:t>+</w:t>
      </w:r>
      <w:r w:rsidR="00CA4423">
        <w:rPr>
          <w:lang w:eastAsia="ru-RU"/>
        </w:rPr>
        <w:t> </w:t>
      </w:r>
      <w:r>
        <w:rPr>
          <w:lang w:eastAsia="ru-RU"/>
        </w:rPr>
        <w:t>15</w:t>
      </w:r>
      <w:r w:rsidR="00CA4423">
        <w:rPr>
          <w:lang w:eastAsia="ru-RU"/>
        </w:rPr>
        <w:t> </w:t>
      </w:r>
      <w:r>
        <w:rPr>
          <w:lang w:eastAsia="ru-RU"/>
        </w:rPr>
        <w:t>=</w:t>
      </w:r>
      <w:r w:rsidR="00CA4423">
        <w:rPr>
          <w:lang w:eastAsia="ru-RU"/>
        </w:rPr>
        <w:t> </w:t>
      </w:r>
      <w:r>
        <w:rPr>
          <w:lang w:eastAsia="ru-RU"/>
        </w:rPr>
        <w:t>22).</w:t>
      </w:r>
      <w:r w:rsidR="00C335FB">
        <w:rPr>
          <w:lang w:eastAsia="ru-RU"/>
        </w:rPr>
        <w:t xml:space="preserve"> </w:t>
      </w:r>
      <w:r>
        <w:rPr>
          <w:lang w:eastAsia="ru-RU"/>
        </w:rPr>
        <w:t>Оскільки</w:t>
      </w:r>
      <w:r w:rsidR="00C335FB">
        <w:rPr>
          <w:lang w:eastAsia="ru-RU"/>
        </w:rPr>
        <w:t xml:space="preserve"> </w:t>
      </w:r>
      <w:r>
        <w:rPr>
          <w:lang w:eastAsia="ru-RU"/>
        </w:rPr>
        <w:t>22</w:t>
      </w:r>
      <w:r w:rsidR="00737CD2">
        <w:rPr>
          <w:lang w:eastAsia="ru-RU"/>
        </w:rPr>
        <w:t> </w:t>
      </w:r>
      <w:r>
        <w:rPr>
          <w:lang w:eastAsia="ru-RU"/>
        </w:rPr>
        <w:t>&lt;</w:t>
      </w:r>
      <w:r w:rsidR="00737CD2">
        <w:rPr>
          <w:lang w:eastAsia="ru-RU"/>
        </w:rPr>
        <w:t> </w:t>
      </w:r>
      <w:r>
        <w:rPr>
          <w:lang w:eastAsia="ru-RU"/>
        </w:rPr>
        <w:t>10000,</w:t>
      </w:r>
      <w:r w:rsidR="00C335FB">
        <w:rPr>
          <w:lang w:eastAsia="ru-RU"/>
        </w:rPr>
        <w:t xml:space="preserve"> </w:t>
      </w:r>
      <w:r>
        <w:rPr>
          <w:lang w:eastAsia="ru-RU"/>
        </w:rPr>
        <w:t>встановлюємо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мітку</w:t>
      </w:r>
      <w:r w:rsidR="00C335FB">
        <w:rPr>
          <w:lang w:eastAsia="ru-RU"/>
        </w:rPr>
        <w:t xml:space="preserve"> </w:t>
      </w:r>
      <w:r w:rsidR="00530649">
        <w:rPr>
          <w:lang w:eastAsia="ru-RU"/>
        </w:rPr>
        <w:t>4</w:t>
      </w:r>
      <w:r w:rsidR="003A2D90">
        <w:rPr>
          <w:lang w:eastAsia="ru-RU"/>
        </w:rPr>
        <w:noBreakHyphen/>
      </w:r>
      <w:r w:rsidR="00530649">
        <w:rPr>
          <w:lang w:eastAsia="ru-RU"/>
        </w:rPr>
        <w:t>ї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рівній</w:t>
      </w:r>
      <w:r w:rsidR="00C335FB">
        <w:rPr>
          <w:lang w:eastAsia="ru-RU"/>
        </w:rPr>
        <w:t xml:space="preserve"> </w:t>
      </w:r>
      <w:r>
        <w:rPr>
          <w:lang w:eastAsia="ru-RU"/>
        </w:rPr>
        <w:t>22.</w:t>
      </w:r>
    </w:p>
    <w:p w14:paraId="52B065E4" w14:textId="4F685CEA" w:rsidR="006E70D2" w:rsidRDefault="006E70D2" w:rsidP="006E70D2">
      <w:pPr>
        <w:rPr>
          <w:lang w:eastAsia="ru-RU"/>
        </w:rPr>
      </w:pPr>
      <w:r>
        <w:rPr>
          <w:lang w:eastAsia="ru-RU"/>
        </w:rPr>
        <w:t>Всі</w:t>
      </w:r>
      <w:r w:rsidR="00C335FB">
        <w:rPr>
          <w:lang w:eastAsia="ru-RU"/>
        </w:rPr>
        <w:t xml:space="preserve"> </w:t>
      </w:r>
      <w:r w:rsidR="00064BDC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прилеглі</w:t>
      </w:r>
      <w:r w:rsidR="00C335FB">
        <w:rPr>
          <w:lang w:eastAsia="ru-RU"/>
        </w:rPr>
        <w:t xml:space="preserve"> </w:t>
      </w:r>
      <w:r w:rsidR="00064BDC">
        <w:rPr>
          <w:lang w:eastAsia="ru-RU"/>
        </w:rPr>
        <w:t>до</w:t>
      </w:r>
      <w:r w:rsidR="00C335FB">
        <w:rPr>
          <w:lang w:eastAsia="ru-RU"/>
        </w:rPr>
        <w:t xml:space="preserve"> </w:t>
      </w:r>
      <w:r w:rsidR="00530649">
        <w:rPr>
          <w:lang w:eastAsia="ru-RU"/>
        </w:rPr>
        <w:t>2</w:t>
      </w:r>
      <w:r w:rsidR="00687AB5">
        <w:rPr>
          <w:lang w:eastAsia="ru-RU"/>
        </w:rPr>
        <w:noBreakHyphen/>
      </w:r>
      <w:r w:rsidR="00530649">
        <w:rPr>
          <w:lang w:eastAsia="ru-RU"/>
        </w:rPr>
        <w:t>ї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переглянуті,</w:t>
      </w:r>
      <w:r w:rsidR="00C335FB">
        <w:rPr>
          <w:lang w:eastAsia="ru-RU"/>
        </w:rPr>
        <w:t xml:space="preserve"> </w:t>
      </w:r>
      <w:r>
        <w:rPr>
          <w:lang w:eastAsia="ru-RU"/>
        </w:rPr>
        <w:t>помічаємо</w:t>
      </w:r>
      <w:r w:rsidR="00C335FB">
        <w:rPr>
          <w:lang w:eastAsia="ru-RU"/>
        </w:rPr>
        <w:t xml:space="preserve"> </w:t>
      </w:r>
      <w:r>
        <w:rPr>
          <w:lang w:eastAsia="ru-RU"/>
        </w:rPr>
        <w:t>її</w:t>
      </w:r>
      <w:r w:rsidR="00C335FB">
        <w:rPr>
          <w:lang w:eastAsia="ru-RU"/>
        </w:rPr>
        <w:t xml:space="preserve"> </w:t>
      </w:r>
      <w:r>
        <w:rPr>
          <w:lang w:eastAsia="ru-RU"/>
        </w:rPr>
        <w:t>як</w:t>
      </w:r>
      <w:r w:rsidR="00C335FB">
        <w:rPr>
          <w:lang w:eastAsia="ru-RU"/>
        </w:rPr>
        <w:t xml:space="preserve"> </w:t>
      </w:r>
      <w:r>
        <w:rPr>
          <w:lang w:eastAsia="ru-RU"/>
        </w:rPr>
        <w:t>відвідану.</w:t>
      </w:r>
    </w:p>
    <w:p w14:paraId="17F0F8FB" w14:textId="119DB94A" w:rsidR="0095759C" w:rsidRDefault="006E70D2" w:rsidP="006E70D2">
      <w:pPr>
        <w:rPr>
          <w:lang w:eastAsia="ru-RU"/>
        </w:rPr>
      </w:pPr>
      <w:r w:rsidRPr="00984A8B">
        <w:rPr>
          <w:lang w:eastAsia="ru-RU"/>
        </w:rPr>
        <w:t>Крок</w:t>
      </w:r>
      <w:r w:rsidR="00C335FB">
        <w:rPr>
          <w:lang w:eastAsia="ru-RU"/>
        </w:rPr>
        <w:t xml:space="preserve"> </w:t>
      </w:r>
      <w:r w:rsidRPr="00984A8B">
        <w:rPr>
          <w:lang w:eastAsia="ru-RU"/>
        </w:rPr>
        <w:t>3</w:t>
      </w:r>
      <w:r w:rsidR="00987DF2" w:rsidRPr="00984A8B">
        <w:rPr>
          <w:lang w:val="ru-RU" w:eastAsia="ru-RU"/>
        </w:rPr>
        <w:t>.</w:t>
      </w:r>
      <w:r w:rsidR="00C335FB">
        <w:rPr>
          <w:lang w:val="ru-RU" w:eastAsia="ru-RU"/>
        </w:rPr>
        <w:t xml:space="preserve"> </w:t>
      </w:r>
      <w:r>
        <w:rPr>
          <w:lang w:eastAsia="ru-RU"/>
        </w:rPr>
        <w:t>Повт</w:t>
      </w:r>
      <w:r w:rsidR="00530649">
        <w:rPr>
          <w:lang w:eastAsia="ru-RU"/>
        </w:rPr>
        <w:t>орюємо</w:t>
      </w:r>
      <w:r w:rsidR="00C335FB">
        <w:rPr>
          <w:lang w:eastAsia="ru-RU"/>
        </w:rPr>
        <w:t xml:space="preserve"> </w:t>
      </w:r>
      <w:r w:rsidR="00530649">
        <w:rPr>
          <w:lang w:eastAsia="ru-RU"/>
        </w:rPr>
        <w:t>крок</w:t>
      </w:r>
      <w:r w:rsidR="00C335FB">
        <w:rPr>
          <w:lang w:eastAsia="ru-RU"/>
        </w:rPr>
        <w:t xml:space="preserve"> </w:t>
      </w:r>
      <w:r w:rsidR="00530649">
        <w:rPr>
          <w:lang w:eastAsia="ru-RU"/>
        </w:rPr>
        <w:t>алгоритму,</w:t>
      </w:r>
      <w:r w:rsidR="00C335FB">
        <w:rPr>
          <w:lang w:eastAsia="ru-RU"/>
        </w:rPr>
        <w:t xml:space="preserve"> </w:t>
      </w:r>
      <w:r w:rsidR="00530649">
        <w:rPr>
          <w:lang w:eastAsia="ru-RU"/>
        </w:rPr>
        <w:t>для</w:t>
      </w:r>
      <w:r w:rsidR="00C335FB">
        <w:rPr>
          <w:lang w:eastAsia="ru-RU"/>
        </w:rPr>
        <w:t xml:space="preserve"> </w:t>
      </w:r>
      <w:r w:rsidR="00530649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3.</w:t>
      </w:r>
      <w:r w:rsidR="00C335FB">
        <w:rPr>
          <w:lang w:eastAsia="ru-RU"/>
        </w:rPr>
        <w:t xml:space="preserve"> </w:t>
      </w:r>
      <w:r>
        <w:rPr>
          <w:lang w:eastAsia="ru-RU"/>
        </w:rPr>
        <w:t>Після</w:t>
      </w:r>
      <w:r w:rsidR="00C335FB">
        <w:rPr>
          <w:lang w:eastAsia="ru-RU"/>
        </w:rPr>
        <w:t xml:space="preserve"> </w:t>
      </w:r>
      <w:r>
        <w:rPr>
          <w:lang w:eastAsia="ru-RU"/>
        </w:rPr>
        <w:t>виконання</w:t>
      </w:r>
      <w:r w:rsidR="00C335FB">
        <w:rPr>
          <w:lang w:eastAsia="ru-RU"/>
        </w:rPr>
        <w:t xml:space="preserve"> </w:t>
      </w:r>
      <w:r>
        <w:rPr>
          <w:lang w:eastAsia="ru-RU"/>
        </w:rPr>
        <w:t>алгоритму</w:t>
      </w:r>
      <w:r w:rsidR="00C335FB">
        <w:rPr>
          <w:lang w:eastAsia="ru-RU"/>
        </w:rPr>
        <w:t xml:space="preserve"> </w:t>
      </w:r>
      <w:r>
        <w:rPr>
          <w:lang w:eastAsia="ru-RU"/>
        </w:rPr>
        <w:t>отримаємо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наступні</w:t>
      </w:r>
      <w:r w:rsidR="00C335FB">
        <w:rPr>
          <w:lang w:eastAsia="ru-RU"/>
        </w:rPr>
        <w:t xml:space="preserve"> </w:t>
      </w:r>
      <w:r>
        <w:rPr>
          <w:lang w:eastAsia="ru-RU"/>
        </w:rPr>
        <w:t>результати</w:t>
      </w:r>
      <w:r w:rsidR="00C335FB">
        <w:rPr>
          <w:lang w:eastAsia="ru-RU"/>
        </w:rPr>
        <w:t xml:space="preserve"> </w:t>
      </w:r>
      <w:r w:rsidR="00987DF2">
        <w:rPr>
          <w:lang w:eastAsia="ru-RU"/>
        </w:rPr>
        <w:t>(рис</w:t>
      </w:r>
      <w:r w:rsidR="00480672">
        <w:rPr>
          <w:lang w:eastAsia="ru-RU"/>
        </w:rPr>
        <w:t> </w:t>
      </w:r>
      <w:r w:rsidR="006F02BF">
        <w:rPr>
          <w:rFonts w:eastAsiaTheme="minorEastAsia"/>
        </w:rPr>
        <w:t>3.</w:t>
      </w:r>
      <w:r w:rsidR="00924BF1">
        <w:rPr>
          <w:lang w:eastAsia="ru-RU"/>
        </w:rPr>
        <w:t>5</w:t>
      </w:r>
      <w:r w:rsidR="00987DF2">
        <w:rPr>
          <w:lang w:eastAsia="ru-RU"/>
        </w:rPr>
        <w:t>)</w:t>
      </w:r>
      <w:r>
        <w:rPr>
          <w:lang w:eastAsia="ru-RU"/>
        </w:rPr>
        <w:t>.</w:t>
      </w:r>
    </w:p>
    <w:p w14:paraId="23676B9F" w14:textId="0DBE960B" w:rsidR="00D376E2" w:rsidRDefault="00D376E2" w:rsidP="00D376E2">
      <w:pPr>
        <w:pStyle w:val="af6"/>
      </w:pPr>
      <w:r>
        <w:rPr>
          <w:noProof/>
          <w:lang w:val="en-US" w:eastAsia="en-US"/>
        </w:rPr>
        <w:lastRenderedPageBreak/>
        <w:drawing>
          <wp:inline distT="0" distB="0" distL="0" distR="0" wp14:anchorId="52F05596" wp14:editId="69104FDB">
            <wp:extent cx="2324100" cy="18726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114" cy="187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DCB7" w14:textId="7E03EB5A" w:rsidR="00D376E2" w:rsidRPr="000F2844" w:rsidRDefault="00D376E2" w:rsidP="00D376E2">
      <w:pPr>
        <w:pStyle w:val="af7"/>
      </w:pPr>
      <w:r w:rsidRPr="000F2844">
        <w:t>Рисунок</w:t>
      </w:r>
      <w:r w:rsidR="00C335FB">
        <w:t xml:space="preserve"> </w:t>
      </w:r>
      <w:r w:rsidR="00150C88">
        <w:fldChar w:fldCharType="begin"/>
      </w:r>
      <w:r w:rsidR="00150C88">
        <w:instrText xml:space="preserve"> STYLEREF 1 \s </w:instrText>
      </w:r>
      <w:r w:rsidR="00150C88">
        <w:fldChar w:fldCharType="separate"/>
      </w:r>
      <w:r w:rsidR="002444F9">
        <w:rPr>
          <w:noProof/>
        </w:rPr>
        <w:t>3</w:t>
      </w:r>
      <w:r w:rsidR="00150C88">
        <w:fldChar w:fldCharType="end"/>
      </w:r>
      <w:r w:rsidR="00150C88">
        <w:t>.</w:t>
      </w:r>
      <w:r w:rsidR="00150C88">
        <w:fldChar w:fldCharType="begin"/>
      </w:r>
      <w:r w:rsidR="00150C88">
        <w:instrText xml:space="preserve"> SEQ Рисунок \* ARABIC \s 1 </w:instrText>
      </w:r>
      <w:r w:rsidR="00150C88">
        <w:fldChar w:fldCharType="separate"/>
      </w:r>
      <w:r w:rsidR="002444F9">
        <w:rPr>
          <w:noProof/>
        </w:rPr>
        <w:t>5</w:t>
      </w:r>
      <w:r w:rsidR="00150C88">
        <w:fldChar w:fldCharType="end"/>
      </w:r>
      <w:r w:rsidR="00150C88">
        <w:t> </w:t>
      </w:r>
      <w:r w:rsidRPr="000F2844">
        <w:t>–</w:t>
      </w:r>
      <w:r w:rsidR="00C335FB">
        <w:t xml:space="preserve"> </w:t>
      </w:r>
      <w:r w:rsidR="00987DF2" w:rsidRPr="000F2844">
        <w:t>Візуалізація</w:t>
      </w:r>
      <w:r w:rsidR="00C335FB">
        <w:t xml:space="preserve"> </w:t>
      </w:r>
      <w:r w:rsidR="00987DF2" w:rsidRPr="000F2844">
        <w:t>3</w:t>
      </w:r>
      <w:r w:rsidR="0039204A">
        <w:noBreakHyphen/>
      </w:r>
      <w:r w:rsidR="00987DF2" w:rsidRPr="000F2844">
        <w:t>го</w:t>
      </w:r>
      <w:r w:rsidR="00C335FB">
        <w:t xml:space="preserve"> </w:t>
      </w:r>
      <w:r w:rsidR="00987DF2" w:rsidRPr="000F2844">
        <w:t>кроку</w:t>
      </w:r>
      <w:r w:rsidR="00C335FB">
        <w:t xml:space="preserve"> </w:t>
      </w:r>
      <w:r w:rsidR="00987DF2" w:rsidRPr="000F2844">
        <w:t>розв’язання</w:t>
      </w:r>
    </w:p>
    <w:p w14:paraId="6AA6BF5A" w14:textId="67D934EE" w:rsidR="00987DF2" w:rsidRPr="001E71B0" w:rsidRDefault="00987DF2" w:rsidP="00987DF2">
      <w:r w:rsidRPr="001E71B0">
        <w:t>Далі</w:t>
      </w:r>
      <w:r w:rsidR="00C335FB">
        <w:t xml:space="preserve"> </w:t>
      </w:r>
      <w:r w:rsidRPr="001E71B0">
        <w:t>все</w:t>
      </w:r>
      <w:r w:rsidR="00C335FB">
        <w:t xml:space="preserve"> </w:t>
      </w:r>
      <w:r w:rsidRPr="001E71B0">
        <w:t>робиться</w:t>
      </w:r>
      <w:r w:rsidR="00C335FB">
        <w:t xml:space="preserve"> </w:t>
      </w:r>
      <w:r w:rsidRPr="001E71B0">
        <w:t>аналогічно</w:t>
      </w:r>
      <w:r w:rsidR="00C335FB">
        <w:t xml:space="preserve"> </w:t>
      </w:r>
      <w:r w:rsidRPr="001E71B0">
        <w:t>доти,</w:t>
      </w:r>
      <w:r w:rsidR="00C335FB">
        <w:t xml:space="preserve"> </w:t>
      </w:r>
      <w:r w:rsidRPr="001E71B0">
        <w:t>доки</w:t>
      </w:r>
      <w:r w:rsidR="00C335FB">
        <w:t xml:space="preserve"> </w:t>
      </w:r>
      <w:r w:rsidRPr="001E71B0">
        <w:t>граф</w:t>
      </w:r>
      <w:r w:rsidR="00C335FB">
        <w:t xml:space="preserve"> </w:t>
      </w:r>
      <w:r w:rsidRPr="001E71B0">
        <w:t>не</w:t>
      </w:r>
      <w:r w:rsidR="00C335FB">
        <w:t xml:space="preserve"> </w:t>
      </w:r>
      <w:r w:rsidRPr="001E71B0">
        <w:t>буде</w:t>
      </w:r>
      <w:r w:rsidR="00C335FB">
        <w:t xml:space="preserve"> </w:t>
      </w:r>
      <w:r w:rsidRPr="001E71B0">
        <w:t>повністю</w:t>
      </w:r>
      <w:r w:rsidR="00C335FB">
        <w:t xml:space="preserve"> </w:t>
      </w:r>
      <w:r w:rsidRPr="001E71B0">
        <w:t>перевірений(рис</w:t>
      </w:r>
      <w:r w:rsidR="00945586">
        <w:t> </w:t>
      </w:r>
      <w:r w:rsidR="006F02BF">
        <w:rPr>
          <w:rFonts w:eastAsiaTheme="minorEastAsia"/>
        </w:rPr>
        <w:t>3.</w:t>
      </w:r>
      <w:r w:rsidR="000C703A">
        <w:t>6</w:t>
      </w:r>
      <w:r w:rsidR="00A31F0A">
        <w:t> </w:t>
      </w:r>
      <w:r w:rsidRPr="001E71B0">
        <w:t>–</w:t>
      </w:r>
      <w:r w:rsidR="00945586">
        <w:t> </w:t>
      </w:r>
      <w:r w:rsidRPr="001E71B0">
        <w:t>рис</w:t>
      </w:r>
      <w:r w:rsidR="00945586">
        <w:t> </w:t>
      </w:r>
      <w:r w:rsidR="006F02BF">
        <w:rPr>
          <w:rFonts w:eastAsiaTheme="minorEastAsia"/>
        </w:rPr>
        <w:t>3.</w:t>
      </w:r>
      <w:r w:rsidR="000C703A">
        <w:t>8</w:t>
      </w:r>
      <w:r w:rsidRPr="001E71B0">
        <w:t>)</w:t>
      </w:r>
      <w:r w:rsidR="00BD4428">
        <w:t>.</w:t>
      </w:r>
    </w:p>
    <w:p w14:paraId="3441AB2F" w14:textId="5A71C613" w:rsidR="00D376E2" w:rsidRDefault="00D376E2" w:rsidP="00D376E2">
      <w:pPr>
        <w:pStyle w:val="af6"/>
      </w:pPr>
      <w:r>
        <w:rPr>
          <w:noProof/>
          <w:lang w:val="en-US" w:eastAsia="en-US"/>
        </w:rPr>
        <w:drawing>
          <wp:inline distT="0" distB="0" distL="0" distR="0" wp14:anchorId="28F9F3B6" wp14:editId="1807550D">
            <wp:extent cx="2177519" cy="1743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3331" cy="174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9E44" w14:textId="544F4087" w:rsidR="00D376E2" w:rsidRDefault="00D376E2" w:rsidP="00D376E2">
      <w:pPr>
        <w:pStyle w:val="af7"/>
        <w:rPr>
          <w:lang w:eastAsia="ru-RU"/>
        </w:rPr>
      </w:pPr>
      <w:r w:rsidRPr="00693C30">
        <w:t>Рисунок</w:t>
      </w:r>
      <w:r w:rsidR="00C335FB">
        <w:t xml:space="preserve"> </w:t>
      </w:r>
      <w:r w:rsidR="00150C88">
        <w:fldChar w:fldCharType="begin"/>
      </w:r>
      <w:r w:rsidR="00150C88">
        <w:instrText xml:space="preserve"> STYLEREF 1 \s </w:instrText>
      </w:r>
      <w:r w:rsidR="00150C88">
        <w:fldChar w:fldCharType="separate"/>
      </w:r>
      <w:r w:rsidR="002444F9">
        <w:rPr>
          <w:noProof/>
        </w:rPr>
        <w:t>3</w:t>
      </w:r>
      <w:r w:rsidR="00150C88">
        <w:fldChar w:fldCharType="end"/>
      </w:r>
      <w:r w:rsidR="00150C88">
        <w:t>.</w:t>
      </w:r>
      <w:r w:rsidR="00150C88">
        <w:fldChar w:fldCharType="begin"/>
      </w:r>
      <w:r w:rsidR="00150C88">
        <w:instrText xml:space="preserve"> SEQ Рисунок \* ARABIC \s 1 </w:instrText>
      </w:r>
      <w:r w:rsidR="00150C88">
        <w:fldChar w:fldCharType="separate"/>
      </w:r>
      <w:r w:rsidR="002444F9">
        <w:rPr>
          <w:noProof/>
        </w:rPr>
        <w:t>6</w:t>
      </w:r>
      <w:r w:rsidR="00150C88">
        <w:fldChar w:fldCharType="end"/>
      </w:r>
      <w:r w:rsidR="00150C88">
        <w:t> </w:t>
      </w:r>
      <w:r w:rsidRPr="00693C30">
        <w:t>–</w:t>
      </w:r>
      <w:r w:rsidR="00C335FB">
        <w:t xml:space="preserve"> </w:t>
      </w:r>
      <w:r w:rsidR="00693C30" w:rsidRPr="00693C30">
        <w:t>Візуалізація</w:t>
      </w:r>
      <w:r w:rsidR="00C335FB">
        <w:t xml:space="preserve"> </w:t>
      </w:r>
      <w:r w:rsidR="00987DF2">
        <w:t>4</w:t>
      </w:r>
      <w:r w:rsidR="008300BE">
        <w:noBreakHyphen/>
      </w:r>
      <w:r w:rsidR="00987DF2">
        <w:t>го</w:t>
      </w:r>
      <w:r w:rsidR="00C335FB">
        <w:t xml:space="preserve"> </w:t>
      </w:r>
      <w:r w:rsidR="00987DF2">
        <w:t>кроку</w:t>
      </w:r>
      <w:r w:rsidR="00C335FB">
        <w:t xml:space="preserve"> </w:t>
      </w:r>
      <w:r w:rsidR="00987DF2">
        <w:t>розв’язання</w:t>
      </w:r>
    </w:p>
    <w:p w14:paraId="11D0441B" w14:textId="08365E36" w:rsidR="00D376E2" w:rsidRDefault="00D376E2" w:rsidP="00D376E2">
      <w:pPr>
        <w:pStyle w:val="af6"/>
      </w:pPr>
      <w:r>
        <w:rPr>
          <w:noProof/>
          <w:lang w:val="en-US" w:eastAsia="en-US"/>
        </w:rPr>
        <w:drawing>
          <wp:inline distT="0" distB="0" distL="0" distR="0" wp14:anchorId="68664165" wp14:editId="35E7BE19">
            <wp:extent cx="2352675" cy="18856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8227" cy="18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ACD" w14:textId="58B82A38" w:rsidR="00D376E2" w:rsidRDefault="00D376E2" w:rsidP="00D376E2">
      <w:pPr>
        <w:pStyle w:val="af7"/>
        <w:rPr>
          <w:lang w:eastAsia="ru-RU"/>
        </w:rPr>
      </w:pPr>
      <w:r w:rsidRPr="00693C30">
        <w:t>Рисунок</w:t>
      </w:r>
      <w:r w:rsidR="00C335FB">
        <w:t xml:space="preserve"> </w:t>
      </w:r>
      <w:r w:rsidR="00150C88">
        <w:fldChar w:fldCharType="begin"/>
      </w:r>
      <w:r w:rsidR="00150C88">
        <w:instrText xml:space="preserve"> STYLEREF 1 \s </w:instrText>
      </w:r>
      <w:r w:rsidR="00150C88">
        <w:fldChar w:fldCharType="separate"/>
      </w:r>
      <w:r w:rsidR="002444F9">
        <w:rPr>
          <w:noProof/>
        </w:rPr>
        <w:t>3</w:t>
      </w:r>
      <w:r w:rsidR="00150C88">
        <w:fldChar w:fldCharType="end"/>
      </w:r>
      <w:r w:rsidR="00150C88">
        <w:t>.</w:t>
      </w:r>
      <w:r w:rsidR="00150C88">
        <w:fldChar w:fldCharType="begin"/>
      </w:r>
      <w:r w:rsidR="00150C88">
        <w:instrText xml:space="preserve"> SEQ Рисунок \* ARABIC \s 1 </w:instrText>
      </w:r>
      <w:r w:rsidR="00150C88">
        <w:fldChar w:fldCharType="separate"/>
      </w:r>
      <w:r w:rsidR="002444F9">
        <w:rPr>
          <w:noProof/>
        </w:rPr>
        <w:t>7</w:t>
      </w:r>
      <w:r w:rsidR="00150C88">
        <w:fldChar w:fldCharType="end"/>
      </w:r>
      <w:r w:rsidR="00150C88">
        <w:t> </w:t>
      </w:r>
      <w:r w:rsidRPr="00693C30">
        <w:t>–</w:t>
      </w:r>
      <w:r w:rsidR="00C335FB">
        <w:t xml:space="preserve"> </w:t>
      </w:r>
      <w:r w:rsidR="00693C30" w:rsidRPr="00693C30">
        <w:t>Візуалізація</w:t>
      </w:r>
      <w:r w:rsidR="00C335FB">
        <w:t xml:space="preserve"> </w:t>
      </w:r>
      <w:r w:rsidR="00987DF2">
        <w:t>5</w:t>
      </w:r>
      <w:r w:rsidR="00AD31B7">
        <w:noBreakHyphen/>
      </w:r>
      <w:r w:rsidR="00987DF2">
        <w:t>го</w:t>
      </w:r>
      <w:r w:rsidR="00C335FB">
        <w:t xml:space="preserve"> </w:t>
      </w:r>
      <w:r w:rsidR="00987DF2">
        <w:t>кроку</w:t>
      </w:r>
      <w:r w:rsidR="00C335FB">
        <w:t xml:space="preserve"> </w:t>
      </w:r>
      <w:r w:rsidR="00693C30" w:rsidRPr="00693C30">
        <w:t>розв’язання</w:t>
      </w:r>
    </w:p>
    <w:p w14:paraId="5AB33D80" w14:textId="46B5294F" w:rsidR="00D376E2" w:rsidRDefault="00D376E2" w:rsidP="00D376E2">
      <w:pPr>
        <w:pStyle w:val="af6"/>
      </w:pPr>
      <w:r>
        <w:rPr>
          <w:noProof/>
          <w:lang w:val="en-US" w:eastAsia="en-US"/>
        </w:rPr>
        <w:lastRenderedPageBreak/>
        <w:drawing>
          <wp:inline distT="0" distB="0" distL="0" distR="0" wp14:anchorId="4551A109" wp14:editId="679BAF0F">
            <wp:extent cx="2200275" cy="167284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7084" cy="16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9265" w14:textId="15BC8C38" w:rsidR="00D376E2" w:rsidRDefault="00D376E2" w:rsidP="00D376E2">
      <w:pPr>
        <w:pStyle w:val="af7"/>
        <w:rPr>
          <w:lang w:eastAsia="ru-RU"/>
        </w:rPr>
      </w:pPr>
      <w:r w:rsidRPr="00693C30">
        <w:t>Рисунок</w:t>
      </w:r>
      <w:r w:rsidR="00C335FB">
        <w:t xml:space="preserve"> </w:t>
      </w:r>
      <w:r w:rsidR="00150C88">
        <w:fldChar w:fldCharType="begin"/>
      </w:r>
      <w:r w:rsidR="00150C88">
        <w:instrText xml:space="preserve"> STYLEREF 1 \s </w:instrText>
      </w:r>
      <w:r w:rsidR="00150C88">
        <w:fldChar w:fldCharType="separate"/>
      </w:r>
      <w:r w:rsidR="002444F9">
        <w:rPr>
          <w:noProof/>
        </w:rPr>
        <w:t>3</w:t>
      </w:r>
      <w:r w:rsidR="00150C88">
        <w:fldChar w:fldCharType="end"/>
      </w:r>
      <w:r w:rsidR="00150C88">
        <w:t>.</w:t>
      </w:r>
      <w:r w:rsidR="00150C88">
        <w:fldChar w:fldCharType="begin"/>
      </w:r>
      <w:r w:rsidR="00150C88">
        <w:instrText xml:space="preserve"> SEQ Рисунок \* ARABIC \s 1 </w:instrText>
      </w:r>
      <w:r w:rsidR="00150C88">
        <w:fldChar w:fldCharType="separate"/>
      </w:r>
      <w:r w:rsidR="002444F9">
        <w:rPr>
          <w:noProof/>
        </w:rPr>
        <w:t>8</w:t>
      </w:r>
      <w:r w:rsidR="00150C88">
        <w:fldChar w:fldCharType="end"/>
      </w:r>
      <w:r w:rsidR="00150C88">
        <w:t> </w:t>
      </w:r>
      <w:r w:rsidRPr="00693C30">
        <w:t>–</w:t>
      </w:r>
      <w:r w:rsidR="00C335FB">
        <w:t xml:space="preserve"> </w:t>
      </w:r>
      <w:r w:rsidR="00693C30" w:rsidRPr="00693C30">
        <w:t>Візуалізація</w:t>
      </w:r>
      <w:r w:rsidR="00C335FB">
        <w:t xml:space="preserve"> </w:t>
      </w:r>
      <w:r w:rsidR="00987DF2">
        <w:t>6</w:t>
      </w:r>
      <w:r w:rsidR="0040742D">
        <w:noBreakHyphen/>
      </w:r>
      <w:r w:rsidR="00987DF2">
        <w:t>го</w:t>
      </w:r>
      <w:r w:rsidR="00C335FB">
        <w:t xml:space="preserve"> </w:t>
      </w:r>
      <w:r w:rsidR="00987DF2">
        <w:t>кроку</w:t>
      </w:r>
      <w:r w:rsidR="00C335FB">
        <w:t xml:space="preserve"> </w:t>
      </w:r>
      <w:r w:rsidR="00693C30" w:rsidRPr="00693C30">
        <w:t>розв’язання</w:t>
      </w:r>
    </w:p>
    <w:p w14:paraId="59F5AEFF" w14:textId="7C98EBBB" w:rsidR="00D97E4D" w:rsidRDefault="00D15400" w:rsidP="00D97E4D">
      <w:pPr>
        <w:rPr>
          <w:lang w:eastAsia="ru-RU"/>
        </w:rPr>
      </w:pPr>
      <w:r>
        <w:rPr>
          <w:lang w:eastAsia="ru-RU"/>
        </w:rPr>
        <w:t>Оскільки</w:t>
      </w:r>
      <w:r w:rsidR="00C335FB">
        <w:rPr>
          <w:lang w:eastAsia="ru-RU"/>
        </w:rPr>
        <w:t xml:space="preserve"> </w:t>
      </w:r>
      <w:r>
        <w:rPr>
          <w:lang w:eastAsia="ru-RU"/>
        </w:rPr>
        <w:t>алгоритм</w:t>
      </w:r>
      <w:r w:rsidR="00C335FB">
        <w:rPr>
          <w:lang w:eastAsia="ru-RU"/>
        </w:rPr>
        <w:t xml:space="preserve"> </w:t>
      </w:r>
      <w:r>
        <w:rPr>
          <w:lang w:eastAsia="ru-RU"/>
        </w:rPr>
        <w:t>повністю</w:t>
      </w:r>
      <w:r w:rsidR="00C335FB">
        <w:rPr>
          <w:lang w:eastAsia="ru-RU"/>
        </w:rPr>
        <w:t xml:space="preserve"> </w:t>
      </w:r>
      <w:r>
        <w:rPr>
          <w:lang w:eastAsia="ru-RU"/>
        </w:rPr>
        <w:t>завершив</w:t>
      </w:r>
      <w:r w:rsidR="00C335FB">
        <w:rPr>
          <w:lang w:eastAsia="ru-RU"/>
        </w:rPr>
        <w:t xml:space="preserve"> </w:t>
      </w:r>
      <w:r>
        <w:rPr>
          <w:lang w:eastAsia="ru-RU"/>
        </w:rPr>
        <w:t>роботу</w:t>
      </w:r>
      <w:r w:rsidR="00027DCC">
        <w:rPr>
          <w:lang w:eastAsia="ru-RU"/>
        </w:rPr>
        <w:t> –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можемо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визначити</w:t>
      </w:r>
      <w:r w:rsidR="00D97E4D">
        <w:rPr>
          <w:lang w:eastAsia="ru-RU"/>
        </w:rPr>
        <w:t>,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що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найкоротшим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шляхом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з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1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у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вершину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5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буде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шлях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через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1 </w:t>
      </w:r>
      <w:r w:rsidR="00D97E4D">
        <w:rPr>
          <w:lang w:eastAsia="ru-RU"/>
        </w:rPr>
        <w:noBreakHyphen/>
        <w:t> 3 </w:t>
      </w:r>
      <w:r w:rsidR="00D97E4D">
        <w:rPr>
          <w:lang w:eastAsia="ru-RU"/>
        </w:rPr>
        <w:noBreakHyphen/>
        <w:t> 6 </w:t>
      </w:r>
      <w:r w:rsidR="00D97E4D">
        <w:rPr>
          <w:lang w:eastAsia="ru-RU"/>
        </w:rPr>
        <w:noBreakHyphen/>
        <w:t> 5,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бо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саме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цей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шлях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дасть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мінімальну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вагу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дуг,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що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дорівнює</w:t>
      </w:r>
      <w:r w:rsidR="00C335FB">
        <w:rPr>
          <w:lang w:eastAsia="ru-RU"/>
        </w:rPr>
        <w:t xml:space="preserve"> </w:t>
      </w:r>
      <w:r w:rsidR="00D97E4D">
        <w:rPr>
          <w:lang w:eastAsia="ru-RU"/>
        </w:rPr>
        <w:t>20.</w:t>
      </w:r>
    </w:p>
    <w:p w14:paraId="41476499" w14:textId="7E3186E9" w:rsidR="00D97E4D" w:rsidRDefault="00D97E4D" w:rsidP="00D97E4D">
      <w:pPr>
        <w:rPr>
          <w:lang w:eastAsia="ru-RU"/>
        </w:rPr>
      </w:pPr>
      <w:r>
        <w:rPr>
          <w:lang w:eastAsia="ru-RU"/>
        </w:rPr>
        <w:t>Окрім</w:t>
      </w:r>
      <w:r w:rsidR="00C335FB">
        <w:rPr>
          <w:lang w:eastAsia="ru-RU"/>
        </w:rPr>
        <w:t xml:space="preserve"> </w:t>
      </w:r>
      <w:r>
        <w:rPr>
          <w:lang w:eastAsia="ru-RU"/>
        </w:rPr>
        <w:t>вже</w:t>
      </w:r>
      <w:r w:rsidR="00C335FB">
        <w:rPr>
          <w:lang w:eastAsia="ru-RU"/>
        </w:rPr>
        <w:t xml:space="preserve"> </w:t>
      </w:r>
      <w:r>
        <w:rPr>
          <w:lang w:eastAsia="ru-RU"/>
        </w:rPr>
        <w:t>розглянутого</w:t>
      </w:r>
      <w:r w:rsidR="00C335FB">
        <w:rPr>
          <w:lang w:eastAsia="ru-RU"/>
        </w:rPr>
        <w:t xml:space="preserve"> </w:t>
      </w:r>
      <w:r>
        <w:rPr>
          <w:lang w:eastAsia="ru-RU"/>
        </w:rPr>
        <w:t>способу</w:t>
      </w:r>
      <w:r w:rsidR="00C335FB">
        <w:rPr>
          <w:lang w:eastAsia="ru-RU"/>
        </w:rPr>
        <w:t xml:space="preserve"> </w:t>
      </w:r>
      <w:r>
        <w:rPr>
          <w:lang w:eastAsia="ru-RU"/>
        </w:rPr>
        <w:t>отримання</w:t>
      </w:r>
      <w:r w:rsidR="00C335FB">
        <w:rPr>
          <w:lang w:eastAsia="ru-RU"/>
        </w:rPr>
        <w:t xml:space="preserve"> </w:t>
      </w:r>
      <w:r>
        <w:rPr>
          <w:lang w:eastAsia="ru-RU"/>
        </w:rPr>
        <w:t>найкоротшого</w:t>
      </w:r>
      <w:r w:rsidR="00C335FB">
        <w:rPr>
          <w:lang w:eastAsia="ru-RU"/>
        </w:rPr>
        <w:t xml:space="preserve"> </w:t>
      </w:r>
      <w:r>
        <w:rPr>
          <w:lang w:eastAsia="ru-RU"/>
        </w:rPr>
        <w:t>шляху</w:t>
      </w:r>
      <w:r w:rsidR="00C335FB">
        <w:rPr>
          <w:lang w:eastAsia="ru-RU"/>
        </w:rPr>
        <w:t xml:space="preserve"> </w:t>
      </w:r>
      <w:r>
        <w:rPr>
          <w:lang w:eastAsia="ru-RU"/>
        </w:rPr>
        <w:t>після</w:t>
      </w:r>
      <w:r w:rsidR="00C335FB">
        <w:rPr>
          <w:lang w:eastAsia="ru-RU"/>
        </w:rPr>
        <w:t xml:space="preserve"> </w:t>
      </w:r>
      <w:r>
        <w:rPr>
          <w:lang w:eastAsia="ru-RU"/>
        </w:rPr>
        <w:t>відпрацювання</w:t>
      </w:r>
      <w:r w:rsidR="00C335FB">
        <w:rPr>
          <w:lang w:eastAsia="ru-RU"/>
        </w:rPr>
        <w:t xml:space="preserve"> </w:t>
      </w:r>
      <w:r>
        <w:rPr>
          <w:lang w:eastAsia="ru-RU"/>
        </w:rPr>
        <w:t>алгоритму</w:t>
      </w:r>
      <w:r w:rsidR="00C335FB">
        <w:rPr>
          <w:lang w:eastAsia="ru-RU"/>
        </w:rPr>
        <w:t xml:space="preserve"> </w:t>
      </w:r>
      <w:r>
        <w:rPr>
          <w:lang w:eastAsia="ru-RU"/>
        </w:rPr>
        <w:t>є</w:t>
      </w:r>
      <w:r w:rsidR="00C335FB">
        <w:rPr>
          <w:lang w:eastAsia="ru-RU"/>
        </w:rPr>
        <w:t xml:space="preserve"> </w:t>
      </w:r>
      <w:r>
        <w:rPr>
          <w:lang w:eastAsia="ru-RU"/>
        </w:rPr>
        <w:t>більш</w:t>
      </w:r>
      <w:r w:rsidR="00C335FB">
        <w:rPr>
          <w:lang w:eastAsia="ru-RU"/>
        </w:rPr>
        <w:t xml:space="preserve"> </w:t>
      </w:r>
      <w:r>
        <w:rPr>
          <w:lang w:eastAsia="ru-RU"/>
        </w:rPr>
        <w:t>простий,</w:t>
      </w:r>
      <w:r w:rsidR="00C335FB">
        <w:rPr>
          <w:lang w:eastAsia="ru-RU"/>
        </w:rPr>
        <w:t xml:space="preserve"> </w:t>
      </w:r>
      <w:r w:rsidR="0068452F" w:rsidRPr="0068452F">
        <w:rPr>
          <w:lang w:eastAsia="ru-RU"/>
        </w:rPr>
        <w:t>проте менш ефективний за</w:t>
      </w:r>
      <w:r w:rsidR="0068452F">
        <w:rPr>
          <w:lang w:eastAsia="ru-RU"/>
        </w:rPr>
        <w:t xml:space="preserve"> швидкодією</w:t>
      </w:r>
      <w:r w:rsidR="006819C8">
        <w:rPr>
          <w:lang w:eastAsia="ru-RU"/>
        </w:rPr>
        <w:t xml:space="preserve"> спосіб</w:t>
      </w:r>
      <w:r w:rsidR="00C57A6F">
        <w:rPr>
          <w:lang w:eastAsia="ru-RU"/>
        </w:rPr>
        <w:t> –</w:t>
      </w:r>
      <w:r w:rsidR="00C335FB">
        <w:rPr>
          <w:lang w:eastAsia="ru-RU"/>
        </w:rPr>
        <w:t xml:space="preserve"> </w:t>
      </w:r>
      <w:r>
        <w:rPr>
          <w:lang w:eastAsia="ru-RU"/>
        </w:rPr>
        <w:t>спосіб</w:t>
      </w:r>
      <w:r w:rsidR="00C335FB">
        <w:rPr>
          <w:lang w:eastAsia="ru-RU"/>
        </w:rPr>
        <w:t xml:space="preserve"> </w:t>
      </w:r>
      <w:r>
        <w:rPr>
          <w:lang w:eastAsia="ru-RU"/>
        </w:rPr>
        <w:t>безпосереднього</w:t>
      </w:r>
      <w:r w:rsidR="00C335FB">
        <w:rPr>
          <w:lang w:eastAsia="ru-RU"/>
        </w:rPr>
        <w:t xml:space="preserve"> </w:t>
      </w:r>
      <w:r>
        <w:rPr>
          <w:lang w:eastAsia="ru-RU"/>
        </w:rPr>
        <w:t>перебору</w:t>
      </w:r>
      <w:r w:rsidR="00C335FB">
        <w:rPr>
          <w:lang w:eastAsia="ru-RU"/>
        </w:rPr>
        <w:t xml:space="preserve"> </w:t>
      </w:r>
      <w:r>
        <w:rPr>
          <w:lang w:eastAsia="ru-RU"/>
        </w:rPr>
        <w:t>значень.</w:t>
      </w:r>
      <w:r w:rsidR="00C335FB">
        <w:rPr>
          <w:lang w:eastAsia="ru-RU"/>
        </w:rPr>
        <w:t xml:space="preserve"> </w:t>
      </w:r>
      <w:r>
        <w:rPr>
          <w:lang w:eastAsia="ru-RU"/>
        </w:rPr>
        <w:t>Розглянемо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з</w:t>
      </w:r>
      <w:r w:rsidR="00C335FB">
        <w:rPr>
          <w:lang w:eastAsia="ru-RU"/>
        </w:rPr>
        <w:t xml:space="preserve"> </w:t>
      </w:r>
      <w:r>
        <w:rPr>
          <w:lang w:eastAsia="ru-RU"/>
        </w:rPr>
        <w:t>кінця.</w:t>
      </w:r>
      <w:r w:rsidR="00C335FB">
        <w:rPr>
          <w:lang w:eastAsia="ru-RU"/>
        </w:rPr>
        <w:t xml:space="preserve"> </w:t>
      </w:r>
      <w:r>
        <w:rPr>
          <w:lang w:eastAsia="ru-RU"/>
        </w:rPr>
        <w:t>Звернемо</w:t>
      </w:r>
      <w:r w:rsidR="00C335FB">
        <w:rPr>
          <w:lang w:eastAsia="ru-RU"/>
        </w:rPr>
        <w:t xml:space="preserve"> </w:t>
      </w:r>
      <w:r>
        <w:rPr>
          <w:lang w:eastAsia="ru-RU"/>
        </w:rPr>
        <w:t>увагу</w:t>
      </w:r>
      <w:r w:rsidR="00C335FB">
        <w:rPr>
          <w:lang w:eastAsia="ru-RU"/>
        </w:rPr>
        <w:t xml:space="preserve"> </w:t>
      </w:r>
      <w:r>
        <w:rPr>
          <w:lang w:eastAsia="ru-RU"/>
        </w:rPr>
        <w:t>н</w:t>
      </w:r>
      <w:r w:rsidR="00B74922">
        <w:rPr>
          <w:lang w:eastAsia="ru-RU"/>
        </w:rPr>
        <w:t>а</w:t>
      </w:r>
      <w:r w:rsidR="00C335FB">
        <w:rPr>
          <w:lang w:eastAsia="ru-RU"/>
        </w:rPr>
        <w:t xml:space="preserve"> </w:t>
      </w:r>
      <w:r w:rsidR="00B74922">
        <w:rPr>
          <w:lang w:eastAsia="ru-RU"/>
        </w:rPr>
        <w:t>кінцеву</w:t>
      </w:r>
      <w:r w:rsidR="00C335FB">
        <w:rPr>
          <w:lang w:eastAsia="ru-RU"/>
        </w:rPr>
        <w:t xml:space="preserve"> </w:t>
      </w:r>
      <w:r w:rsidR="00B74922">
        <w:rPr>
          <w:lang w:eastAsia="ru-RU"/>
        </w:rPr>
        <w:t>вершину</w:t>
      </w:r>
      <w:r w:rsidR="00C335FB">
        <w:rPr>
          <w:lang w:eastAsia="ru-RU"/>
        </w:rPr>
        <w:t xml:space="preserve"> </w:t>
      </w:r>
      <w:r w:rsidR="00B74922">
        <w:rPr>
          <w:lang w:eastAsia="ru-RU"/>
        </w:rPr>
        <w:t>(вершину</w:t>
      </w:r>
      <w:r w:rsidR="00C335FB">
        <w:rPr>
          <w:lang w:eastAsia="ru-RU"/>
        </w:rPr>
        <w:t xml:space="preserve"> </w:t>
      </w:r>
      <w:r w:rsidR="00B74922">
        <w:rPr>
          <w:lang w:eastAsia="ru-RU"/>
        </w:rPr>
        <w:t>5).</w:t>
      </w:r>
      <w:r w:rsidR="00C335FB">
        <w:rPr>
          <w:lang w:eastAsia="ru-RU"/>
        </w:rPr>
        <w:t xml:space="preserve"> </w:t>
      </w:r>
      <w:r w:rsidR="00B74922">
        <w:rPr>
          <w:lang w:eastAsia="ru-RU"/>
        </w:rPr>
        <w:t>Д</w:t>
      </w:r>
      <w:r>
        <w:rPr>
          <w:lang w:eastAsia="ru-RU"/>
        </w:rPr>
        <w:t>ля</w:t>
      </w:r>
      <w:r w:rsidR="00C335FB">
        <w:rPr>
          <w:lang w:eastAsia="ru-RU"/>
        </w:rPr>
        <w:t xml:space="preserve"> </w:t>
      </w:r>
      <w:r>
        <w:rPr>
          <w:lang w:eastAsia="ru-RU"/>
        </w:rPr>
        <w:t>всіх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вершин,</w:t>
      </w:r>
      <w:r w:rsidR="00C335FB">
        <w:rPr>
          <w:lang w:eastAsia="ru-RU"/>
        </w:rPr>
        <w:t xml:space="preserve"> </w:t>
      </w:r>
      <w:r>
        <w:rPr>
          <w:lang w:eastAsia="ru-RU"/>
        </w:rPr>
        <w:t>з</w:t>
      </w:r>
      <w:r w:rsidR="00C335FB">
        <w:rPr>
          <w:lang w:eastAsia="ru-RU"/>
        </w:rPr>
        <w:t xml:space="preserve"> </w:t>
      </w:r>
      <w:r>
        <w:rPr>
          <w:lang w:eastAsia="ru-RU"/>
        </w:rPr>
        <w:t>якою</w:t>
      </w:r>
      <w:r w:rsidR="00C335FB">
        <w:rPr>
          <w:lang w:eastAsia="ru-RU"/>
        </w:rPr>
        <w:t xml:space="preserve"> </w:t>
      </w:r>
      <w:r>
        <w:rPr>
          <w:lang w:eastAsia="ru-RU"/>
        </w:rPr>
        <w:t>вона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пов'язана,</w:t>
      </w:r>
      <w:r w:rsidR="00C335FB">
        <w:rPr>
          <w:lang w:eastAsia="ru-RU"/>
        </w:rPr>
        <w:t xml:space="preserve"> </w:t>
      </w:r>
      <w:r>
        <w:rPr>
          <w:lang w:eastAsia="ru-RU"/>
        </w:rPr>
        <w:t>знаходимо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довжину</w:t>
      </w:r>
      <w:r w:rsidR="00C335FB">
        <w:rPr>
          <w:lang w:eastAsia="ru-RU"/>
        </w:rPr>
        <w:t xml:space="preserve"> </w:t>
      </w:r>
      <w:r>
        <w:rPr>
          <w:lang w:eastAsia="ru-RU"/>
        </w:rPr>
        <w:t>шляху,</w:t>
      </w:r>
      <w:r w:rsidR="00C335FB">
        <w:rPr>
          <w:lang w:eastAsia="ru-RU"/>
        </w:rPr>
        <w:t xml:space="preserve"> </w:t>
      </w:r>
      <w:r>
        <w:rPr>
          <w:lang w:eastAsia="ru-RU"/>
        </w:rPr>
        <w:t>як</w:t>
      </w:r>
      <w:r w:rsidR="00C335FB">
        <w:rPr>
          <w:lang w:eastAsia="ru-RU"/>
        </w:rPr>
        <w:t xml:space="preserve"> </w:t>
      </w:r>
      <w:r>
        <w:rPr>
          <w:lang w:eastAsia="ru-RU"/>
        </w:rPr>
        <w:t>різницю</w:t>
      </w:r>
      <w:r w:rsidR="00C335FB">
        <w:rPr>
          <w:lang w:eastAsia="ru-RU"/>
        </w:rPr>
        <w:t xml:space="preserve"> </w:t>
      </w:r>
      <w:r>
        <w:rPr>
          <w:lang w:eastAsia="ru-RU"/>
        </w:rPr>
        <w:t>довжини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шлях</w:t>
      </w:r>
      <w:r w:rsidR="00F075A5">
        <w:rPr>
          <w:lang w:eastAsia="ru-RU"/>
        </w:rPr>
        <w:t>у</w:t>
      </w:r>
      <w:r w:rsidR="00C335FB">
        <w:rPr>
          <w:lang w:eastAsia="ru-RU"/>
        </w:rPr>
        <w:t xml:space="preserve"> </w:t>
      </w:r>
      <w:r>
        <w:rPr>
          <w:lang w:eastAsia="ru-RU"/>
        </w:rPr>
        <w:t>кінцевої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і</w:t>
      </w:r>
      <w:r w:rsidR="00C335FB">
        <w:rPr>
          <w:lang w:eastAsia="ru-RU"/>
        </w:rPr>
        <w:t xml:space="preserve"> </w:t>
      </w:r>
      <w:r>
        <w:rPr>
          <w:lang w:eastAsia="ru-RU"/>
        </w:rPr>
        <w:t>ваги</w:t>
      </w:r>
      <w:r w:rsidR="00C335FB">
        <w:rPr>
          <w:lang w:eastAsia="ru-RU"/>
        </w:rPr>
        <w:t xml:space="preserve"> </w:t>
      </w:r>
      <w:r>
        <w:rPr>
          <w:lang w:eastAsia="ru-RU"/>
        </w:rPr>
        <w:t>відповідного</w:t>
      </w:r>
      <w:r w:rsidR="00C335FB">
        <w:rPr>
          <w:lang w:eastAsia="ru-RU"/>
        </w:rPr>
        <w:t xml:space="preserve"> </w:t>
      </w:r>
      <w:r>
        <w:rPr>
          <w:lang w:eastAsia="ru-RU"/>
        </w:rPr>
        <w:t>ребр</w:t>
      </w:r>
      <w:r w:rsidR="00B74922">
        <w:rPr>
          <w:lang w:eastAsia="ru-RU"/>
        </w:rPr>
        <w:t>а</w:t>
      </w:r>
      <w:r>
        <w:rPr>
          <w:lang w:eastAsia="ru-RU"/>
        </w:rPr>
        <w:t>.</w:t>
      </w:r>
    </w:p>
    <w:p w14:paraId="6AEB1400" w14:textId="24B8013E" w:rsidR="00D97E4D" w:rsidRDefault="00D97E4D" w:rsidP="00D97E4D">
      <w:pPr>
        <w:rPr>
          <w:lang w:eastAsia="ru-RU"/>
        </w:rPr>
      </w:pPr>
      <w:r>
        <w:rPr>
          <w:lang w:eastAsia="ru-RU"/>
        </w:rPr>
        <w:t>Вершина</w:t>
      </w:r>
      <w:r w:rsidR="00C335FB">
        <w:rPr>
          <w:lang w:eastAsia="ru-RU"/>
        </w:rPr>
        <w:t xml:space="preserve"> </w:t>
      </w:r>
      <w:r>
        <w:rPr>
          <w:lang w:eastAsia="ru-RU"/>
        </w:rPr>
        <w:t>5</w:t>
      </w:r>
      <w:r w:rsidR="00C335FB">
        <w:rPr>
          <w:lang w:eastAsia="ru-RU"/>
        </w:rPr>
        <w:t xml:space="preserve"> </w:t>
      </w:r>
      <w:r>
        <w:rPr>
          <w:lang w:eastAsia="ru-RU"/>
        </w:rPr>
        <w:t>має</w:t>
      </w:r>
      <w:r w:rsidR="00C335FB">
        <w:rPr>
          <w:lang w:eastAsia="ru-RU"/>
        </w:rPr>
        <w:t xml:space="preserve"> </w:t>
      </w:r>
      <w:r>
        <w:rPr>
          <w:lang w:eastAsia="ru-RU"/>
        </w:rPr>
        <w:t>довжину</w:t>
      </w:r>
      <w:r w:rsidR="00C335FB">
        <w:rPr>
          <w:lang w:eastAsia="ru-RU"/>
        </w:rPr>
        <w:t xml:space="preserve"> </w:t>
      </w:r>
      <w:r>
        <w:rPr>
          <w:lang w:eastAsia="ru-RU"/>
        </w:rPr>
        <w:t>шляху</w:t>
      </w:r>
      <w:r w:rsidR="00C335FB">
        <w:rPr>
          <w:lang w:eastAsia="ru-RU"/>
        </w:rPr>
        <w:t xml:space="preserve"> </w:t>
      </w:r>
      <w:r>
        <w:rPr>
          <w:lang w:eastAsia="ru-RU"/>
        </w:rPr>
        <w:t>20.</w:t>
      </w:r>
      <w:r w:rsidR="00C335FB">
        <w:rPr>
          <w:lang w:eastAsia="ru-RU"/>
        </w:rPr>
        <w:t xml:space="preserve"> </w:t>
      </w:r>
      <w:r>
        <w:rPr>
          <w:lang w:eastAsia="ru-RU"/>
        </w:rPr>
        <w:t>Вона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пов'язана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з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вершинами</w:t>
      </w:r>
      <w:r w:rsidR="00C335FB">
        <w:rPr>
          <w:lang w:eastAsia="ru-RU"/>
        </w:rPr>
        <w:t xml:space="preserve"> </w:t>
      </w:r>
      <w:r>
        <w:rPr>
          <w:lang w:eastAsia="ru-RU"/>
        </w:rPr>
        <w:t>6</w:t>
      </w:r>
      <w:r w:rsidR="00EE2D87">
        <w:rPr>
          <w:lang w:val="ru-RU" w:eastAsia="ru-RU"/>
        </w:rPr>
        <w:t xml:space="preserve"> </w:t>
      </w:r>
      <w:r>
        <w:rPr>
          <w:lang w:eastAsia="ru-RU"/>
        </w:rPr>
        <w:t>і</w:t>
      </w:r>
      <w:r w:rsidR="00EE2D87">
        <w:rPr>
          <w:lang w:val="ru-RU" w:eastAsia="ru-RU"/>
        </w:rPr>
        <w:t xml:space="preserve"> </w:t>
      </w:r>
      <w:r>
        <w:rPr>
          <w:lang w:eastAsia="ru-RU"/>
        </w:rPr>
        <w:t>4.</w:t>
      </w:r>
    </w:p>
    <w:p w14:paraId="576B3CB5" w14:textId="4DF6D35D" w:rsidR="00D97E4D" w:rsidRDefault="00D97E4D" w:rsidP="00D97E4D">
      <w:pPr>
        <w:rPr>
          <w:lang w:eastAsia="ru-RU"/>
        </w:rPr>
      </w:pPr>
      <w:r>
        <w:rPr>
          <w:lang w:eastAsia="ru-RU"/>
        </w:rPr>
        <w:t>Для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6</w:t>
      </w:r>
      <w:r w:rsidR="00C335FB">
        <w:rPr>
          <w:lang w:eastAsia="ru-RU"/>
        </w:rPr>
        <w:t xml:space="preserve"> </w:t>
      </w:r>
      <w:r>
        <w:rPr>
          <w:lang w:eastAsia="ru-RU"/>
        </w:rPr>
        <w:t>отримаємо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вагу</w:t>
      </w:r>
      <w:r w:rsidR="00C335FB">
        <w:rPr>
          <w:lang w:eastAsia="ru-RU"/>
        </w:rPr>
        <w:t xml:space="preserve"> </w:t>
      </w:r>
      <w:r>
        <w:rPr>
          <w:lang w:eastAsia="ru-RU"/>
        </w:rPr>
        <w:t>20</w:t>
      </w:r>
      <w:r w:rsidR="001E3949">
        <w:rPr>
          <w:lang w:eastAsia="ru-RU"/>
        </w:rPr>
        <w:t> – </w:t>
      </w:r>
      <w:r>
        <w:rPr>
          <w:lang w:eastAsia="ru-RU"/>
        </w:rPr>
        <w:t>9</w:t>
      </w:r>
      <w:r w:rsidR="001E3949">
        <w:rPr>
          <w:lang w:eastAsia="ru-RU"/>
        </w:rPr>
        <w:t> </w:t>
      </w:r>
      <w:r>
        <w:rPr>
          <w:lang w:eastAsia="ru-RU"/>
        </w:rPr>
        <w:t>=</w:t>
      </w:r>
      <w:r w:rsidR="001E3949">
        <w:rPr>
          <w:lang w:eastAsia="ru-RU"/>
        </w:rPr>
        <w:t> </w:t>
      </w:r>
      <w:r>
        <w:rPr>
          <w:lang w:eastAsia="ru-RU"/>
        </w:rPr>
        <w:t>11</w:t>
      </w:r>
      <w:r w:rsidR="00C335FB">
        <w:rPr>
          <w:lang w:eastAsia="ru-RU"/>
        </w:rPr>
        <w:t xml:space="preserve"> </w:t>
      </w:r>
      <w:r>
        <w:rPr>
          <w:lang w:eastAsia="ru-RU"/>
        </w:rPr>
        <w:t>(</w:t>
      </w:r>
      <w:r w:rsidR="00D424C0">
        <w:rPr>
          <w:lang w:eastAsia="ru-RU"/>
        </w:rPr>
        <w:t>збіглося</w:t>
      </w:r>
      <w:r>
        <w:rPr>
          <w:lang w:eastAsia="ru-RU"/>
        </w:rPr>
        <w:t>).</w:t>
      </w:r>
    </w:p>
    <w:p w14:paraId="4804DD92" w14:textId="73842D6D" w:rsidR="00D97E4D" w:rsidRDefault="00D97E4D" w:rsidP="00D97E4D">
      <w:pPr>
        <w:rPr>
          <w:lang w:eastAsia="ru-RU"/>
        </w:rPr>
      </w:pPr>
      <w:r>
        <w:rPr>
          <w:lang w:eastAsia="ru-RU"/>
        </w:rPr>
        <w:t>Для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4</w:t>
      </w:r>
      <w:r w:rsidR="00C335FB">
        <w:rPr>
          <w:lang w:eastAsia="ru-RU"/>
        </w:rPr>
        <w:t xml:space="preserve"> </w:t>
      </w:r>
      <w:r>
        <w:rPr>
          <w:lang w:eastAsia="ru-RU"/>
        </w:rPr>
        <w:t>отримаємо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вагу</w:t>
      </w:r>
      <w:r w:rsidR="00C335FB">
        <w:rPr>
          <w:lang w:eastAsia="ru-RU"/>
        </w:rPr>
        <w:t xml:space="preserve"> </w:t>
      </w:r>
      <w:r>
        <w:rPr>
          <w:lang w:eastAsia="ru-RU"/>
        </w:rPr>
        <w:t>20</w:t>
      </w:r>
      <w:r w:rsidR="00A50066">
        <w:rPr>
          <w:lang w:eastAsia="ru-RU"/>
        </w:rPr>
        <w:t> – </w:t>
      </w:r>
      <w:r>
        <w:rPr>
          <w:lang w:eastAsia="ru-RU"/>
        </w:rPr>
        <w:t>6</w:t>
      </w:r>
      <w:r w:rsidR="00A50066">
        <w:rPr>
          <w:lang w:eastAsia="ru-RU"/>
        </w:rPr>
        <w:t> </w:t>
      </w:r>
      <w:r>
        <w:rPr>
          <w:lang w:eastAsia="ru-RU"/>
        </w:rPr>
        <w:t>=</w:t>
      </w:r>
      <w:r w:rsidR="00A50066">
        <w:rPr>
          <w:lang w:eastAsia="ru-RU"/>
        </w:rPr>
        <w:t> </w:t>
      </w:r>
      <w:r>
        <w:rPr>
          <w:lang w:eastAsia="ru-RU"/>
        </w:rPr>
        <w:t>14</w:t>
      </w:r>
      <w:r w:rsidR="00C335FB">
        <w:rPr>
          <w:lang w:eastAsia="ru-RU"/>
        </w:rPr>
        <w:t xml:space="preserve"> </w:t>
      </w:r>
      <w:r>
        <w:rPr>
          <w:lang w:eastAsia="ru-RU"/>
        </w:rPr>
        <w:t>(не</w:t>
      </w:r>
      <w:r w:rsidR="00C335FB">
        <w:rPr>
          <w:lang w:eastAsia="ru-RU"/>
        </w:rPr>
        <w:t xml:space="preserve"> </w:t>
      </w:r>
      <w:r w:rsidR="00D424C0">
        <w:rPr>
          <w:lang w:eastAsia="ru-RU"/>
        </w:rPr>
        <w:t>збіглося</w:t>
      </w:r>
      <w:r>
        <w:rPr>
          <w:lang w:eastAsia="ru-RU"/>
        </w:rPr>
        <w:t>).</w:t>
      </w:r>
    </w:p>
    <w:p w14:paraId="7DB50081" w14:textId="548C6134" w:rsidR="00D97E4D" w:rsidRDefault="00D97E4D" w:rsidP="00D97E4D">
      <w:pPr>
        <w:rPr>
          <w:lang w:eastAsia="ru-RU"/>
        </w:rPr>
      </w:pPr>
      <w:r>
        <w:rPr>
          <w:lang w:eastAsia="ru-RU"/>
        </w:rPr>
        <w:t>У</w:t>
      </w:r>
      <w:r w:rsidR="00C335FB">
        <w:rPr>
          <w:lang w:eastAsia="ru-RU"/>
        </w:rPr>
        <w:t xml:space="preserve"> </w:t>
      </w:r>
      <w:r>
        <w:rPr>
          <w:lang w:eastAsia="ru-RU"/>
        </w:rPr>
        <w:t>випадку,</w:t>
      </w:r>
      <w:r w:rsidR="00C335FB">
        <w:rPr>
          <w:lang w:eastAsia="ru-RU"/>
        </w:rPr>
        <w:t xml:space="preserve"> </w:t>
      </w:r>
      <w:r>
        <w:rPr>
          <w:lang w:eastAsia="ru-RU"/>
        </w:rPr>
        <w:t>коли</w:t>
      </w:r>
      <w:r w:rsidR="00C335FB">
        <w:rPr>
          <w:lang w:eastAsia="ru-RU"/>
        </w:rPr>
        <w:t xml:space="preserve"> </w:t>
      </w:r>
      <w:r>
        <w:rPr>
          <w:lang w:eastAsia="ru-RU"/>
        </w:rPr>
        <w:t>в</w:t>
      </w:r>
      <w:r w:rsidR="00C335FB">
        <w:rPr>
          <w:lang w:eastAsia="ru-RU"/>
        </w:rPr>
        <w:t xml:space="preserve"> </w:t>
      </w:r>
      <w:r>
        <w:rPr>
          <w:lang w:eastAsia="ru-RU"/>
        </w:rPr>
        <w:t>результаті</w:t>
      </w:r>
      <w:r w:rsidR="00C335FB">
        <w:rPr>
          <w:lang w:eastAsia="ru-RU"/>
        </w:rPr>
        <w:t xml:space="preserve"> </w:t>
      </w:r>
      <w:r>
        <w:rPr>
          <w:lang w:eastAsia="ru-RU"/>
        </w:rPr>
        <w:t>ми</w:t>
      </w:r>
      <w:r w:rsidR="00C335FB">
        <w:rPr>
          <w:lang w:eastAsia="ru-RU"/>
        </w:rPr>
        <w:t xml:space="preserve"> </w:t>
      </w:r>
      <w:r>
        <w:rPr>
          <w:lang w:eastAsia="ru-RU"/>
        </w:rPr>
        <w:t>отримаємо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значення,</w:t>
      </w:r>
      <w:r w:rsidR="00C335FB">
        <w:rPr>
          <w:lang w:eastAsia="ru-RU"/>
        </w:rPr>
        <w:t xml:space="preserve"> </w:t>
      </w:r>
      <w:r>
        <w:rPr>
          <w:lang w:eastAsia="ru-RU"/>
        </w:rPr>
        <w:t>яке</w:t>
      </w:r>
      <w:r w:rsidR="00C335FB">
        <w:rPr>
          <w:lang w:eastAsia="ru-RU"/>
        </w:rPr>
        <w:t xml:space="preserve"> </w:t>
      </w:r>
      <w:r>
        <w:rPr>
          <w:lang w:eastAsia="ru-RU"/>
        </w:rPr>
        <w:t>збігається</w:t>
      </w:r>
      <w:r w:rsidR="00C335FB">
        <w:rPr>
          <w:lang w:eastAsia="ru-RU"/>
        </w:rPr>
        <w:t xml:space="preserve"> </w:t>
      </w:r>
      <w:r>
        <w:rPr>
          <w:lang w:eastAsia="ru-RU"/>
        </w:rPr>
        <w:t>з</w:t>
      </w:r>
      <w:r w:rsidR="00C335FB">
        <w:rPr>
          <w:lang w:eastAsia="ru-RU"/>
        </w:rPr>
        <w:t xml:space="preserve"> </w:t>
      </w:r>
      <w:r>
        <w:rPr>
          <w:lang w:eastAsia="ru-RU"/>
        </w:rPr>
        <w:t>довжиною</w:t>
      </w:r>
      <w:r w:rsidR="00C335FB">
        <w:rPr>
          <w:lang w:eastAsia="ru-RU"/>
        </w:rPr>
        <w:t xml:space="preserve"> </w:t>
      </w:r>
      <w:r>
        <w:rPr>
          <w:lang w:eastAsia="ru-RU"/>
        </w:rPr>
        <w:t>шляху</w:t>
      </w:r>
      <w:r w:rsidR="00C335FB">
        <w:rPr>
          <w:lang w:eastAsia="ru-RU"/>
        </w:rPr>
        <w:t xml:space="preserve"> </w:t>
      </w:r>
      <w:r>
        <w:rPr>
          <w:lang w:eastAsia="ru-RU"/>
        </w:rPr>
        <w:t>розглянутої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(в</w:t>
      </w:r>
      <w:r w:rsidR="00C335FB">
        <w:rPr>
          <w:lang w:eastAsia="ru-RU"/>
        </w:rPr>
        <w:t xml:space="preserve"> </w:t>
      </w:r>
      <w:r>
        <w:rPr>
          <w:lang w:eastAsia="ru-RU"/>
        </w:rPr>
        <w:t>даному</w:t>
      </w:r>
      <w:r w:rsidR="00C335FB">
        <w:rPr>
          <w:lang w:eastAsia="ru-RU"/>
        </w:rPr>
        <w:t xml:space="preserve"> </w:t>
      </w:r>
      <w:r>
        <w:rPr>
          <w:lang w:eastAsia="ru-RU"/>
        </w:rPr>
        <w:t>випадку</w:t>
      </w:r>
      <w:r w:rsidR="00172CFD">
        <w:rPr>
          <w:lang w:eastAsia="ru-RU"/>
        </w:rPr>
        <w:t> –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</w:t>
      </w:r>
      <w:r w:rsidR="00C335FB">
        <w:rPr>
          <w:lang w:eastAsia="ru-RU"/>
        </w:rPr>
        <w:t xml:space="preserve"> </w:t>
      </w:r>
      <w:r>
        <w:rPr>
          <w:lang w:eastAsia="ru-RU"/>
        </w:rPr>
        <w:t>6),</w:t>
      </w:r>
      <w:r w:rsidR="00C335FB">
        <w:rPr>
          <w:lang w:eastAsia="ru-RU"/>
        </w:rPr>
        <w:t xml:space="preserve"> </w:t>
      </w:r>
      <w:r>
        <w:rPr>
          <w:lang w:eastAsia="ru-RU"/>
        </w:rPr>
        <w:t>можемо</w:t>
      </w:r>
      <w:r w:rsidR="00C335FB">
        <w:rPr>
          <w:lang w:eastAsia="ru-RU"/>
        </w:rPr>
        <w:t xml:space="preserve"> </w:t>
      </w:r>
      <w:r>
        <w:rPr>
          <w:lang w:eastAsia="ru-RU"/>
        </w:rPr>
        <w:t>стверджувати,</w:t>
      </w:r>
      <w:r w:rsidR="00C335FB">
        <w:rPr>
          <w:lang w:eastAsia="ru-RU"/>
        </w:rPr>
        <w:t xml:space="preserve"> </w:t>
      </w:r>
      <w:r>
        <w:rPr>
          <w:lang w:eastAsia="ru-RU"/>
        </w:rPr>
        <w:t>що</w:t>
      </w:r>
      <w:r w:rsidR="00C335FB">
        <w:rPr>
          <w:lang w:eastAsia="ru-RU"/>
        </w:rPr>
        <w:t xml:space="preserve"> </w:t>
      </w:r>
      <w:r>
        <w:rPr>
          <w:lang w:eastAsia="ru-RU"/>
        </w:rPr>
        <w:t>саме</w:t>
      </w:r>
      <w:r w:rsidR="00C335FB">
        <w:rPr>
          <w:lang w:eastAsia="ru-RU"/>
        </w:rPr>
        <w:t xml:space="preserve"> </w:t>
      </w:r>
      <w:r>
        <w:rPr>
          <w:lang w:eastAsia="ru-RU"/>
        </w:rPr>
        <w:t>з</w:t>
      </w:r>
      <w:r w:rsidR="00C335FB">
        <w:rPr>
          <w:lang w:eastAsia="ru-RU"/>
        </w:rPr>
        <w:t xml:space="preserve"> </w:t>
      </w:r>
      <w:r>
        <w:rPr>
          <w:lang w:eastAsia="ru-RU"/>
        </w:rPr>
        <w:t>неї</w:t>
      </w:r>
      <w:r w:rsidR="00C335FB">
        <w:rPr>
          <w:lang w:eastAsia="ru-RU"/>
        </w:rPr>
        <w:t xml:space="preserve"> </w:t>
      </w:r>
      <w:r>
        <w:rPr>
          <w:lang w:eastAsia="ru-RU"/>
        </w:rPr>
        <w:t>був</w:t>
      </w:r>
      <w:r w:rsidR="00C335FB">
        <w:rPr>
          <w:lang w:eastAsia="ru-RU"/>
        </w:rPr>
        <w:t xml:space="preserve"> </w:t>
      </w:r>
      <w:r>
        <w:rPr>
          <w:lang w:eastAsia="ru-RU"/>
        </w:rPr>
        <w:t>здійснений</w:t>
      </w:r>
      <w:r w:rsidR="00C335FB">
        <w:rPr>
          <w:lang w:eastAsia="ru-RU"/>
        </w:rPr>
        <w:t xml:space="preserve"> </w:t>
      </w:r>
      <w:r>
        <w:rPr>
          <w:lang w:eastAsia="ru-RU"/>
        </w:rPr>
        <w:t>перехід</w:t>
      </w:r>
      <w:r w:rsidR="00C335FB">
        <w:rPr>
          <w:lang w:eastAsia="ru-RU"/>
        </w:rPr>
        <w:t xml:space="preserve"> </w:t>
      </w:r>
      <w:r>
        <w:rPr>
          <w:lang w:eastAsia="ru-RU"/>
        </w:rPr>
        <w:t>в</w:t>
      </w:r>
      <w:r w:rsidR="00C335FB">
        <w:rPr>
          <w:lang w:eastAsia="ru-RU"/>
        </w:rPr>
        <w:t xml:space="preserve"> </w:t>
      </w:r>
      <w:r>
        <w:rPr>
          <w:lang w:eastAsia="ru-RU"/>
        </w:rPr>
        <w:t>кінцеву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вершину.</w:t>
      </w:r>
      <w:r w:rsidR="00C335FB">
        <w:rPr>
          <w:lang w:eastAsia="ru-RU"/>
        </w:rPr>
        <w:t xml:space="preserve"> </w:t>
      </w:r>
      <w:r>
        <w:rPr>
          <w:lang w:eastAsia="ru-RU"/>
        </w:rPr>
        <w:t>Відзначаємо</w:t>
      </w:r>
      <w:r w:rsidR="00C335FB">
        <w:rPr>
          <w:lang w:eastAsia="ru-RU"/>
        </w:rPr>
        <w:t xml:space="preserve"> </w:t>
      </w:r>
      <w:r>
        <w:rPr>
          <w:lang w:eastAsia="ru-RU"/>
        </w:rPr>
        <w:t>цю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вершину</w:t>
      </w:r>
      <w:r w:rsidR="00C335FB">
        <w:rPr>
          <w:lang w:eastAsia="ru-RU"/>
        </w:rPr>
        <w:t xml:space="preserve"> </w:t>
      </w:r>
      <w:r>
        <w:rPr>
          <w:lang w:eastAsia="ru-RU"/>
        </w:rPr>
        <w:t>на</w:t>
      </w:r>
      <w:r w:rsidR="00C335FB">
        <w:rPr>
          <w:lang w:eastAsia="ru-RU"/>
        </w:rPr>
        <w:t xml:space="preserve"> </w:t>
      </w:r>
      <w:r>
        <w:rPr>
          <w:lang w:eastAsia="ru-RU"/>
        </w:rPr>
        <w:t>шуканому</w:t>
      </w:r>
      <w:r w:rsidR="00C335FB">
        <w:rPr>
          <w:lang w:eastAsia="ru-RU"/>
        </w:rPr>
        <w:t xml:space="preserve"> </w:t>
      </w:r>
      <w:r>
        <w:rPr>
          <w:lang w:eastAsia="ru-RU"/>
        </w:rPr>
        <w:t>шляху.</w:t>
      </w:r>
    </w:p>
    <w:p w14:paraId="23E1463B" w14:textId="0DD2FF13" w:rsidR="00D97E4D" w:rsidRDefault="00D97E4D" w:rsidP="00D97E4D">
      <w:pPr>
        <w:rPr>
          <w:lang w:eastAsia="ru-RU"/>
        </w:rPr>
      </w:pPr>
      <w:r>
        <w:rPr>
          <w:lang w:eastAsia="ru-RU"/>
        </w:rPr>
        <w:t>Далі</w:t>
      </w:r>
      <w:r w:rsidR="00C335FB">
        <w:rPr>
          <w:lang w:eastAsia="ru-RU"/>
        </w:rPr>
        <w:t xml:space="preserve"> </w:t>
      </w:r>
      <w:r>
        <w:rPr>
          <w:lang w:eastAsia="ru-RU"/>
        </w:rPr>
        <w:t>визначаємо</w:t>
      </w:r>
      <w:r w:rsidR="00C335FB">
        <w:rPr>
          <w:lang w:eastAsia="ru-RU"/>
        </w:rPr>
        <w:t xml:space="preserve"> </w:t>
      </w:r>
      <w:r>
        <w:rPr>
          <w:lang w:eastAsia="ru-RU"/>
        </w:rPr>
        <w:t>ребро,</w:t>
      </w:r>
      <w:r w:rsidR="00C335FB">
        <w:rPr>
          <w:lang w:eastAsia="ru-RU"/>
        </w:rPr>
        <w:t xml:space="preserve"> </w:t>
      </w:r>
      <w:r>
        <w:rPr>
          <w:lang w:eastAsia="ru-RU"/>
        </w:rPr>
        <w:t>чере</w:t>
      </w:r>
      <w:r w:rsidR="0095722D">
        <w:rPr>
          <w:lang w:eastAsia="ru-RU"/>
        </w:rPr>
        <w:t>з</w:t>
      </w:r>
      <w:r w:rsidR="00C335FB">
        <w:rPr>
          <w:lang w:eastAsia="ru-RU"/>
        </w:rPr>
        <w:t xml:space="preserve"> </w:t>
      </w:r>
      <w:r w:rsidR="0095722D">
        <w:rPr>
          <w:lang w:eastAsia="ru-RU"/>
        </w:rPr>
        <w:t>яке</w:t>
      </w:r>
      <w:r w:rsidR="00C335FB">
        <w:rPr>
          <w:lang w:eastAsia="ru-RU"/>
        </w:rPr>
        <w:t xml:space="preserve"> </w:t>
      </w:r>
      <w:r w:rsidR="0095722D">
        <w:rPr>
          <w:lang w:eastAsia="ru-RU"/>
        </w:rPr>
        <w:t>ми</w:t>
      </w:r>
      <w:r w:rsidR="00C335FB">
        <w:rPr>
          <w:lang w:eastAsia="ru-RU"/>
        </w:rPr>
        <w:t xml:space="preserve"> </w:t>
      </w:r>
      <w:r w:rsidR="0095722D">
        <w:rPr>
          <w:lang w:eastAsia="ru-RU"/>
        </w:rPr>
        <w:t>потрапили</w:t>
      </w:r>
      <w:r w:rsidR="00C335FB">
        <w:rPr>
          <w:lang w:eastAsia="ru-RU"/>
        </w:rPr>
        <w:t xml:space="preserve"> </w:t>
      </w:r>
      <w:r w:rsidR="0095722D">
        <w:rPr>
          <w:lang w:eastAsia="ru-RU"/>
        </w:rPr>
        <w:t>в</w:t>
      </w:r>
      <w:r w:rsidR="00C335FB">
        <w:rPr>
          <w:lang w:eastAsia="ru-RU"/>
        </w:rPr>
        <w:t xml:space="preserve"> </w:t>
      </w:r>
      <w:r w:rsidR="0095722D">
        <w:rPr>
          <w:lang w:eastAsia="ru-RU"/>
        </w:rPr>
        <w:t>вершину</w:t>
      </w:r>
      <w:r w:rsidR="00C335FB">
        <w:rPr>
          <w:lang w:eastAsia="ru-RU"/>
        </w:rPr>
        <w:t xml:space="preserve"> </w:t>
      </w:r>
      <w:r w:rsidR="0095722D">
        <w:rPr>
          <w:lang w:eastAsia="ru-RU"/>
        </w:rPr>
        <w:t>6</w:t>
      </w:r>
      <w:r w:rsidR="00C335FB">
        <w:rPr>
          <w:lang w:eastAsia="ru-RU"/>
        </w:rPr>
        <w:t xml:space="preserve"> </w:t>
      </w:r>
      <w:r w:rsidR="0095722D">
        <w:rPr>
          <w:lang w:eastAsia="ru-RU"/>
        </w:rPr>
        <w:t>і</w:t>
      </w:r>
      <w:r w:rsidR="00C335FB">
        <w:rPr>
          <w:lang w:eastAsia="ru-RU"/>
        </w:rPr>
        <w:t xml:space="preserve"> </w:t>
      </w:r>
      <w:r>
        <w:rPr>
          <w:lang w:eastAsia="ru-RU"/>
        </w:rPr>
        <w:t>так</w:t>
      </w:r>
      <w:r w:rsidR="00C335FB">
        <w:rPr>
          <w:lang w:eastAsia="ru-RU"/>
        </w:rPr>
        <w:t xml:space="preserve"> </w:t>
      </w:r>
      <w:r>
        <w:rPr>
          <w:lang w:eastAsia="ru-RU"/>
        </w:rPr>
        <w:t>поки</w:t>
      </w:r>
      <w:r w:rsidR="00C335FB">
        <w:rPr>
          <w:lang w:eastAsia="ru-RU"/>
        </w:rPr>
        <w:t xml:space="preserve"> </w:t>
      </w:r>
      <w:r>
        <w:rPr>
          <w:lang w:eastAsia="ru-RU"/>
        </w:rPr>
        <w:t>не</w:t>
      </w:r>
      <w:r w:rsidR="00C335FB">
        <w:rPr>
          <w:lang w:eastAsia="ru-RU"/>
        </w:rPr>
        <w:t xml:space="preserve"> </w:t>
      </w:r>
      <w:r>
        <w:rPr>
          <w:lang w:eastAsia="ru-RU"/>
        </w:rPr>
        <w:t>дійдемо</w:t>
      </w:r>
      <w:r w:rsidR="00C335FB">
        <w:rPr>
          <w:lang w:eastAsia="ru-RU"/>
        </w:rPr>
        <w:t xml:space="preserve"> </w:t>
      </w:r>
      <w:r>
        <w:rPr>
          <w:lang w:eastAsia="ru-RU"/>
        </w:rPr>
        <w:t>до</w:t>
      </w:r>
      <w:r w:rsidR="00C335FB">
        <w:rPr>
          <w:lang w:eastAsia="ru-RU"/>
        </w:rPr>
        <w:t xml:space="preserve"> </w:t>
      </w:r>
      <w:r>
        <w:rPr>
          <w:lang w:eastAsia="ru-RU"/>
        </w:rPr>
        <w:t>початку.</w:t>
      </w:r>
    </w:p>
    <w:p w14:paraId="5FC9DDBD" w14:textId="714F0FF4" w:rsidR="00D97E4D" w:rsidRDefault="00D97E4D" w:rsidP="00D42C72">
      <w:pPr>
        <w:rPr>
          <w:lang w:eastAsia="ru-RU"/>
        </w:rPr>
      </w:pPr>
      <w:r>
        <w:rPr>
          <w:lang w:eastAsia="ru-RU"/>
        </w:rPr>
        <w:t>При</w:t>
      </w:r>
      <w:r w:rsidR="00C335FB">
        <w:rPr>
          <w:lang w:eastAsia="ru-RU"/>
        </w:rPr>
        <w:t xml:space="preserve"> </w:t>
      </w:r>
      <w:r w:rsidR="00C117F6">
        <w:rPr>
          <w:lang w:eastAsia="ru-RU"/>
        </w:rPr>
        <w:t>збіганні</w:t>
      </w:r>
      <w:r w:rsidR="00C335FB">
        <w:rPr>
          <w:lang w:eastAsia="ru-RU"/>
        </w:rPr>
        <w:t xml:space="preserve"> </w:t>
      </w:r>
      <w:r>
        <w:rPr>
          <w:lang w:eastAsia="ru-RU"/>
        </w:rPr>
        <w:t>значень</w:t>
      </w:r>
      <w:r w:rsidR="00C335FB">
        <w:rPr>
          <w:lang w:eastAsia="ru-RU"/>
        </w:rPr>
        <w:t xml:space="preserve"> </w:t>
      </w:r>
      <w:r>
        <w:rPr>
          <w:lang w:eastAsia="ru-RU"/>
        </w:rPr>
        <w:t>декількох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</w:t>
      </w:r>
      <w:r w:rsidR="00C335FB">
        <w:rPr>
          <w:lang w:eastAsia="ru-RU"/>
        </w:rPr>
        <w:t xml:space="preserve"> </w:t>
      </w:r>
      <w:r>
        <w:rPr>
          <w:lang w:eastAsia="ru-RU"/>
        </w:rPr>
        <w:t>можна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брати</w:t>
      </w:r>
      <w:r w:rsidR="00C335FB">
        <w:rPr>
          <w:lang w:eastAsia="ru-RU"/>
        </w:rPr>
        <w:t xml:space="preserve"> </w:t>
      </w:r>
      <w:r>
        <w:rPr>
          <w:lang w:eastAsia="ru-RU"/>
        </w:rPr>
        <w:t>будь-яку</w:t>
      </w:r>
      <w:r w:rsidR="00C335FB">
        <w:rPr>
          <w:lang w:eastAsia="ru-RU"/>
        </w:rPr>
        <w:t xml:space="preserve"> </w:t>
      </w:r>
      <w:r>
        <w:rPr>
          <w:lang w:eastAsia="ru-RU"/>
        </w:rPr>
        <w:t>з</w:t>
      </w:r>
      <w:r w:rsidR="00C335FB">
        <w:rPr>
          <w:lang w:eastAsia="ru-RU"/>
        </w:rPr>
        <w:t xml:space="preserve"> </w:t>
      </w:r>
      <w:r>
        <w:rPr>
          <w:lang w:eastAsia="ru-RU"/>
        </w:rPr>
        <w:t>них</w:t>
      </w:r>
      <w:r w:rsidR="005F0E2D">
        <w:rPr>
          <w:lang w:eastAsia="ru-RU"/>
        </w:rPr>
        <w:t> –</w:t>
      </w:r>
      <w:r w:rsidR="00C335FB">
        <w:rPr>
          <w:lang w:eastAsia="ru-RU"/>
        </w:rPr>
        <w:t xml:space="preserve"> </w:t>
      </w:r>
      <w:r>
        <w:rPr>
          <w:lang w:eastAsia="ru-RU"/>
        </w:rPr>
        <w:t>кілька</w:t>
      </w:r>
      <w:r w:rsidR="00C335FB">
        <w:rPr>
          <w:lang w:eastAsia="ru-RU"/>
        </w:rPr>
        <w:t xml:space="preserve"> </w:t>
      </w:r>
      <w:r>
        <w:rPr>
          <w:lang w:eastAsia="ru-RU"/>
        </w:rPr>
        <w:t>шляхів</w:t>
      </w:r>
      <w:r w:rsidR="00C335FB">
        <w:rPr>
          <w:lang w:eastAsia="ru-RU"/>
        </w:rPr>
        <w:t xml:space="preserve"> </w:t>
      </w:r>
      <w:r>
        <w:rPr>
          <w:lang w:eastAsia="ru-RU"/>
        </w:rPr>
        <w:t>матимуть</w:t>
      </w:r>
      <w:r w:rsidR="00C335FB">
        <w:rPr>
          <w:lang w:eastAsia="ru-RU"/>
        </w:rPr>
        <w:t xml:space="preserve"> </w:t>
      </w:r>
      <w:r>
        <w:rPr>
          <w:lang w:eastAsia="ru-RU"/>
        </w:rPr>
        <w:t>однакову</w:t>
      </w:r>
      <w:r w:rsidR="00C335FB">
        <w:rPr>
          <w:lang w:eastAsia="ru-RU"/>
        </w:rPr>
        <w:t xml:space="preserve"> </w:t>
      </w:r>
      <w:r>
        <w:rPr>
          <w:lang w:eastAsia="ru-RU"/>
        </w:rPr>
        <w:t>довжину.</w:t>
      </w:r>
    </w:p>
    <w:p w14:paraId="5E4C8EAC" w14:textId="1A20B3D2" w:rsidR="00D97E4D" w:rsidRPr="00F060BA" w:rsidRDefault="00530649" w:rsidP="00F060BA">
      <w:pPr>
        <w:pStyle w:val="2"/>
        <w:rPr>
          <w:lang w:eastAsia="ru-RU"/>
        </w:rPr>
      </w:pPr>
      <w:r>
        <w:rPr>
          <w:lang w:eastAsia="ru-RU"/>
        </w:rPr>
        <w:lastRenderedPageBreak/>
        <w:t>Поради</w:t>
      </w:r>
      <w:r w:rsidR="00C335FB">
        <w:rPr>
          <w:lang w:eastAsia="ru-RU"/>
        </w:rPr>
        <w:t xml:space="preserve"> </w:t>
      </w:r>
      <w:r>
        <w:rPr>
          <w:lang w:eastAsia="ru-RU"/>
        </w:rPr>
        <w:t>при</w:t>
      </w:r>
      <w:r w:rsidR="00C335FB">
        <w:rPr>
          <w:lang w:eastAsia="ru-RU"/>
        </w:rPr>
        <w:t xml:space="preserve"> </w:t>
      </w:r>
      <w:r>
        <w:rPr>
          <w:lang w:eastAsia="ru-RU"/>
        </w:rPr>
        <w:t>реалізації</w:t>
      </w:r>
      <w:r w:rsidR="00C335FB">
        <w:rPr>
          <w:lang w:eastAsia="ru-RU"/>
        </w:rPr>
        <w:t xml:space="preserve"> </w:t>
      </w:r>
      <w:r w:rsidR="00D97E4D" w:rsidRPr="00F060BA">
        <w:rPr>
          <w:lang w:eastAsia="ru-RU"/>
        </w:rPr>
        <w:t>алгоритму</w:t>
      </w:r>
      <w:r w:rsidR="00C335FB">
        <w:rPr>
          <w:lang w:eastAsia="ru-RU"/>
        </w:rPr>
        <w:t xml:space="preserve"> </w:t>
      </w:r>
      <w:r w:rsidR="00D97E4D" w:rsidRPr="00F060BA">
        <w:rPr>
          <w:lang w:eastAsia="ru-RU"/>
        </w:rPr>
        <w:t>Дейкстри</w:t>
      </w:r>
    </w:p>
    <w:p w14:paraId="5C8778D1" w14:textId="245E77DE" w:rsidR="00D376E2" w:rsidRDefault="00D97E4D" w:rsidP="00D97E4D">
      <w:pPr>
        <w:rPr>
          <w:lang w:eastAsia="ru-RU"/>
        </w:rPr>
      </w:pPr>
      <w:r>
        <w:rPr>
          <w:lang w:eastAsia="ru-RU"/>
        </w:rPr>
        <w:t>Для</w:t>
      </w:r>
      <w:r w:rsidR="00C335FB">
        <w:rPr>
          <w:lang w:eastAsia="ru-RU"/>
        </w:rPr>
        <w:t xml:space="preserve"> </w:t>
      </w:r>
      <w:r>
        <w:rPr>
          <w:lang w:eastAsia="ru-RU"/>
        </w:rPr>
        <w:t>зберігання</w:t>
      </w:r>
      <w:r w:rsidR="00C335FB">
        <w:rPr>
          <w:lang w:eastAsia="ru-RU"/>
        </w:rPr>
        <w:t xml:space="preserve"> </w:t>
      </w:r>
      <w:r>
        <w:rPr>
          <w:lang w:eastAsia="ru-RU"/>
        </w:rPr>
        <w:t>ваг</w:t>
      </w:r>
      <w:r w:rsidR="00C335FB">
        <w:rPr>
          <w:lang w:eastAsia="ru-RU"/>
        </w:rPr>
        <w:t xml:space="preserve"> </w:t>
      </w:r>
      <w:r>
        <w:rPr>
          <w:lang w:eastAsia="ru-RU"/>
        </w:rPr>
        <w:t>графа</w:t>
      </w:r>
      <w:r w:rsidR="00C335FB">
        <w:rPr>
          <w:lang w:eastAsia="ru-RU"/>
        </w:rPr>
        <w:t xml:space="preserve"> </w:t>
      </w:r>
      <w:r>
        <w:rPr>
          <w:lang w:eastAsia="ru-RU"/>
        </w:rPr>
        <w:t>можна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користуватися</w:t>
      </w:r>
      <w:r w:rsidR="00C335FB">
        <w:rPr>
          <w:lang w:eastAsia="ru-RU"/>
        </w:rPr>
        <w:t xml:space="preserve"> </w:t>
      </w:r>
      <w:r>
        <w:rPr>
          <w:lang w:eastAsia="ru-RU"/>
        </w:rPr>
        <w:t>квадратною</w:t>
      </w:r>
      <w:r w:rsidR="00C335FB">
        <w:rPr>
          <w:lang w:eastAsia="ru-RU"/>
        </w:rPr>
        <w:t xml:space="preserve"> </w:t>
      </w:r>
      <w:r>
        <w:rPr>
          <w:lang w:eastAsia="ru-RU"/>
        </w:rPr>
        <w:t>матрицею.</w:t>
      </w:r>
      <w:r w:rsidR="00C335FB">
        <w:rPr>
          <w:lang w:eastAsia="ru-RU"/>
        </w:rPr>
        <w:t xml:space="preserve"> </w:t>
      </w:r>
      <w:r>
        <w:rPr>
          <w:lang w:eastAsia="ru-RU"/>
        </w:rPr>
        <w:t>У</w:t>
      </w:r>
      <w:r w:rsidR="00C335FB">
        <w:rPr>
          <w:lang w:eastAsia="ru-RU"/>
        </w:rPr>
        <w:t xml:space="preserve"> </w:t>
      </w:r>
      <w:r>
        <w:rPr>
          <w:lang w:eastAsia="ru-RU"/>
        </w:rPr>
        <w:t>заголовках</w:t>
      </w:r>
      <w:r w:rsidR="00C335FB">
        <w:rPr>
          <w:lang w:eastAsia="ru-RU"/>
        </w:rPr>
        <w:t xml:space="preserve"> </w:t>
      </w:r>
      <w:r>
        <w:rPr>
          <w:lang w:eastAsia="ru-RU"/>
        </w:rPr>
        <w:t>рядків</w:t>
      </w:r>
      <w:r w:rsidR="00C335FB">
        <w:rPr>
          <w:lang w:eastAsia="ru-RU"/>
        </w:rPr>
        <w:t xml:space="preserve"> </w:t>
      </w:r>
      <w:r>
        <w:rPr>
          <w:lang w:eastAsia="ru-RU"/>
        </w:rPr>
        <w:t>і</w:t>
      </w:r>
      <w:r w:rsidR="00C335FB">
        <w:rPr>
          <w:lang w:eastAsia="ru-RU"/>
        </w:rPr>
        <w:t xml:space="preserve"> </w:t>
      </w:r>
      <w:r>
        <w:rPr>
          <w:lang w:eastAsia="ru-RU"/>
        </w:rPr>
        <w:t>стовпців</w:t>
      </w:r>
      <w:r w:rsidR="00C335FB">
        <w:rPr>
          <w:lang w:eastAsia="ru-RU"/>
        </w:rPr>
        <w:t xml:space="preserve"> </w:t>
      </w:r>
      <w:r>
        <w:rPr>
          <w:lang w:eastAsia="ru-RU"/>
        </w:rPr>
        <w:t>знаходяться</w:t>
      </w:r>
      <w:r w:rsidR="00C335FB">
        <w:rPr>
          <w:lang w:eastAsia="ru-RU"/>
        </w:rPr>
        <w:t xml:space="preserve"> </w:t>
      </w:r>
      <w:r>
        <w:rPr>
          <w:lang w:eastAsia="ru-RU"/>
        </w:rPr>
        <w:t>вершини.</w:t>
      </w:r>
      <w:r w:rsidR="00C335FB">
        <w:rPr>
          <w:lang w:eastAsia="ru-RU"/>
        </w:rPr>
        <w:t xml:space="preserve"> </w:t>
      </w:r>
      <w:r>
        <w:rPr>
          <w:lang w:eastAsia="ru-RU"/>
        </w:rPr>
        <w:t>А</w:t>
      </w:r>
      <w:r w:rsidR="00C335FB">
        <w:rPr>
          <w:lang w:eastAsia="ru-RU"/>
        </w:rPr>
        <w:t xml:space="preserve"> </w:t>
      </w:r>
      <w:r>
        <w:rPr>
          <w:lang w:eastAsia="ru-RU"/>
        </w:rPr>
        <w:t>ваги</w:t>
      </w:r>
      <w:r w:rsidR="00C335FB">
        <w:rPr>
          <w:lang w:eastAsia="ru-RU"/>
        </w:rPr>
        <w:t xml:space="preserve"> </w:t>
      </w:r>
      <w:r>
        <w:rPr>
          <w:lang w:eastAsia="ru-RU"/>
        </w:rPr>
        <w:t>дуг</w:t>
      </w:r>
      <w:r w:rsidR="00C335FB">
        <w:rPr>
          <w:lang w:eastAsia="ru-RU"/>
        </w:rPr>
        <w:t xml:space="preserve"> </w:t>
      </w:r>
      <w:r>
        <w:rPr>
          <w:lang w:eastAsia="ru-RU"/>
        </w:rPr>
        <w:t>розміщуються</w:t>
      </w:r>
      <w:r w:rsidR="00C335FB">
        <w:rPr>
          <w:lang w:eastAsia="ru-RU"/>
        </w:rPr>
        <w:t xml:space="preserve"> </w:t>
      </w:r>
      <w:r>
        <w:rPr>
          <w:lang w:eastAsia="ru-RU"/>
        </w:rPr>
        <w:t>у</w:t>
      </w:r>
      <w:r w:rsidR="00C335FB">
        <w:rPr>
          <w:lang w:eastAsia="ru-RU"/>
        </w:rPr>
        <w:t xml:space="preserve"> </w:t>
      </w:r>
      <w:r>
        <w:rPr>
          <w:lang w:eastAsia="ru-RU"/>
        </w:rPr>
        <w:t>внутрішніх</w:t>
      </w:r>
      <w:r w:rsidR="00C335FB">
        <w:rPr>
          <w:lang w:eastAsia="ru-RU"/>
        </w:rPr>
        <w:t xml:space="preserve"> </w:t>
      </w:r>
      <w:r>
        <w:rPr>
          <w:lang w:eastAsia="ru-RU"/>
        </w:rPr>
        <w:t>осередках</w:t>
      </w:r>
      <w:r w:rsidR="00C335FB">
        <w:rPr>
          <w:lang w:eastAsia="ru-RU"/>
        </w:rPr>
        <w:t xml:space="preserve"> </w:t>
      </w:r>
      <w:r>
        <w:rPr>
          <w:lang w:eastAsia="ru-RU"/>
        </w:rPr>
        <w:t>таблиці.</w:t>
      </w:r>
      <w:r w:rsidR="00C335FB">
        <w:rPr>
          <w:lang w:eastAsia="ru-RU"/>
        </w:rPr>
        <w:t xml:space="preserve"> </w:t>
      </w:r>
      <w:r>
        <w:rPr>
          <w:lang w:eastAsia="ru-RU"/>
        </w:rPr>
        <w:t>Граф</w:t>
      </w:r>
      <w:r w:rsidR="00C335FB">
        <w:rPr>
          <w:lang w:eastAsia="ru-RU"/>
        </w:rPr>
        <w:t xml:space="preserve"> </w:t>
      </w:r>
      <w:r>
        <w:rPr>
          <w:lang w:eastAsia="ru-RU"/>
        </w:rPr>
        <w:t>не</w:t>
      </w:r>
      <w:r w:rsidR="00C335FB">
        <w:rPr>
          <w:lang w:eastAsia="ru-RU"/>
        </w:rPr>
        <w:t xml:space="preserve"> </w:t>
      </w:r>
      <w:r>
        <w:rPr>
          <w:lang w:eastAsia="ru-RU"/>
        </w:rPr>
        <w:t>містить</w:t>
      </w:r>
      <w:r w:rsidR="00C335FB">
        <w:rPr>
          <w:lang w:eastAsia="ru-RU"/>
        </w:rPr>
        <w:t xml:space="preserve"> </w:t>
      </w:r>
      <w:r>
        <w:rPr>
          <w:lang w:eastAsia="ru-RU"/>
        </w:rPr>
        <w:t>петель,</w:t>
      </w:r>
      <w:r w:rsidR="00C335FB">
        <w:rPr>
          <w:lang w:eastAsia="ru-RU"/>
        </w:rPr>
        <w:t xml:space="preserve"> </w:t>
      </w:r>
      <w:r>
        <w:rPr>
          <w:lang w:eastAsia="ru-RU"/>
        </w:rPr>
        <w:t>тому</w:t>
      </w:r>
      <w:r w:rsidR="00C335FB">
        <w:rPr>
          <w:lang w:eastAsia="ru-RU"/>
        </w:rPr>
        <w:t xml:space="preserve"> </w:t>
      </w:r>
      <w:r>
        <w:rPr>
          <w:lang w:eastAsia="ru-RU"/>
        </w:rPr>
        <w:t>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головній</w:t>
      </w:r>
      <w:r w:rsidR="00C335FB">
        <w:rPr>
          <w:lang w:eastAsia="ru-RU"/>
        </w:rPr>
        <w:t xml:space="preserve"> </w:t>
      </w:r>
      <w:r>
        <w:rPr>
          <w:lang w:eastAsia="ru-RU"/>
        </w:rPr>
        <w:t>діагоналі</w:t>
      </w:r>
      <w:r w:rsidR="00C335FB">
        <w:rPr>
          <w:lang w:eastAsia="ru-RU"/>
        </w:rPr>
        <w:t xml:space="preserve"> </w:t>
      </w:r>
      <w:r>
        <w:rPr>
          <w:lang w:eastAsia="ru-RU"/>
        </w:rPr>
        <w:t>матриці</w:t>
      </w:r>
      <w:r w:rsidR="00C335FB">
        <w:rPr>
          <w:lang w:eastAsia="ru-RU"/>
        </w:rPr>
        <w:t xml:space="preserve"> </w:t>
      </w:r>
      <w:r>
        <w:rPr>
          <w:lang w:eastAsia="ru-RU"/>
        </w:rPr>
        <w:t>містяться</w:t>
      </w:r>
      <w:r w:rsidR="00C335FB">
        <w:rPr>
          <w:lang w:eastAsia="ru-RU"/>
        </w:rPr>
        <w:t xml:space="preserve"> </w:t>
      </w:r>
      <w:r>
        <w:rPr>
          <w:lang w:eastAsia="ru-RU"/>
        </w:rPr>
        <w:t>нульові</w:t>
      </w:r>
      <w:r w:rsidR="00C335FB">
        <w:rPr>
          <w:lang w:eastAsia="ru-RU"/>
        </w:rPr>
        <w:t xml:space="preserve"> </w:t>
      </w:r>
      <w:r>
        <w:rPr>
          <w:lang w:eastAsia="ru-RU"/>
        </w:rPr>
        <w:t>значення.</w:t>
      </w:r>
    </w:p>
    <w:p w14:paraId="51690A4D" w14:textId="5141FBF5" w:rsidR="00B87443" w:rsidRDefault="00B87443" w:rsidP="00CF588E">
      <w:pPr>
        <w:pStyle w:val="1"/>
        <w:pageBreakBefore/>
        <w:numPr>
          <w:ilvl w:val="0"/>
          <w:numId w:val="0"/>
        </w:numPr>
        <w:ind w:firstLine="709"/>
        <w:rPr>
          <w:lang w:eastAsia="ru-RU"/>
        </w:rPr>
      </w:pPr>
      <w:r w:rsidRPr="00D438C9">
        <w:lastRenderedPageBreak/>
        <w:t>Висновки</w:t>
      </w:r>
    </w:p>
    <w:p w14:paraId="477F15E1" w14:textId="33C6152C" w:rsidR="00BA65FF" w:rsidRDefault="00BA65FF" w:rsidP="00BA65FF">
      <w:pPr>
        <w:rPr>
          <w:lang w:eastAsia="ru-RU"/>
        </w:rPr>
      </w:pPr>
      <w:r>
        <w:rPr>
          <w:lang w:eastAsia="ru-RU"/>
        </w:rPr>
        <w:t>Сучасний</w:t>
      </w:r>
      <w:r w:rsidR="00C335FB">
        <w:rPr>
          <w:lang w:eastAsia="ru-RU"/>
        </w:rPr>
        <w:t xml:space="preserve"> </w:t>
      </w:r>
      <w:r>
        <w:rPr>
          <w:lang w:eastAsia="ru-RU"/>
        </w:rPr>
        <w:t>стан</w:t>
      </w:r>
      <w:r w:rsidR="00C335FB">
        <w:rPr>
          <w:lang w:eastAsia="ru-RU"/>
        </w:rPr>
        <w:t xml:space="preserve"> </w:t>
      </w:r>
      <w:r>
        <w:rPr>
          <w:lang w:eastAsia="ru-RU"/>
        </w:rPr>
        <w:t>ринкової</w:t>
      </w:r>
      <w:r w:rsidR="00C335FB">
        <w:rPr>
          <w:lang w:eastAsia="ru-RU"/>
        </w:rPr>
        <w:t xml:space="preserve"> </w:t>
      </w:r>
      <w:r>
        <w:rPr>
          <w:lang w:eastAsia="ru-RU"/>
        </w:rPr>
        <w:t>економіки</w:t>
      </w:r>
      <w:r w:rsidR="00C335FB">
        <w:rPr>
          <w:lang w:eastAsia="ru-RU"/>
        </w:rPr>
        <w:t xml:space="preserve"> </w:t>
      </w:r>
      <w:r>
        <w:rPr>
          <w:lang w:eastAsia="ru-RU"/>
        </w:rPr>
        <w:t>і</w:t>
      </w:r>
      <w:r w:rsidR="00C335FB">
        <w:rPr>
          <w:lang w:eastAsia="ru-RU"/>
        </w:rPr>
        <w:t xml:space="preserve"> </w:t>
      </w:r>
      <w:r>
        <w:rPr>
          <w:lang w:eastAsia="ru-RU"/>
        </w:rPr>
        <w:t>виробництва</w:t>
      </w:r>
      <w:r w:rsidR="00C335FB">
        <w:rPr>
          <w:lang w:eastAsia="ru-RU"/>
        </w:rPr>
        <w:t xml:space="preserve"> </w:t>
      </w:r>
      <w:r>
        <w:rPr>
          <w:lang w:eastAsia="ru-RU"/>
        </w:rPr>
        <w:t>ви</w:t>
      </w:r>
      <w:r w:rsidR="00C12151">
        <w:rPr>
          <w:lang w:eastAsia="ru-RU"/>
        </w:rPr>
        <w:t>ма</w:t>
      </w:r>
      <w:r w:rsidR="002D0063">
        <w:rPr>
          <w:lang w:eastAsia="ru-RU"/>
        </w:rPr>
        <w:t>г</w:t>
      </w:r>
      <w:r>
        <w:rPr>
          <w:lang w:eastAsia="ru-RU"/>
        </w:rPr>
        <w:t>ає</w:t>
      </w:r>
      <w:r w:rsidR="00C335FB">
        <w:rPr>
          <w:lang w:eastAsia="ru-RU"/>
        </w:rPr>
        <w:t xml:space="preserve"> </w:t>
      </w:r>
      <w:r>
        <w:rPr>
          <w:lang w:eastAsia="ru-RU"/>
        </w:rPr>
        <w:t>прийняття</w:t>
      </w:r>
      <w:r w:rsidR="00C335FB">
        <w:rPr>
          <w:lang w:eastAsia="ru-RU"/>
        </w:rPr>
        <w:t xml:space="preserve"> </w:t>
      </w:r>
      <w:r>
        <w:rPr>
          <w:lang w:eastAsia="ru-RU"/>
        </w:rPr>
        <w:t>рішень,</w:t>
      </w:r>
      <w:r w:rsidR="00C335FB">
        <w:rPr>
          <w:lang w:eastAsia="ru-RU"/>
        </w:rPr>
        <w:t xml:space="preserve"> </w:t>
      </w:r>
      <w:r>
        <w:rPr>
          <w:lang w:eastAsia="ru-RU"/>
        </w:rPr>
        <w:t>направлених</w:t>
      </w:r>
      <w:r w:rsidR="00C335FB">
        <w:rPr>
          <w:lang w:eastAsia="ru-RU"/>
        </w:rPr>
        <w:t xml:space="preserve"> </w:t>
      </w:r>
      <w:r>
        <w:rPr>
          <w:lang w:eastAsia="ru-RU"/>
        </w:rPr>
        <w:t>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оптимізацію</w:t>
      </w:r>
      <w:r w:rsidR="00C335FB">
        <w:rPr>
          <w:lang w:eastAsia="ru-RU"/>
        </w:rPr>
        <w:t xml:space="preserve"> </w:t>
      </w:r>
      <w:r>
        <w:rPr>
          <w:lang w:eastAsia="ru-RU"/>
        </w:rPr>
        <w:t>виробництва</w:t>
      </w:r>
      <w:r w:rsidR="00C335FB">
        <w:rPr>
          <w:lang w:eastAsia="ru-RU"/>
        </w:rPr>
        <w:t xml:space="preserve"> </w:t>
      </w:r>
      <w:r>
        <w:rPr>
          <w:lang w:eastAsia="ru-RU"/>
        </w:rPr>
        <w:t>без</w:t>
      </w:r>
      <w:r w:rsidR="00C335FB">
        <w:rPr>
          <w:lang w:eastAsia="ru-RU"/>
        </w:rPr>
        <w:t xml:space="preserve"> </w:t>
      </w:r>
      <w:r>
        <w:rPr>
          <w:lang w:eastAsia="ru-RU"/>
        </w:rPr>
        <w:t>втрати</w:t>
      </w:r>
      <w:r w:rsidR="00C335FB">
        <w:rPr>
          <w:lang w:eastAsia="ru-RU"/>
        </w:rPr>
        <w:t xml:space="preserve"> </w:t>
      </w:r>
      <w:r>
        <w:rPr>
          <w:lang w:eastAsia="ru-RU"/>
        </w:rPr>
        <w:t>якості</w:t>
      </w:r>
      <w:r w:rsidR="00C335FB">
        <w:rPr>
          <w:lang w:eastAsia="ru-RU"/>
        </w:rPr>
        <w:t xml:space="preserve"> </w:t>
      </w:r>
      <w:r>
        <w:rPr>
          <w:lang w:eastAsia="ru-RU"/>
        </w:rPr>
        <w:t>кінцевого</w:t>
      </w:r>
      <w:r w:rsidR="00C335FB">
        <w:rPr>
          <w:lang w:eastAsia="ru-RU"/>
        </w:rPr>
        <w:t xml:space="preserve"> </w:t>
      </w:r>
      <w:r>
        <w:rPr>
          <w:lang w:eastAsia="ru-RU"/>
        </w:rPr>
        <w:t>продукту.</w:t>
      </w:r>
      <w:r w:rsidR="00C335FB">
        <w:rPr>
          <w:lang w:eastAsia="ru-RU"/>
        </w:rPr>
        <w:t xml:space="preserve"> </w:t>
      </w:r>
      <w:r>
        <w:rPr>
          <w:lang w:eastAsia="ru-RU"/>
        </w:rPr>
        <w:t>Одн</w:t>
      </w:r>
      <w:r w:rsidR="00D15400">
        <w:rPr>
          <w:lang w:eastAsia="ru-RU"/>
        </w:rPr>
        <w:t>им</w:t>
      </w:r>
      <w:r w:rsidR="00C335FB">
        <w:rPr>
          <w:lang w:eastAsia="ru-RU"/>
        </w:rPr>
        <w:t xml:space="preserve"> </w:t>
      </w:r>
      <w:r>
        <w:rPr>
          <w:lang w:eastAsia="ru-RU"/>
        </w:rPr>
        <w:t>з</w:t>
      </w:r>
      <w:r w:rsidR="00C335FB">
        <w:rPr>
          <w:lang w:eastAsia="ru-RU"/>
        </w:rPr>
        <w:t xml:space="preserve"> </w:t>
      </w:r>
      <w:r>
        <w:rPr>
          <w:lang w:eastAsia="ru-RU"/>
        </w:rPr>
        <w:t>напрямів</w:t>
      </w:r>
      <w:r w:rsidR="00C335FB">
        <w:rPr>
          <w:lang w:eastAsia="ru-RU"/>
        </w:rPr>
        <w:t xml:space="preserve"> </w:t>
      </w:r>
      <w:r>
        <w:rPr>
          <w:lang w:eastAsia="ru-RU"/>
        </w:rPr>
        <w:t>впровадження</w:t>
      </w:r>
      <w:r w:rsidR="00C335FB">
        <w:rPr>
          <w:lang w:eastAsia="ru-RU"/>
        </w:rPr>
        <w:t xml:space="preserve"> </w:t>
      </w:r>
      <w:r>
        <w:rPr>
          <w:lang w:eastAsia="ru-RU"/>
        </w:rPr>
        <w:t>оптимізаційних</w:t>
      </w:r>
      <w:r w:rsidR="00C335FB">
        <w:rPr>
          <w:lang w:eastAsia="ru-RU"/>
        </w:rPr>
        <w:t xml:space="preserve"> </w:t>
      </w:r>
      <w:r>
        <w:rPr>
          <w:lang w:eastAsia="ru-RU"/>
        </w:rPr>
        <w:t>рішень</w:t>
      </w:r>
      <w:r w:rsidR="00C335FB">
        <w:rPr>
          <w:lang w:eastAsia="ru-RU"/>
        </w:rPr>
        <w:t xml:space="preserve"> </w:t>
      </w:r>
      <w:r>
        <w:rPr>
          <w:lang w:eastAsia="ru-RU"/>
        </w:rPr>
        <w:t>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підприємства</w:t>
      </w:r>
      <w:r w:rsidR="00C335FB">
        <w:rPr>
          <w:lang w:eastAsia="ru-RU"/>
        </w:rPr>
        <w:t xml:space="preserve"> </w:t>
      </w:r>
      <w:r>
        <w:rPr>
          <w:lang w:eastAsia="ru-RU"/>
        </w:rPr>
        <w:t>є</w:t>
      </w:r>
      <w:r w:rsidR="00C335FB">
        <w:rPr>
          <w:lang w:eastAsia="ru-RU"/>
        </w:rPr>
        <w:t xml:space="preserve"> </w:t>
      </w:r>
      <w:r>
        <w:rPr>
          <w:lang w:eastAsia="ru-RU"/>
        </w:rPr>
        <w:t>завдання</w:t>
      </w:r>
      <w:r w:rsidR="00C335FB">
        <w:rPr>
          <w:lang w:eastAsia="ru-RU"/>
        </w:rPr>
        <w:t xml:space="preserve"> </w:t>
      </w:r>
      <w:r>
        <w:rPr>
          <w:lang w:eastAsia="ru-RU"/>
        </w:rPr>
        <w:t>з</w:t>
      </w:r>
      <w:r w:rsidR="00C335FB">
        <w:rPr>
          <w:lang w:eastAsia="ru-RU"/>
        </w:rPr>
        <w:t xml:space="preserve"> </w:t>
      </w:r>
      <w:r w:rsidR="00FD4F22">
        <w:rPr>
          <w:lang w:eastAsia="ru-RU"/>
        </w:rPr>
        <w:t>мінімізації</w:t>
      </w:r>
      <w:r w:rsidR="00C335FB">
        <w:rPr>
          <w:lang w:eastAsia="ru-RU"/>
        </w:rPr>
        <w:t xml:space="preserve"> </w:t>
      </w:r>
      <w:r>
        <w:rPr>
          <w:lang w:eastAsia="ru-RU"/>
        </w:rPr>
        <w:t>транспортних</w:t>
      </w:r>
      <w:r w:rsidR="00C335FB">
        <w:rPr>
          <w:lang w:eastAsia="ru-RU"/>
        </w:rPr>
        <w:t xml:space="preserve"> </w:t>
      </w:r>
      <w:r>
        <w:rPr>
          <w:lang w:eastAsia="ru-RU"/>
        </w:rPr>
        <w:t>витрат</w:t>
      </w:r>
      <w:r w:rsidR="00C335FB">
        <w:rPr>
          <w:lang w:eastAsia="ru-RU"/>
        </w:rPr>
        <w:t xml:space="preserve"> </w:t>
      </w:r>
      <w:r>
        <w:rPr>
          <w:lang w:eastAsia="ru-RU"/>
        </w:rPr>
        <w:t>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перевезення</w:t>
      </w:r>
      <w:r w:rsidR="00C335FB">
        <w:rPr>
          <w:lang w:eastAsia="ru-RU"/>
        </w:rPr>
        <w:t xml:space="preserve"> </w:t>
      </w:r>
      <w:r>
        <w:rPr>
          <w:lang w:eastAsia="ru-RU"/>
        </w:rPr>
        <w:t>вантажу.</w:t>
      </w:r>
    </w:p>
    <w:p w14:paraId="6B6BBA12" w14:textId="647DB409" w:rsidR="00435AE8" w:rsidRPr="00435AE8" w:rsidRDefault="00BA65FF" w:rsidP="00BA65FF">
      <w:pPr>
        <w:rPr>
          <w:lang w:eastAsia="ru-RU"/>
        </w:rPr>
      </w:pPr>
      <w:r>
        <w:rPr>
          <w:lang w:eastAsia="ru-RU"/>
        </w:rPr>
        <w:t>Запропоновані</w:t>
      </w:r>
      <w:r w:rsidR="00C335FB">
        <w:rPr>
          <w:lang w:eastAsia="ru-RU"/>
        </w:rPr>
        <w:t xml:space="preserve"> </w:t>
      </w:r>
      <w:r>
        <w:rPr>
          <w:lang w:eastAsia="ru-RU"/>
        </w:rPr>
        <w:t>методи</w:t>
      </w:r>
      <w:r w:rsidR="00C335FB">
        <w:rPr>
          <w:lang w:eastAsia="ru-RU"/>
        </w:rPr>
        <w:t xml:space="preserve"> </w:t>
      </w:r>
      <w:r>
        <w:rPr>
          <w:lang w:eastAsia="ru-RU"/>
        </w:rPr>
        <w:t>оптимізації</w:t>
      </w:r>
      <w:r w:rsidR="00C335FB">
        <w:rPr>
          <w:lang w:eastAsia="ru-RU"/>
        </w:rPr>
        <w:t xml:space="preserve"> </w:t>
      </w:r>
      <w:r>
        <w:rPr>
          <w:lang w:eastAsia="ru-RU"/>
        </w:rPr>
        <w:t>допоможуть</w:t>
      </w:r>
      <w:r w:rsidR="00C335FB">
        <w:rPr>
          <w:lang w:eastAsia="ru-RU"/>
        </w:rPr>
        <w:t xml:space="preserve"> </w:t>
      </w:r>
      <w:r>
        <w:rPr>
          <w:lang w:eastAsia="ru-RU"/>
        </w:rPr>
        <w:t>виробити</w:t>
      </w:r>
      <w:r w:rsidR="00C335FB">
        <w:rPr>
          <w:lang w:eastAsia="ru-RU"/>
        </w:rPr>
        <w:t xml:space="preserve"> </w:t>
      </w:r>
      <w:r>
        <w:rPr>
          <w:lang w:eastAsia="ru-RU"/>
        </w:rPr>
        <w:t>максимально</w:t>
      </w:r>
      <w:r w:rsidR="00C335FB">
        <w:rPr>
          <w:lang w:eastAsia="ru-RU"/>
        </w:rPr>
        <w:t xml:space="preserve"> </w:t>
      </w:r>
      <w:r>
        <w:rPr>
          <w:lang w:eastAsia="ru-RU"/>
        </w:rPr>
        <w:t>ефективну</w:t>
      </w:r>
      <w:r w:rsidR="00C335FB">
        <w:rPr>
          <w:lang w:eastAsia="ru-RU"/>
        </w:rPr>
        <w:t xml:space="preserve"> </w:t>
      </w:r>
      <w:r>
        <w:rPr>
          <w:lang w:eastAsia="ru-RU"/>
        </w:rPr>
        <w:t>стратегію</w:t>
      </w:r>
      <w:r w:rsidR="00C335FB">
        <w:rPr>
          <w:lang w:eastAsia="ru-RU"/>
        </w:rPr>
        <w:t xml:space="preserve"> </w:t>
      </w:r>
      <w:r>
        <w:rPr>
          <w:lang w:eastAsia="ru-RU"/>
        </w:rPr>
        <w:t>транспортних</w:t>
      </w:r>
      <w:r w:rsidR="00C335FB">
        <w:rPr>
          <w:lang w:eastAsia="ru-RU"/>
        </w:rPr>
        <w:t xml:space="preserve"> </w:t>
      </w:r>
      <w:r>
        <w:rPr>
          <w:lang w:eastAsia="ru-RU"/>
        </w:rPr>
        <w:t>перевезень</w:t>
      </w:r>
      <w:r w:rsidR="00C335FB">
        <w:rPr>
          <w:lang w:eastAsia="ru-RU"/>
        </w:rPr>
        <w:t xml:space="preserve"> </w:t>
      </w:r>
      <w:r w:rsidR="00B74922">
        <w:rPr>
          <w:lang w:eastAsia="ru-RU"/>
        </w:rPr>
        <w:t>на</w:t>
      </w:r>
      <w:r w:rsidR="00C335FB">
        <w:rPr>
          <w:lang w:eastAsia="ru-RU"/>
        </w:rPr>
        <w:t xml:space="preserve"> </w:t>
      </w:r>
      <w:r>
        <w:rPr>
          <w:lang w:eastAsia="ru-RU"/>
        </w:rPr>
        <w:t>підприємстві,</w:t>
      </w:r>
      <w:r w:rsidR="00C335FB">
        <w:rPr>
          <w:lang w:eastAsia="ru-RU"/>
        </w:rPr>
        <w:t xml:space="preserve"> </w:t>
      </w:r>
      <w:r>
        <w:rPr>
          <w:lang w:eastAsia="ru-RU"/>
        </w:rPr>
        <w:t>що</w:t>
      </w:r>
      <w:r w:rsidR="00C335FB">
        <w:rPr>
          <w:lang w:eastAsia="ru-RU"/>
        </w:rPr>
        <w:t xml:space="preserve"> </w:t>
      </w:r>
      <w:r>
        <w:rPr>
          <w:lang w:eastAsia="ru-RU"/>
        </w:rPr>
        <w:t>сприятиме</w:t>
      </w:r>
      <w:r w:rsidR="00C335FB">
        <w:rPr>
          <w:lang w:eastAsia="ru-RU"/>
        </w:rPr>
        <w:t xml:space="preserve"> </w:t>
      </w:r>
      <w:r>
        <w:rPr>
          <w:lang w:eastAsia="ru-RU"/>
        </w:rPr>
        <w:t>зниж</w:t>
      </w:r>
      <w:r w:rsidR="00B74922">
        <w:rPr>
          <w:lang w:eastAsia="ru-RU"/>
        </w:rPr>
        <w:t>енню</w:t>
      </w:r>
      <w:r w:rsidR="00C335FB">
        <w:rPr>
          <w:lang w:eastAsia="ru-RU"/>
        </w:rPr>
        <w:t xml:space="preserve"> </w:t>
      </w:r>
      <w:r w:rsidR="00B74922">
        <w:rPr>
          <w:lang w:eastAsia="ru-RU"/>
        </w:rPr>
        <w:t>кінцевої</w:t>
      </w:r>
      <w:r w:rsidR="00C335FB">
        <w:rPr>
          <w:lang w:eastAsia="ru-RU"/>
        </w:rPr>
        <w:t xml:space="preserve"> </w:t>
      </w:r>
      <w:r w:rsidR="00B74922" w:rsidRPr="006B582F">
        <w:rPr>
          <w:lang w:eastAsia="ru-RU"/>
        </w:rPr>
        <w:t>ціни</w:t>
      </w:r>
      <w:r w:rsidR="00C335FB">
        <w:rPr>
          <w:lang w:eastAsia="ru-RU"/>
        </w:rPr>
        <w:t xml:space="preserve"> </w:t>
      </w:r>
      <w:r w:rsidR="00B74922">
        <w:rPr>
          <w:lang w:eastAsia="ru-RU"/>
        </w:rPr>
        <w:t>продукції</w:t>
      </w:r>
      <w:r w:rsidR="00C335FB">
        <w:rPr>
          <w:lang w:eastAsia="ru-RU"/>
        </w:rPr>
        <w:t xml:space="preserve"> </w:t>
      </w:r>
      <w:r w:rsidR="00B74922">
        <w:rPr>
          <w:lang w:eastAsia="ru-RU"/>
        </w:rPr>
        <w:t>та</w:t>
      </w:r>
      <w:r w:rsidR="00C335FB">
        <w:rPr>
          <w:lang w:eastAsia="ru-RU"/>
        </w:rPr>
        <w:t xml:space="preserve"> </w:t>
      </w:r>
      <w:r>
        <w:rPr>
          <w:lang w:eastAsia="ru-RU"/>
        </w:rPr>
        <w:t>підвищенню</w:t>
      </w:r>
      <w:r w:rsidR="00C335FB">
        <w:rPr>
          <w:lang w:eastAsia="ru-RU"/>
        </w:rPr>
        <w:t xml:space="preserve"> </w:t>
      </w:r>
      <w:r w:rsidRPr="00907C7B">
        <w:rPr>
          <w:lang w:eastAsia="ru-RU"/>
        </w:rPr>
        <w:t>конкурентоздатності</w:t>
      </w:r>
      <w:r w:rsidR="00C335FB">
        <w:rPr>
          <w:lang w:eastAsia="ru-RU"/>
        </w:rPr>
        <w:t xml:space="preserve"> </w:t>
      </w:r>
      <w:r>
        <w:rPr>
          <w:lang w:eastAsia="ru-RU"/>
        </w:rPr>
        <w:t>підприємства,</w:t>
      </w:r>
      <w:r w:rsidR="00C335FB">
        <w:rPr>
          <w:lang w:eastAsia="ru-RU"/>
        </w:rPr>
        <w:t xml:space="preserve"> </w:t>
      </w:r>
      <w:r>
        <w:rPr>
          <w:lang w:eastAsia="ru-RU"/>
        </w:rPr>
        <w:t>а,</w:t>
      </w:r>
      <w:r w:rsidR="00C335FB">
        <w:rPr>
          <w:lang w:eastAsia="ru-RU"/>
        </w:rPr>
        <w:t xml:space="preserve"> </w:t>
      </w:r>
      <w:r>
        <w:rPr>
          <w:lang w:eastAsia="ru-RU"/>
        </w:rPr>
        <w:t>відповідно,</w:t>
      </w:r>
      <w:r w:rsidR="00C335FB">
        <w:rPr>
          <w:lang w:eastAsia="ru-RU"/>
        </w:rPr>
        <w:t xml:space="preserve"> </w:t>
      </w:r>
      <w:r>
        <w:rPr>
          <w:lang w:eastAsia="ru-RU"/>
        </w:rPr>
        <w:t>й</w:t>
      </w:r>
      <w:r w:rsidR="00C335FB">
        <w:rPr>
          <w:lang w:eastAsia="ru-RU"/>
        </w:rPr>
        <w:t xml:space="preserve"> </w:t>
      </w:r>
      <w:r>
        <w:rPr>
          <w:lang w:eastAsia="ru-RU"/>
        </w:rPr>
        <w:t>його</w:t>
      </w:r>
      <w:r w:rsidR="00C335FB">
        <w:rPr>
          <w:lang w:eastAsia="ru-RU"/>
        </w:rPr>
        <w:t xml:space="preserve"> </w:t>
      </w:r>
      <w:r>
        <w:rPr>
          <w:lang w:eastAsia="ru-RU"/>
        </w:rPr>
        <w:t>розвитку.</w:t>
      </w:r>
    </w:p>
    <w:p w14:paraId="243396BA" w14:textId="0E13BFCF" w:rsidR="00AD5F77" w:rsidRPr="0028098C" w:rsidRDefault="00AD5F77" w:rsidP="00CF588E">
      <w:pPr>
        <w:pStyle w:val="1"/>
        <w:pageBreakBefore/>
        <w:numPr>
          <w:ilvl w:val="0"/>
          <w:numId w:val="0"/>
        </w:numPr>
        <w:ind w:firstLine="709"/>
      </w:pPr>
      <w:r w:rsidRPr="0028098C">
        <w:lastRenderedPageBreak/>
        <w:t>Перелік</w:t>
      </w:r>
      <w:r w:rsidR="00C335FB">
        <w:t xml:space="preserve"> </w:t>
      </w:r>
      <w:r w:rsidRPr="0028098C">
        <w:t>посилань</w:t>
      </w:r>
    </w:p>
    <w:p w14:paraId="6ECBD8EC" w14:textId="205EF2A0" w:rsidR="00262916" w:rsidRPr="00F84387" w:rsidRDefault="00C304BF" w:rsidP="00C814BF">
      <w:pPr>
        <w:pStyle w:val="a6"/>
        <w:numPr>
          <w:ilvl w:val="0"/>
          <w:numId w:val="5"/>
        </w:numPr>
        <w:ind w:left="0" w:firstLine="709"/>
        <w:rPr>
          <w:lang w:eastAsia="ru-RU"/>
        </w:rPr>
      </w:pPr>
      <w:r w:rsidRPr="00C304BF">
        <w:rPr>
          <w:lang w:eastAsia="ru-RU"/>
        </w:rPr>
        <w:t>Литвиненко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С.Л.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Науково-методичні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за</w:t>
      </w:r>
      <w:r w:rsidR="005E70C1" w:rsidRPr="005E622E">
        <w:t>с</w:t>
      </w:r>
      <w:r w:rsidRPr="00C304BF">
        <w:rPr>
          <w:lang w:eastAsia="ru-RU"/>
        </w:rPr>
        <w:t>а</w:t>
      </w:r>
      <w:r w:rsidR="005E70C1" w:rsidRPr="005E622E">
        <w:t>д</w:t>
      </w:r>
      <w:r w:rsidRPr="00C304BF">
        <w:rPr>
          <w:lang w:eastAsia="ru-RU"/>
        </w:rPr>
        <w:t>и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виробничо-логістичної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діяльності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підприємств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транспорту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/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Литвиненко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С.Л.,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Яновський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П.О.,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Нестеренко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Г.І.,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Габріелова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Т.Ю.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–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К.: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Кондор,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2017.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–</w:t>
      </w:r>
      <w:r w:rsidR="00C335FB">
        <w:rPr>
          <w:lang w:eastAsia="ru-RU"/>
        </w:rPr>
        <w:t xml:space="preserve"> </w:t>
      </w:r>
      <w:r w:rsidRPr="00C304BF">
        <w:rPr>
          <w:lang w:eastAsia="ru-RU"/>
        </w:rPr>
        <w:t>262с.</w:t>
      </w:r>
    </w:p>
    <w:p w14:paraId="44105A7E" w14:textId="0663DDA5" w:rsidR="005A20DC" w:rsidRDefault="00924FA9" w:rsidP="00054FA9">
      <w:pPr>
        <w:pStyle w:val="a6"/>
        <w:numPr>
          <w:ilvl w:val="0"/>
          <w:numId w:val="5"/>
        </w:numPr>
        <w:ind w:left="0" w:firstLine="709"/>
        <w:rPr>
          <w:lang w:eastAsia="ru-RU"/>
        </w:rPr>
      </w:pPr>
      <w:r w:rsidRPr="00F84387">
        <w:rPr>
          <w:lang w:eastAsia="ru-RU"/>
        </w:rPr>
        <w:t>Біла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книга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Європейської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Комісії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–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план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розв</w:t>
      </w:r>
      <w:r w:rsidR="006340B9">
        <w:rPr>
          <w:lang w:eastAsia="ru-RU"/>
        </w:rPr>
        <w:t>и</w:t>
      </w:r>
      <w:r w:rsidRPr="00F84387">
        <w:rPr>
          <w:lang w:eastAsia="ru-RU"/>
        </w:rPr>
        <w:t>тку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єдиного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європейського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транспо</w:t>
      </w:r>
      <w:r w:rsidR="00F84387">
        <w:rPr>
          <w:lang w:eastAsia="ru-RU"/>
        </w:rPr>
        <w:t>р</w:t>
      </w:r>
      <w:r w:rsidRPr="00F84387">
        <w:rPr>
          <w:lang w:eastAsia="ru-RU"/>
        </w:rPr>
        <w:t>тного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простору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–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на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шляху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до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конкурентоспроможності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та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ресурсоефективної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транспортної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системи,</w:t>
      </w:r>
      <w:r w:rsidR="00C335FB">
        <w:rPr>
          <w:lang w:eastAsia="ru-RU"/>
        </w:rPr>
        <w:t xml:space="preserve"> </w:t>
      </w:r>
      <w:r w:rsidR="00321D6E" w:rsidRPr="00F84387">
        <w:rPr>
          <w:lang w:eastAsia="ru-RU"/>
        </w:rPr>
        <w:t>–</w:t>
      </w:r>
      <w:r w:rsidR="00C335FB">
        <w:rPr>
          <w:lang w:eastAsia="ru-RU"/>
        </w:rPr>
        <w:t xml:space="preserve"> </w:t>
      </w:r>
      <w:r w:rsidR="007723D9" w:rsidRPr="00F84387">
        <w:rPr>
          <w:lang w:eastAsia="ru-RU"/>
        </w:rPr>
        <w:t>Люксембург,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2011.</w:t>
      </w:r>
      <w:r w:rsidR="00C335FB">
        <w:rPr>
          <w:lang w:eastAsia="ru-RU"/>
        </w:rPr>
        <w:t xml:space="preserve"> </w:t>
      </w:r>
      <w:r w:rsidR="00321D6E" w:rsidRPr="00F84387">
        <w:rPr>
          <w:lang w:eastAsia="ru-RU"/>
        </w:rPr>
        <w:t>–</w:t>
      </w:r>
      <w:r w:rsidR="00C335FB">
        <w:rPr>
          <w:lang w:eastAsia="ru-RU"/>
        </w:rPr>
        <w:t xml:space="preserve"> </w:t>
      </w:r>
      <w:r w:rsidR="007723D9" w:rsidRPr="00F84387">
        <w:rPr>
          <w:lang w:eastAsia="ru-RU"/>
        </w:rPr>
        <w:t>28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с.</w:t>
      </w:r>
    </w:p>
    <w:p w14:paraId="7D57FFA1" w14:textId="5BCE0B21" w:rsidR="00C814BF" w:rsidRPr="00F84387" w:rsidRDefault="00C814BF" w:rsidP="00054FA9">
      <w:pPr>
        <w:pStyle w:val="a6"/>
        <w:numPr>
          <w:ilvl w:val="0"/>
          <w:numId w:val="5"/>
        </w:numPr>
        <w:ind w:left="0" w:firstLine="709"/>
        <w:rPr>
          <w:lang w:eastAsia="ru-RU"/>
        </w:rPr>
      </w:pPr>
      <w:r w:rsidRPr="00F84387">
        <w:rPr>
          <w:lang w:eastAsia="ru-RU"/>
        </w:rPr>
        <w:t>Левітін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А.В.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Алгоритми: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введення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в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розробку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і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аналіз,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пер.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з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англ.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Трігуб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С.Г.,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2006.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–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576</w:t>
      </w:r>
      <w:r w:rsidR="00C335FB">
        <w:rPr>
          <w:lang w:eastAsia="ru-RU"/>
        </w:rPr>
        <w:t xml:space="preserve"> </w:t>
      </w:r>
      <w:r w:rsidRPr="00F84387">
        <w:rPr>
          <w:lang w:eastAsia="ru-RU"/>
        </w:rPr>
        <w:t>с.</w:t>
      </w:r>
    </w:p>
    <w:sectPr w:rsidR="00C814BF" w:rsidRPr="00F84387" w:rsidSect="00CC2A9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C5EDC" w14:textId="77777777" w:rsidR="005B67C2" w:rsidRDefault="005B67C2" w:rsidP="00756919">
      <w:r>
        <w:separator/>
      </w:r>
    </w:p>
  </w:endnote>
  <w:endnote w:type="continuationSeparator" w:id="0">
    <w:p w14:paraId="7C584B41" w14:textId="77777777" w:rsidR="005B67C2" w:rsidRDefault="005B67C2" w:rsidP="00756919">
      <w:r>
        <w:continuationSeparator/>
      </w:r>
    </w:p>
  </w:endnote>
  <w:endnote w:type="continuationNotice" w:id="1">
    <w:p w14:paraId="193A0393" w14:textId="77777777" w:rsidR="005B67C2" w:rsidRDefault="005B67C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D8A26" w14:textId="77777777" w:rsidR="005B67C2" w:rsidRDefault="005B67C2" w:rsidP="00756919">
      <w:r>
        <w:separator/>
      </w:r>
    </w:p>
  </w:footnote>
  <w:footnote w:type="continuationSeparator" w:id="0">
    <w:p w14:paraId="0DB79461" w14:textId="77777777" w:rsidR="005B67C2" w:rsidRDefault="005B67C2" w:rsidP="00756919">
      <w:r>
        <w:continuationSeparator/>
      </w:r>
    </w:p>
  </w:footnote>
  <w:footnote w:type="continuationNotice" w:id="1">
    <w:p w14:paraId="37E66375" w14:textId="77777777" w:rsidR="005B67C2" w:rsidRDefault="005B67C2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DE46A3E"/>
    <w:lvl w:ilvl="0">
      <w:start w:val="1"/>
      <w:numFmt w:val="bullet"/>
      <w:pStyle w:val="a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B3B751A"/>
    <w:multiLevelType w:val="hybridMultilevel"/>
    <w:tmpl w:val="864A4026"/>
    <w:lvl w:ilvl="0" w:tplc="64B6F738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2126FFB"/>
    <w:multiLevelType w:val="hybridMultilevel"/>
    <w:tmpl w:val="07B28CFA"/>
    <w:lvl w:ilvl="0" w:tplc="FDF67968">
      <w:start w:val="1"/>
      <w:numFmt w:val="bullet"/>
      <w:pStyle w:val="a1"/>
      <w:suff w:val="space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7F240F3"/>
    <w:multiLevelType w:val="multilevel"/>
    <w:tmpl w:val="98FEC62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7E1D0566"/>
    <w:multiLevelType w:val="hybridMultilevel"/>
    <w:tmpl w:val="70EC84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23B"/>
    <w:rsid w:val="00006042"/>
    <w:rsid w:val="000128E5"/>
    <w:rsid w:val="000216DC"/>
    <w:rsid w:val="00027DCC"/>
    <w:rsid w:val="00032791"/>
    <w:rsid w:val="00037436"/>
    <w:rsid w:val="00037F17"/>
    <w:rsid w:val="000404C9"/>
    <w:rsid w:val="000405A1"/>
    <w:rsid w:val="00043407"/>
    <w:rsid w:val="00047DA5"/>
    <w:rsid w:val="00050CF4"/>
    <w:rsid w:val="00051038"/>
    <w:rsid w:val="00054FA9"/>
    <w:rsid w:val="00064BDC"/>
    <w:rsid w:val="00073D25"/>
    <w:rsid w:val="00077F12"/>
    <w:rsid w:val="00077F16"/>
    <w:rsid w:val="00082F70"/>
    <w:rsid w:val="00087FBD"/>
    <w:rsid w:val="000A68BE"/>
    <w:rsid w:val="000A76DC"/>
    <w:rsid w:val="000A7EA6"/>
    <w:rsid w:val="000C703A"/>
    <w:rsid w:val="000D7115"/>
    <w:rsid w:val="000F2844"/>
    <w:rsid w:val="000F2D68"/>
    <w:rsid w:val="001001A8"/>
    <w:rsid w:val="00111198"/>
    <w:rsid w:val="00112680"/>
    <w:rsid w:val="00114354"/>
    <w:rsid w:val="00117759"/>
    <w:rsid w:val="0012486B"/>
    <w:rsid w:val="00126DD2"/>
    <w:rsid w:val="0013475E"/>
    <w:rsid w:val="00135BBA"/>
    <w:rsid w:val="00150C88"/>
    <w:rsid w:val="00152C25"/>
    <w:rsid w:val="0016323B"/>
    <w:rsid w:val="0016657A"/>
    <w:rsid w:val="00171BA3"/>
    <w:rsid w:val="00172CFD"/>
    <w:rsid w:val="00173167"/>
    <w:rsid w:val="001802B0"/>
    <w:rsid w:val="00180E7D"/>
    <w:rsid w:val="0018334E"/>
    <w:rsid w:val="0019317E"/>
    <w:rsid w:val="00194ED7"/>
    <w:rsid w:val="00197F51"/>
    <w:rsid w:val="001B151D"/>
    <w:rsid w:val="001B1DCF"/>
    <w:rsid w:val="001B2549"/>
    <w:rsid w:val="001B542F"/>
    <w:rsid w:val="001C684E"/>
    <w:rsid w:val="001C6CF4"/>
    <w:rsid w:val="001D2154"/>
    <w:rsid w:val="001D475A"/>
    <w:rsid w:val="001D7612"/>
    <w:rsid w:val="001E1F8A"/>
    <w:rsid w:val="001E3949"/>
    <w:rsid w:val="001E71B0"/>
    <w:rsid w:val="001F0026"/>
    <w:rsid w:val="001F13BC"/>
    <w:rsid w:val="001F212F"/>
    <w:rsid w:val="001F383E"/>
    <w:rsid w:val="00213C79"/>
    <w:rsid w:val="00217272"/>
    <w:rsid w:val="00235219"/>
    <w:rsid w:val="00236607"/>
    <w:rsid w:val="002375FC"/>
    <w:rsid w:val="00240294"/>
    <w:rsid w:val="002444F9"/>
    <w:rsid w:val="0024491A"/>
    <w:rsid w:val="00244CDD"/>
    <w:rsid w:val="00247CA7"/>
    <w:rsid w:val="00255517"/>
    <w:rsid w:val="0025781A"/>
    <w:rsid w:val="00257CE6"/>
    <w:rsid w:val="00262916"/>
    <w:rsid w:val="002630D7"/>
    <w:rsid w:val="0028098C"/>
    <w:rsid w:val="002824B5"/>
    <w:rsid w:val="00282CC5"/>
    <w:rsid w:val="00291808"/>
    <w:rsid w:val="002A09A7"/>
    <w:rsid w:val="002A3099"/>
    <w:rsid w:val="002B09C8"/>
    <w:rsid w:val="002B0A5C"/>
    <w:rsid w:val="002B1582"/>
    <w:rsid w:val="002B3618"/>
    <w:rsid w:val="002C2700"/>
    <w:rsid w:val="002C65BC"/>
    <w:rsid w:val="002D0063"/>
    <w:rsid w:val="002D18B9"/>
    <w:rsid w:val="002D41F8"/>
    <w:rsid w:val="002E4252"/>
    <w:rsid w:val="002E44C7"/>
    <w:rsid w:val="002F1B03"/>
    <w:rsid w:val="002F1E5D"/>
    <w:rsid w:val="002F27DE"/>
    <w:rsid w:val="002F2D16"/>
    <w:rsid w:val="002F39F1"/>
    <w:rsid w:val="002F612E"/>
    <w:rsid w:val="002F639C"/>
    <w:rsid w:val="00300AF4"/>
    <w:rsid w:val="00300C22"/>
    <w:rsid w:val="0030332A"/>
    <w:rsid w:val="003110A5"/>
    <w:rsid w:val="00315E16"/>
    <w:rsid w:val="00321D6E"/>
    <w:rsid w:val="0032452C"/>
    <w:rsid w:val="00324D0E"/>
    <w:rsid w:val="00324EAE"/>
    <w:rsid w:val="00332628"/>
    <w:rsid w:val="00344040"/>
    <w:rsid w:val="00345D87"/>
    <w:rsid w:val="0035089E"/>
    <w:rsid w:val="00353F65"/>
    <w:rsid w:val="00354B19"/>
    <w:rsid w:val="00360AC8"/>
    <w:rsid w:val="00361044"/>
    <w:rsid w:val="00364A47"/>
    <w:rsid w:val="00364F37"/>
    <w:rsid w:val="00367D32"/>
    <w:rsid w:val="003757FB"/>
    <w:rsid w:val="00376126"/>
    <w:rsid w:val="003779CF"/>
    <w:rsid w:val="0038023A"/>
    <w:rsid w:val="0038313C"/>
    <w:rsid w:val="00385DA8"/>
    <w:rsid w:val="00386180"/>
    <w:rsid w:val="0039204A"/>
    <w:rsid w:val="00394577"/>
    <w:rsid w:val="00396A72"/>
    <w:rsid w:val="00397965"/>
    <w:rsid w:val="003A2577"/>
    <w:rsid w:val="003A25CC"/>
    <w:rsid w:val="003A2D90"/>
    <w:rsid w:val="003A5F68"/>
    <w:rsid w:val="003A6C42"/>
    <w:rsid w:val="003B22F1"/>
    <w:rsid w:val="003B26D7"/>
    <w:rsid w:val="003B53BC"/>
    <w:rsid w:val="003D40D8"/>
    <w:rsid w:val="003D5100"/>
    <w:rsid w:val="003E0E40"/>
    <w:rsid w:val="003E4845"/>
    <w:rsid w:val="003E4B02"/>
    <w:rsid w:val="003E4E11"/>
    <w:rsid w:val="003F1A3E"/>
    <w:rsid w:val="003F3B37"/>
    <w:rsid w:val="003F7A35"/>
    <w:rsid w:val="0040742D"/>
    <w:rsid w:val="004112DE"/>
    <w:rsid w:val="0041178B"/>
    <w:rsid w:val="00414C45"/>
    <w:rsid w:val="00414E5D"/>
    <w:rsid w:val="00415BF5"/>
    <w:rsid w:val="00423C56"/>
    <w:rsid w:val="00430ADB"/>
    <w:rsid w:val="004318F2"/>
    <w:rsid w:val="00433CC7"/>
    <w:rsid w:val="00435AE8"/>
    <w:rsid w:val="00440672"/>
    <w:rsid w:val="0044423C"/>
    <w:rsid w:val="00445760"/>
    <w:rsid w:val="00452822"/>
    <w:rsid w:val="00454727"/>
    <w:rsid w:val="00456346"/>
    <w:rsid w:val="0046457A"/>
    <w:rsid w:val="00473488"/>
    <w:rsid w:val="00477EFD"/>
    <w:rsid w:val="00480672"/>
    <w:rsid w:val="00486033"/>
    <w:rsid w:val="004861A2"/>
    <w:rsid w:val="00487616"/>
    <w:rsid w:val="00487A6E"/>
    <w:rsid w:val="00487E71"/>
    <w:rsid w:val="00491AD2"/>
    <w:rsid w:val="00494139"/>
    <w:rsid w:val="004950F0"/>
    <w:rsid w:val="004A2562"/>
    <w:rsid w:val="004B1C4A"/>
    <w:rsid w:val="004B61D6"/>
    <w:rsid w:val="004C36C7"/>
    <w:rsid w:val="004D06CA"/>
    <w:rsid w:val="004D3E58"/>
    <w:rsid w:val="004D4B1B"/>
    <w:rsid w:val="004E5EDA"/>
    <w:rsid w:val="004F2325"/>
    <w:rsid w:val="0050280C"/>
    <w:rsid w:val="00504BA3"/>
    <w:rsid w:val="005054CE"/>
    <w:rsid w:val="00505BCE"/>
    <w:rsid w:val="00507D92"/>
    <w:rsid w:val="00512881"/>
    <w:rsid w:val="00512F73"/>
    <w:rsid w:val="00516C1F"/>
    <w:rsid w:val="005211D5"/>
    <w:rsid w:val="00525D15"/>
    <w:rsid w:val="0052673F"/>
    <w:rsid w:val="00530649"/>
    <w:rsid w:val="00532D87"/>
    <w:rsid w:val="00537A27"/>
    <w:rsid w:val="00545C62"/>
    <w:rsid w:val="005477BA"/>
    <w:rsid w:val="00551E98"/>
    <w:rsid w:val="0055209C"/>
    <w:rsid w:val="00561131"/>
    <w:rsid w:val="00565305"/>
    <w:rsid w:val="005677D2"/>
    <w:rsid w:val="00572418"/>
    <w:rsid w:val="0057257B"/>
    <w:rsid w:val="00581503"/>
    <w:rsid w:val="00581A7D"/>
    <w:rsid w:val="00582002"/>
    <w:rsid w:val="00584FFB"/>
    <w:rsid w:val="00587839"/>
    <w:rsid w:val="005900E5"/>
    <w:rsid w:val="00591A99"/>
    <w:rsid w:val="00592A85"/>
    <w:rsid w:val="005A04DE"/>
    <w:rsid w:val="005A20DC"/>
    <w:rsid w:val="005B67C2"/>
    <w:rsid w:val="005C73C1"/>
    <w:rsid w:val="005C751E"/>
    <w:rsid w:val="005D1EDB"/>
    <w:rsid w:val="005D2C6A"/>
    <w:rsid w:val="005E0384"/>
    <w:rsid w:val="005E622E"/>
    <w:rsid w:val="005E70C1"/>
    <w:rsid w:val="005F0E2D"/>
    <w:rsid w:val="005F266F"/>
    <w:rsid w:val="005F3AAC"/>
    <w:rsid w:val="005F4E1C"/>
    <w:rsid w:val="00600099"/>
    <w:rsid w:val="00600DD7"/>
    <w:rsid w:val="0060191A"/>
    <w:rsid w:val="00610F7D"/>
    <w:rsid w:val="00611458"/>
    <w:rsid w:val="00612000"/>
    <w:rsid w:val="0061492E"/>
    <w:rsid w:val="00614EB6"/>
    <w:rsid w:val="0061672B"/>
    <w:rsid w:val="00617FC2"/>
    <w:rsid w:val="00623D9C"/>
    <w:rsid w:val="006261D4"/>
    <w:rsid w:val="006310A6"/>
    <w:rsid w:val="0063304A"/>
    <w:rsid w:val="006340B9"/>
    <w:rsid w:val="0063547A"/>
    <w:rsid w:val="00637129"/>
    <w:rsid w:val="006407FC"/>
    <w:rsid w:val="00643D58"/>
    <w:rsid w:val="0064527F"/>
    <w:rsid w:val="006457D8"/>
    <w:rsid w:val="00646C64"/>
    <w:rsid w:val="00660D05"/>
    <w:rsid w:val="00662301"/>
    <w:rsid w:val="00673598"/>
    <w:rsid w:val="00676847"/>
    <w:rsid w:val="006819C8"/>
    <w:rsid w:val="0068452F"/>
    <w:rsid w:val="0068548C"/>
    <w:rsid w:val="00686095"/>
    <w:rsid w:val="00687AB5"/>
    <w:rsid w:val="00690EA4"/>
    <w:rsid w:val="00693C30"/>
    <w:rsid w:val="00695D0C"/>
    <w:rsid w:val="006A00B1"/>
    <w:rsid w:val="006A6F91"/>
    <w:rsid w:val="006B582F"/>
    <w:rsid w:val="006C7797"/>
    <w:rsid w:val="006D6315"/>
    <w:rsid w:val="006E2D49"/>
    <w:rsid w:val="006E445F"/>
    <w:rsid w:val="006E70D2"/>
    <w:rsid w:val="006F02BF"/>
    <w:rsid w:val="006F157B"/>
    <w:rsid w:val="006F1AEB"/>
    <w:rsid w:val="006F407A"/>
    <w:rsid w:val="006F40A9"/>
    <w:rsid w:val="007023A1"/>
    <w:rsid w:val="007026FD"/>
    <w:rsid w:val="00706EED"/>
    <w:rsid w:val="0071074E"/>
    <w:rsid w:val="00714210"/>
    <w:rsid w:val="007276F6"/>
    <w:rsid w:val="00733262"/>
    <w:rsid w:val="00736482"/>
    <w:rsid w:val="00737CD2"/>
    <w:rsid w:val="00743452"/>
    <w:rsid w:val="00747820"/>
    <w:rsid w:val="00755E74"/>
    <w:rsid w:val="00756919"/>
    <w:rsid w:val="007571F3"/>
    <w:rsid w:val="00757C9F"/>
    <w:rsid w:val="00765B7B"/>
    <w:rsid w:val="00765E0E"/>
    <w:rsid w:val="00766DCD"/>
    <w:rsid w:val="007723D9"/>
    <w:rsid w:val="007742C4"/>
    <w:rsid w:val="0077659D"/>
    <w:rsid w:val="00777603"/>
    <w:rsid w:val="00780128"/>
    <w:rsid w:val="00782F94"/>
    <w:rsid w:val="007942B2"/>
    <w:rsid w:val="00795148"/>
    <w:rsid w:val="0079799D"/>
    <w:rsid w:val="007A0A74"/>
    <w:rsid w:val="007A18F6"/>
    <w:rsid w:val="007A46D5"/>
    <w:rsid w:val="007B0F13"/>
    <w:rsid w:val="007C2D8D"/>
    <w:rsid w:val="007D1E18"/>
    <w:rsid w:val="007D4123"/>
    <w:rsid w:val="007D5C5D"/>
    <w:rsid w:val="007F30E3"/>
    <w:rsid w:val="00801B51"/>
    <w:rsid w:val="00802BA9"/>
    <w:rsid w:val="00804ED6"/>
    <w:rsid w:val="00810BF4"/>
    <w:rsid w:val="00813700"/>
    <w:rsid w:val="00815A59"/>
    <w:rsid w:val="00820280"/>
    <w:rsid w:val="00825CC0"/>
    <w:rsid w:val="008271BC"/>
    <w:rsid w:val="008300BE"/>
    <w:rsid w:val="00830DD3"/>
    <w:rsid w:val="00830F86"/>
    <w:rsid w:val="00831DAA"/>
    <w:rsid w:val="008406DD"/>
    <w:rsid w:val="008408CD"/>
    <w:rsid w:val="008522E6"/>
    <w:rsid w:val="00854551"/>
    <w:rsid w:val="00855D77"/>
    <w:rsid w:val="00856A84"/>
    <w:rsid w:val="00862393"/>
    <w:rsid w:val="00863A90"/>
    <w:rsid w:val="008649F5"/>
    <w:rsid w:val="00865AA6"/>
    <w:rsid w:val="00867416"/>
    <w:rsid w:val="0086766E"/>
    <w:rsid w:val="008728C2"/>
    <w:rsid w:val="00872EA9"/>
    <w:rsid w:val="00881656"/>
    <w:rsid w:val="008919DF"/>
    <w:rsid w:val="0089260A"/>
    <w:rsid w:val="008A49A9"/>
    <w:rsid w:val="008A6D99"/>
    <w:rsid w:val="008A731A"/>
    <w:rsid w:val="008C5CAB"/>
    <w:rsid w:val="008C6DBB"/>
    <w:rsid w:val="008D00B2"/>
    <w:rsid w:val="008D1CDB"/>
    <w:rsid w:val="008E0DE8"/>
    <w:rsid w:val="00901690"/>
    <w:rsid w:val="00907C7B"/>
    <w:rsid w:val="0091499E"/>
    <w:rsid w:val="00915F46"/>
    <w:rsid w:val="0092204F"/>
    <w:rsid w:val="009221F0"/>
    <w:rsid w:val="0092221E"/>
    <w:rsid w:val="009244B0"/>
    <w:rsid w:val="00924BF1"/>
    <w:rsid w:val="00924FA9"/>
    <w:rsid w:val="009337A2"/>
    <w:rsid w:val="009453E0"/>
    <w:rsid w:val="00945586"/>
    <w:rsid w:val="00947757"/>
    <w:rsid w:val="00951AAC"/>
    <w:rsid w:val="0095468A"/>
    <w:rsid w:val="0095722D"/>
    <w:rsid w:val="0095759C"/>
    <w:rsid w:val="0096196F"/>
    <w:rsid w:val="00965EEE"/>
    <w:rsid w:val="00984A8B"/>
    <w:rsid w:val="00985AB0"/>
    <w:rsid w:val="00987A54"/>
    <w:rsid w:val="00987DF2"/>
    <w:rsid w:val="00996EDD"/>
    <w:rsid w:val="009A15FF"/>
    <w:rsid w:val="009A4E71"/>
    <w:rsid w:val="009A5576"/>
    <w:rsid w:val="009D6B36"/>
    <w:rsid w:val="009E1962"/>
    <w:rsid w:val="009E7AB8"/>
    <w:rsid w:val="009F177E"/>
    <w:rsid w:val="009F7C51"/>
    <w:rsid w:val="00A003EB"/>
    <w:rsid w:val="00A07F2F"/>
    <w:rsid w:val="00A124F5"/>
    <w:rsid w:val="00A1640E"/>
    <w:rsid w:val="00A224E2"/>
    <w:rsid w:val="00A26834"/>
    <w:rsid w:val="00A31F0A"/>
    <w:rsid w:val="00A339AF"/>
    <w:rsid w:val="00A34A3A"/>
    <w:rsid w:val="00A366A2"/>
    <w:rsid w:val="00A44F6E"/>
    <w:rsid w:val="00A45CD5"/>
    <w:rsid w:val="00A46722"/>
    <w:rsid w:val="00A46E9E"/>
    <w:rsid w:val="00A50066"/>
    <w:rsid w:val="00A507DF"/>
    <w:rsid w:val="00A52416"/>
    <w:rsid w:val="00A55AAD"/>
    <w:rsid w:val="00A55C35"/>
    <w:rsid w:val="00A568C5"/>
    <w:rsid w:val="00A570E1"/>
    <w:rsid w:val="00A63C78"/>
    <w:rsid w:val="00A71D41"/>
    <w:rsid w:val="00A82D1F"/>
    <w:rsid w:val="00A8469C"/>
    <w:rsid w:val="00A8639D"/>
    <w:rsid w:val="00A958D2"/>
    <w:rsid w:val="00A958E2"/>
    <w:rsid w:val="00A97F8A"/>
    <w:rsid w:val="00AA0BAF"/>
    <w:rsid w:val="00AA0C9E"/>
    <w:rsid w:val="00AA0FB5"/>
    <w:rsid w:val="00AA57DF"/>
    <w:rsid w:val="00AC1245"/>
    <w:rsid w:val="00AC34D3"/>
    <w:rsid w:val="00AC3EED"/>
    <w:rsid w:val="00AD31B7"/>
    <w:rsid w:val="00AD5B66"/>
    <w:rsid w:val="00AD5F77"/>
    <w:rsid w:val="00AE20FF"/>
    <w:rsid w:val="00AE2255"/>
    <w:rsid w:val="00AE438B"/>
    <w:rsid w:val="00AE7581"/>
    <w:rsid w:val="00B0108B"/>
    <w:rsid w:val="00B030F3"/>
    <w:rsid w:val="00B14C67"/>
    <w:rsid w:val="00B155E7"/>
    <w:rsid w:val="00B201A1"/>
    <w:rsid w:val="00B2204D"/>
    <w:rsid w:val="00B264E1"/>
    <w:rsid w:val="00B273AB"/>
    <w:rsid w:val="00B30AC3"/>
    <w:rsid w:val="00B31087"/>
    <w:rsid w:val="00B31B07"/>
    <w:rsid w:val="00B43ADA"/>
    <w:rsid w:val="00B46F27"/>
    <w:rsid w:val="00B50D5E"/>
    <w:rsid w:val="00B55681"/>
    <w:rsid w:val="00B56A6D"/>
    <w:rsid w:val="00B6675A"/>
    <w:rsid w:val="00B74922"/>
    <w:rsid w:val="00B77BB5"/>
    <w:rsid w:val="00B77E42"/>
    <w:rsid w:val="00B77FD6"/>
    <w:rsid w:val="00B81436"/>
    <w:rsid w:val="00B82876"/>
    <w:rsid w:val="00B87443"/>
    <w:rsid w:val="00B8749A"/>
    <w:rsid w:val="00B91268"/>
    <w:rsid w:val="00B94365"/>
    <w:rsid w:val="00BA12D7"/>
    <w:rsid w:val="00BA65FF"/>
    <w:rsid w:val="00BB1403"/>
    <w:rsid w:val="00BB2FCB"/>
    <w:rsid w:val="00BB4A3B"/>
    <w:rsid w:val="00BB5918"/>
    <w:rsid w:val="00BC1CDE"/>
    <w:rsid w:val="00BC2147"/>
    <w:rsid w:val="00BC30A2"/>
    <w:rsid w:val="00BC6BE0"/>
    <w:rsid w:val="00BC79FC"/>
    <w:rsid w:val="00BD134B"/>
    <w:rsid w:val="00BD3503"/>
    <w:rsid w:val="00BD4428"/>
    <w:rsid w:val="00BD5565"/>
    <w:rsid w:val="00BD7EC2"/>
    <w:rsid w:val="00BE3770"/>
    <w:rsid w:val="00BF3662"/>
    <w:rsid w:val="00BF44D5"/>
    <w:rsid w:val="00C03ED5"/>
    <w:rsid w:val="00C05BCD"/>
    <w:rsid w:val="00C077B6"/>
    <w:rsid w:val="00C117F6"/>
    <w:rsid w:val="00C11817"/>
    <w:rsid w:val="00C12151"/>
    <w:rsid w:val="00C1232B"/>
    <w:rsid w:val="00C149E5"/>
    <w:rsid w:val="00C15045"/>
    <w:rsid w:val="00C232D7"/>
    <w:rsid w:val="00C304BF"/>
    <w:rsid w:val="00C30EFE"/>
    <w:rsid w:val="00C335FB"/>
    <w:rsid w:val="00C36A78"/>
    <w:rsid w:val="00C509EB"/>
    <w:rsid w:val="00C53A55"/>
    <w:rsid w:val="00C55CF2"/>
    <w:rsid w:val="00C57A6F"/>
    <w:rsid w:val="00C667C8"/>
    <w:rsid w:val="00C7459C"/>
    <w:rsid w:val="00C76753"/>
    <w:rsid w:val="00C814BF"/>
    <w:rsid w:val="00C858BC"/>
    <w:rsid w:val="00C91144"/>
    <w:rsid w:val="00CA123D"/>
    <w:rsid w:val="00CA4423"/>
    <w:rsid w:val="00CA50A1"/>
    <w:rsid w:val="00CA5AFE"/>
    <w:rsid w:val="00CA6B7F"/>
    <w:rsid w:val="00CB56AE"/>
    <w:rsid w:val="00CB61D2"/>
    <w:rsid w:val="00CB6674"/>
    <w:rsid w:val="00CB7425"/>
    <w:rsid w:val="00CC1B2D"/>
    <w:rsid w:val="00CC211D"/>
    <w:rsid w:val="00CC2A90"/>
    <w:rsid w:val="00CC342B"/>
    <w:rsid w:val="00CD0E3C"/>
    <w:rsid w:val="00CD261B"/>
    <w:rsid w:val="00CD7B86"/>
    <w:rsid w:val="00CE2101"/>
    <w:rsid w:val="00CE4944"/>
    <w:rsid w:val="00CF1720"/>
    <w:rsid w:val="00CF588E"/>
    <w:rsid w:val="00CF715E"/>
    <w:rsid w:val="00D0187A"/>
    <w:rsid w:val="00D02EF5"/>
    <w:rsid w:val="00D04BBD"/>
    <w:rsid w:val="00D054DE"/>
    <w:rsid w:val="00D15400"/>
    <w:rsid w:val="00D1700F"/>
    <w:rsid w:val="00D24DFA"/>
    <w:rsid w:val="00D25B2D"/>
    <w:rsid w:val="00D376E2"/>
    <w:rsid w:val="00D424C0"/>
    <w:rsid w:val="00D42C72"/>
    <w:rsid w:val="00D438C9"/>
    <w:rsid w:val="00D4403F"/>
    <w:rsid w:val="00D50AE4"/>
    <w:rsid w:val="00D50B48"/>
    <w:rsid w:val="00D52BC1"/>
    <w:rsid w:val="00D534CA"/>
    <w:rsid w:val="00D571A9"/>
    <w:rsid w:val="00D57ABE"/>
    <w:rsid w:val="00D600B0"/>
    <w:rsid w:val="00D62C5F"/>
    <w:rsid w:val="00D73577"/>
    <w:rsid w:val="00D74F67"/>
    <w:rsid w:val="00D775EA"/>
    <w:rsid w:val="00D77D1E"/>
    <w:rsid w:val="00D83D06"/>
    <w:rsid w:val="00D94416"/>
    <w:rsid w:val="00D97E4D"/>
    <w:rsid w:val="00DA256C"/>
    <w:rsid w:val="00DA42C6"/>
    <w:rsid w:val="00DA54C5"/>
    <w:rsid w:val="00DA5C50"/>
    <w:rsid w:val="00DA5ECA"/>
    <w:rsid w:val="00DA61D2"/>
    <w:rsid w:val="00DB6583"/>
    <w:rsid w:val="00DC11A1"/>
    <w:rsid w:val="00DC13C0"/>
    <w:rsid w:val="00DC3C5F"/>
    <w:rsid w:val="00DC3C81"/>
    <w:rsid w:val="00DC5E88"/>
    <w:rsid w:val="00DC6239"/>
    <w:rsid w:val="00DC6729"/>
    <w:rsid w:val="00DD2C93"/>
    <w:rsid w:val="00DD33AA"/>
    <w:rsid w:val="00DD474B"/>
    <w:rsid w:val="00DD4DFD"/>
    <w:rsid w:val="00DD5E36"/>
    <w:rsid w:val="00DD7E3F"/>
    <w:rsid w:val="00DE1F1A"/>
    <w:rsid w:val="00DE5571"/>
    <w:rsid w:val="00DE6FC5"/>
    <w:rsid w:val="00DF458C"/>
    <w:rsid w:val="00DF5EB1"/>
    <w:rsid w:val="00DF7EA6"/>
    <w:rsid w:val="00DF7EAE"/>
    <w:rsid w:val="00E078EC"/>
    <w:rsid w:val="00E1062E"/>
    <w:rsid w:val="00E17068"/>
    <w:rsid w:val="00E244FA"/>
    <w:rsid w:val="00E247B0"/>
    <w:rsid w:val="00E24CE6"/>
    <w:rsid w:val="00E252DE"/>
    <w:rsid w:val="00E26BB1"/>
    <w:rsid w:val="00E27024"/>
    <w:rsid w:val="00E27FC9"/>
    <w:rsid w:val="00E35A5A"/>
    <w:rsid w:val="00E36250"/>
    <w:rsid w:val="00E40067"/>
    <w:rsid w:val="00E40F5B"/>
    <w:rsid w:val="00E42614"/>
    <w:rsid w:val="00E462DA"/>
    <w:rsid w:val="00E47DCC"/>
    <w:rsid w:val="00E50BD0"/>
    <w:rsid w:val="00E50D6F"/>
    <w:rsid w:val="00E52B1D"/>
    <w:rsid w:val="00E60A89"/>
    <w:rsid w:val="00E67B17"/>
    <w:rsid w:val="00E75DB6"/>
    <w:rsid w:val="00E81721"/>
    <w:rsid w:val="00E905E9"/>
    <w:rsid w:val="00E93BEA"/>
    <w:rsid w:val="00EA1CB4"/>
    <w:rsid w:val="00EA5FF6"/>
    <w:rsid w:val="00EA72B8"/>
    <w:rsid w:val="00EB0434"/>
    <w:rsid w:val="00EB38B2"/>
    <w:rsid w:val="00EC22EA"/>
    <w:rsid w:val="00ED5AE9"/>
    <w:rsid w:val="00ED718F"/>
    <w:rsid w:val="00EE068F"/>
    <w:rsid w:val="00EE2D87"/>
    <w:rsid w:val="00EF1CE5"/>
    <w:rsid w:val="00EF2514"/>
    <w:rsid w:val="00F05EEF"/>
    <w:rsid w:val="00F060BA"/>
    <w:rsid w:val="00F069E4"/>
    <w:rsid w:val="00F075A5"/>
    <w:rsid w:val="00F10948"/>
    <w:rsid w:val="00F15064"/>
    <w:rsid w:val="00F171B7"/>
    <w:rsid w:val="00F23755"/>
    <w:rsid w:val="00F25D4D"/>
    <w:rsid w:val="00F3128F"/>
    <w:rsid w:val="00F366EB"/>
    <w:rsid w:val="00F36DF7"/>
    <w:rsid w:val="00F37C2E"/>
    <w:rsid w:val="00F4006C"/>
    <w:rsid w:val="00F408E1"/>
    <w:rsid w:val="00F40E2B"/>
    <w:rsid w:val="00F44504"/>
    <w:rsid w:val="00F51519"/>
    <w:rsid w:val="00F515CF"/>
    <w:rsid w:val="00F51756"/>
    <w:rsid w:val="00F5727B"/>
    <w:rsid w:val="00F61285"/>
    <w:rsid w:val="00F61FED"/>
    <w:rsid w:val="00F65DD0"/>
    <w:rsid w:val="00F7259B"/>
    <w:rsid w:val="00F72A87"/>
    <w:rsid w:val="00F74137"/>
    <w:rsid w:val="00F770B2"/>
    <w:rsid w:val="00F8020F"/>
    <w:rsid w:val="00F838A6"/>
    <w:rsid w:val="00F83BE5"/>
    <w:rsid w:val="00F84387"/>
    <w:rsid w:val="00F85DCC"/>
    <w:rsid w:val="00F877F6"/>
    <w:rsid w:val="00FA0C86"/>
    <w:rsid w:val="00FA1D09"/>
    <w:rsid w:val="00FA25B1"/>
    <w:rsid w:val="00FA268E"/>
    <w:rsid w:val="00FD0094"/>
    <w:rsid w:val="00FD4F22"/>
    <w:rsid w:val="00FD7988"/>
    <w:rsid w:val="00FE04AE"/>
    <w:rsid w:val="00FE7089"/>
    <w:rsid w:val="00FF0DC0"/>
    <w:rsid w:val="00FF1816"/>
    <w:rsid w:val="00FF32EF"/>
    <w:rsid w:val="00FF6873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697D6"/>
  <w15:chartTrackingRefBased/>
  <w15:docId w15:val="{77594B1B-EDE9-4030-9983-9D76C33C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Plain Text,Plain Text"/>
    <w:qFormat/>
    <w:rsid w:val="002824B5"/>
    <w:pPr>
      <w:ind w:firstLine="709"/>
    </w:pPr>
    <w:rPr>
      <w:lang w:val="uk-UA"/>
    </w:rPr>
  </w:style>
  <w:style w:type="paragraph" w:styleId="1">
    <w:name w:val="heading 1"/>
    <w:aliases w:val="1 Заголовок"/>
    <w:basedOn w:val="a2"/>
    <w:next w:val="2"/>
    <w:link w:val="10"/>
    <w:uiPriority w:val="9"/>
    <w:qFormat/>
    <w:rsid w:val="00A46722"/>
    <w:pPr>
      <w:keepNext/>
      <w:keepLines/>
      <w:numPr>
        <w:numId w:val="3"/>
      </w:numPr>
      <w:spacing w:before="240" w:after="240"/>
      <w:ind w:firstLine="709"/>
      <w:contextualSpacing/>
      <w:jc w:val="left"/>
      <w:outlineLvl w:val="0"/>
    </w:pPr>
    <w:rPr>
      <w:rFonts w:eastAsiaTheme="majorEastAsia" w:cs="Times New Roman"/>
      <w:b/>
      <w:bCs/>
      <w:szCs w:val="32"/>
    </w:rPr>
  </w:style>
  <w:style w:type="paragraph" w:styleId="2">
    <w:name w:val="heading 2"/>
    <w:aliases w:val="2 Заголовок"/>
    <w:basedOn w:val="a2"/>
    <w:next w:val="3"/>
    <w:link w:val="20"/>
    <w:uiPriority w:val="9"/>
    <w:unhideWhenUsed/>
    <w:qFormat/>
    <w:rsid w:val="00A46722"/>
    <w:pPr>
      <w:keepNext/>
      <w:keepLines/>
      <w:numPr>
        <w:ilvl w:val="1"/>
        <w:numId w:val="3"/>
      </w:numPr>
      <w:spacing w:before="240" w:after="240"/>
      <w:ind w:firstLine="709"/>
      <w:contextualSpacing/>
      <w:outlineLvl w:val="1"/>
    </w:pPr>
    <w:rPr>
      <w:rFonts w:eastAsiaTheme="majorEastAsia" w:cs="Times New Roman"/>
      <w:b/>
    </w:rPr>
  </w:style>
  <w:style w:type="paragraph" w:styleId="3">
    <w:name w:val="heading 3"/>
    <w:aliases w:val="3 Заголовок"/>
    <w:basedOn w:val="a2"/>
    <w:next w:val="4"/>
    <w:link w:val="30"/>
    <w:uiPriority w:val="9"/>
    <w:unhideWhenUsed/>
    <w:qFormat/>
    <w:rsid w:val="00BC2147"/>
    <w:pPr>
      <w:keepNext/>
      <w:keepLines/>
      <w:numPr>
        <w:ilvl w:val="2"/>
        <w:numId w:val="3"/>
      </w:numPr>
      <w:spacing w:before="560" w:after="560"/>
      <w:ind w:firstLine="851"/>
      <w:contextualSpacing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aliases w:val="4 Заголовок"/>
    <w:basedOn w:val="a2"/>
    <w:next w:val="5"/>
    <w:link w:val="40"/>
    <w:uiPriority w:val="9"/>
    <w:unhideWhenUsed/>
    <w:rsid w:val="00BC2147"/>
    <w:pPr>
      <w:keepNext/>
      <w:keepLines/>
      <w:numPr>
        <w:ilvl w:val="3"/>
        <w:numId w:val="3"/>
      </w:numPr>
      <w:spacing w:before="560" w:after="560"/>
      <w:ind w:firstLine="851"/>
      <w:outlineLvl w:val="3"/>
    </w:pPr>
    <w:rPr>
      <w:rFonts w:eastAsiaTheme="majorEastAsia" w:cstheme="majorBidi"/>
      <w:b/>
      <w:iCs/>
    </w:rPr>
  </w:style>
  <w:style w:type="paragraph" w:styleId="5">
    <w:name w:val="heading 5"/>
    <w:aliases w:val="5 Заголовок"/>
    <w:basedOn w:val="a2"/>
    <w:next w:val="6"/>
    <w:link w:val="50"/>
    <w:uiPriority w:val="9"/>
    <w:unhideWhenUsed/>
    <w:rsid w:val="00BC2147"/>
    <w:pPr>
      <w:keepNext/>
      <w:keepLines/>
      <w:numPr>
        <w:ilvl w:val="4"/>
        <w:numId w:val="3"/>
      </w:numPr>
      <w:spacing w:before="560" w:after="560"/>
      <w:ind w:firstLine="851"/>
      <w:outlineLvl w:val="4"/>
    </w:pPr>
    <w:rPr>
      <w:rFonts w:eastAsiaTheme="majorEastAsia" w:cstheme="majorBidi"/>
      <w:b/>
    </w:rPr>
  </w:style>
  <w:style w:type="paragraph" w:styleId="6">
    <w:name w:val="heading 6"/>
    <w:aliases w:val="6 Заголовок"/>
    <w:basedOn w:val="a2"/>
    <w:next w:val="7"/>
    <w:link w:val="60"/>
    <w:uiPriority w:val="9"/>
    <w:unhideWhenUsed/>
    <w:rsid w:val="00BC2147"/>
    <w:pPr>
      <w:keepNext/>
      <w:keepLines/>
      <w:numPr>
        <w:ilvl w:val="5"/>
        <w:numId w:val="3"/>
      </w:numPr>
      <w:spacing w:before="560" w:after="560"/>
      <w:ind w:firstLine="851"/>
      <w:contextualSpacing/>
      <w:outlineLvl w:val="5"/>
    </w:pPr>
    <w:rPr>
      <w:rFonts w:eastAsiaTheme="majorEastAsia" w:cstheme="majorBidi"/>
      <w:b/>
    </w:rPr>
  </w:style>
  <w:style w:type="paragraph" w:styleId="7">
    <w:name w:val="heading 7"/>
    <w:aliases w:val="7 Заголовок"/>
    <w:basedOn w:val="a2"/>
    <w:next w:val="8"/>
    <w:link w:val="70"/>
    <w:uiPriority w:val="9"/>
    <w:unhideWhenUsed/>
    <w:rsid w:val="00BC2147"/>
    <w:pPr>
      <w:keepNext/>
      <w:keepLines/>
      <w:numPr>
        <w:ilvl w:val="6"/>
        <w:numId w:val="3"/>
      </w:numPr>
      <w:spacing w:before="560" w:after="560"/>
      <w:ind w:firstLine="851"/>
      <w:outlineLvl w:val="6"/>
    </w:pPr>
    <w:rPr>
      <w:rFonts w:eastAsiaTheme="majorEastAsia" w:cstheme="majorBidi"/>
      <w:b/>
      <w:iCs/>
    </w:rPr>
  </w:style>
  <w:style w:type="paragraph" w:styleId="8">
    <w:name w:val="heading 8"/>
    <w:aliases w:val="8 Заголовок"/>
    <w:basedOn w:val="a2"/>
    <w:next w:val="9"/>
    <w:link w:val="80"/>
    <w:uiPriority w:val="9"/>
    <w:unhideWhenUsed/>
    <w:rsid w:val="00BC2147"/>
    <w:pPr>
      <w:keepNext/>
      <w:keepLines/>
      <w:numPr>
        <w:ilvl w:val="7"/>
        <w:numId w:val="3"/>
      </w:numPr>
      <w:spacing w:before="560" w:after="560"/>
      <w:ind w:firstLine="851"/>
      <w:outlineLvl w:val="7"/>
    </w:pPr>
    <w:rPr>
      <w:rFonts w:eastAsiaTheme="majorEastAsia" w:cstheme="majorBidi"/>
      <w:b/>
      <w:szCs w:val="21"/>
    </w:rPr>
  </w:style>
  <w:style w:type="paragraph" w:styleId="9">
    <w:name w:val="heading 9"/>
    <w:aliases w:val="9 Заголовок"/>
    <w:basedOn w:val="a2"/>
    <w:next w:val="a2"/>
    <w:link w:val="90"/>
    <w:uiPriority w:val="9"/>
    <w:unhideWhenUsed/>
    <w:rsid w:val="00BC2147"/>
    <w:pPr>
      <w:keepNext/>
      <w:keepLines/>
      <w:numPr>
        <w:ilvl w:val="8"/>
        <w:numId w:val="3"/>
      </w:numPr>
      <w:spacing w:before="560" w:after="560"/>
      <w:ind w:firstLine="851"/>
      <w:outlineLvl w:val="8"/>
    </w:pPr>
    <w:rPr>
      <w:rFonts w:eastAsiaTheme="majorEastAsia" w:cstheme="majorBidi"/>
      <w:b/>
      <w:iCs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rsid w:val="00512F73"/>
    <w:pPr>
      <w:contextualSpacing/>
    </w:pPr>
  </w:style>
  <w:style w:type="paragraph" w:styleId="a8">
    <w:name w:val="List"/>
    <w:basedOn w:val="a2"/>
    <w:uiPriority w:val="99"/>
    <w:semiHidden/>
    <w:unhideWhenUsed/>
    <w:rsid w:val="0055209C"/>
    <w:pPr>
      <w:contextualSpacing/>
    </w:pPr>
  </w:style>
  <w:style w:type="paragraph" w:styleId="21">
    <w:name w:val="List 2"/>
    <w:basedOn w:val="a2"/>
    <w:uiPriority w:val="99"/>
    <w:semiHidden/>
    <w:unhideWhenUsed/>
    <w:rsid w:val="0055209C"/>
    <w:pPr>
      <w:contextualSpacing/>
    </w:pPr>
  </w:style>
  <w:style w:type="paragraph" w:styleId="31">
    <w:name w:val="List 3"/>
    <w:basedOn w:val="a2"/>
    <w:uiPriority w:val="99"/>
    <w:semiHidden/>
    <w:unhideWhenUsed/>
    <w:rsid w:val="0055209C"/>
    <w:pPr>
      <w:contextualSpacing/>
    </w:pPr>
  </w:style>
  <w:style w:type="paragraph" w:styleId="41">
    <w:name w:val="List 4"/>
    <w:basedOn w:val="a2"/>
    <w:uiPriority w:val="99"/>
    <w:semiHidden/>
    <w:unhideWhenUsed/>
    <w:rsid w:val="0055209C"/>
    <w:pPr>
      <w:contextualSpacing/>
    </w:pPr>
  </w:style>
  <w:style w:type="paragraph" w:styleId="51">
    <w:name w:val="List 5"/>
    <w:basedOn w:val="a2"/>
    <w:uiPriority w:val="99"/>
    <w:semiHidden/>
    <w:unhideWhenUsed/>
    <w:rsid w:val="0055209C"/>
    <w:pPr>
      <w:contextualSpacing/>
    </w:pPr>
  </w:style>
  <w:style w:type="character" w:customStyle="1" w:styleId="10">
    <w:name w:val="Заголовок 1 Знак"/>
    <w:aliases w:val="1 Заголовок Знак"/>
    <w:basedOn w:val="a3"/>
    <w:link w:val="1"/>
    <w:uiPriority w:val="9"/>
    <w:rsid w:val="00A46722"/>
    <w:rPr>
      <w:rFonts w:eastAsiaTheme="majorEastAsia" w:cs="Times New Roman"/>
      <w:b/>
      <w:bCs/>
      <w:szCs w:val="32"/>
      <w:lang w:val="uk-UA"/>
    </w:rPr>
  </w:style>
  <w:style w:type="character" w:customStyle="1" w:styleId="20">
    <w:name w:val="Заголовок 2 Знак"/>
    <w:aliases w:val="2 Заголовок Знак"/>
    <w:basedOn w:val="a3"/>
    <w:link w:val="2"/>
    <w:uiPriority w:val="9"/>
    <w:rsid w:val="00A46722"/>
    <w:rPr>
      <w:rFonts w:eastAsiaTheme="majorEastAsia" w:cs="Times New Roman"/>
      <w:b/>
      <w:lang w:val="uk-UA"/>
    </w:rPr>
  </w:style>
  <w:style w:type="character" w:customStyle="1" w:styleId="30">
    <w:name w:val="Заголовок 3 Знак"/>
    <w:aliases w:val="3 Заголовок Знак"/>
    <w:basedOn w:val="a3"/>
    <w:link w:val="3"/>
    <w:uiPriority w:val="9"/>
    <w:rsid w:val="00BC2147"/>
    <w:rPr>
      <w:rFonts w:eastAsiaTheme="majorEastAsia" w:cstheme="majorBidi"/>
      <w:b/>
      <w:szCs w:val="24"/>
      <w:lang w:val="uk-UA"/>
    </w:rPr>
  </w:style>
  <w:style w:type="paragraph" w:styleId="a">
    <w:name w:val="List Bullet"/>
    <w:basedOn w:val="a2"/>
    <w:uiPriority w:val="99"/>
    <w:semiHidden/>
    <w:unhideWhenUsed/>
    <w:rsid w:val="0055209C"/>
    <w:pPr>
      <w:numPr>
        <w:numId w:val="4"/>
      </w:numPr>
      <w:ind w:left="0" w:firstLine="851"/>
      <w:contextualSpacing/>
    </w:pPr>
  </w:style>
  <w:style w:type="paragraph" w:styleId="a9">
    <w:name w:val="Title"/>
    <w:basedOn w:val="a2"/>
    <w:next w:val="a2"/>
    <w:link w:val="aa"/>
    <w:uiPriority w:val="10"/>
    <w:rsid w:val="00512F7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aliases w:val="4 Заголовок Знак"/>
    <w:basedOn w:val="a3"/>
    <w:link w:val="4"/>
    <w:uiPriority w:val="9"/>
    <w:rsid w:val="00BC2147"/>
    <w:rPr>
      <w:rFonts w:eastAsiaTheme="majorEastAsia" w:cstheme="majorBidi"/>
      <w:b/>
      <w:iCs/>
      <w:lang w:val="uk-UA"/>
    </w:rPr>
  </w:style>
  <w:style w:type="character" w:customStyle="1" w:styleId="aa">
    <w:name w:val="Заголовок Знак"/>
    <w:basedOn w:val="a3"/>
    <w:link w:val="a9"/>
    <w:uiPriority w:val="10"/>
    <w:rsid w:val="00512F73"/>
    <w:rPr>
      <w:rFonts w:eastAsiaTheme="majorEastAsia" w:cstheme="majorBidi"/>
      <w:spacing w:val="-10"/>
      <w:kern w:val="28"/>
      <w:sz w:val="56"/>
      <w:szCs w:val="56"/>
      <w:lang w:val="uk-UA"/>
    </w:rPr>
  </w:style>
  <w:style w:type="paragraph" w:styleId="ab">
    <w:name w:val="Subtitle"/>
    <w:basedOn w:val="a2"/>
    <w:next w:val="a2"/>
    <w:link w:val="ac"/>
    <w:uiPriority w:val="11"/>
    <w:rsid w:val="00512F73"/>
    <w:pPr>
      <w:numPr>
        <w:ilvl w:val="1"/>
      </w:numPr>
      <w:spacing w:after="160"/>
      <w:ind w:firstLine="851"/>
    </w:pPr>
    <w:rPr>
      <w:rFonts w:eastAsiaTheme="minorEastAsia"/>
      <w:spacing w:val="15"/>
      <w:szCs w:val="22"/>
    </w:rPr>
  </w:style>
  <w:style w:type="paragraph" w:styleId="11">
    <w:name w:val="toc 1"/>
    <w:basedOn w:val="a2"/>
    <w:next w:val="a2"/>
    <w:uiPriority w:val="39"/>
    <w:unhideWhenUsed/>
    <w:rsid w:val="00CB6674"/>
    <w:pPr>
      <w:spacing w:after="120"/>
    </w:pPr>
  </w:style>
  <w:style w:type="paragraph" w:styleId="22">
    <w:name w:val="toc 2"/>
    <w:basedOn w:val="a2"/>
    <w:next w:val="a2"/>
    <w:uiPriority w:val="39"/>
    <w:unhideWhenUsed/>
    <w:rsid w:val="00512F73"/>
    <w:pPr>
      <w:spacing w:after="120"/>
    </w:pPr>
  </w:style>
  <w:style w:type="paragraph" w:styleId="32">
    <w:name w:val="toc 3"/>
    <w:basedOn w:val="a2"/>
    <w:next w:val="a2"/>
    <w:uiPriority w:val="39"/>
    <w:unhideWhenUsed/>
    <w:rsid w:val="00512F73"/>
    <w:pPr>
      <w:spacing w:after="120"/>
    </w:pPr>
  </w:style>
  <w:style w:type="paragraph" w:styleId="42">
    <w:name w:val="toc 4"/>
    <w:basedOn w:val="a2"/>
    <w:next w:val="a2"/>
    <w:uiPriority w:val="39"/>
    <w:unhideWhenUsed/>
    <w:rsid w:val="00512F73"/>
    <w:pPr>
      <w:spacing w:after="120"/>
    </w:pPr>
  </w:style>
  <w:style w:type="paragraph" w:styleId="ad">
    <w:name w:val="header"/>
    <w:basedOn w:val="a2"/>
    <w:link w:val="ae"/>
    <w:uiPriority w:val="99"/>
    <w:unhideWhenUsed/>
    <w:rsid w:val="00BC1CDE"/>
    <w:pPr>
      <w:ind w:firstLine="0"/>
      <w:jc w:val="center"/>
    </w:pPr>
  </w:style>
  <w:style w:type="character" w:customStyle="1" w:styleId="ae">
    <w:name w:val="Верхний колонтитул Знак"/>
    <w:basedOn w:val="a3"/>
    <w:link w:val="ad"/>
    <w:uiPriority w:val="99"/>
    <w:rsid w:val="00BC1CDE"/>
    <w:rPr>
      <w:lang w:val="uk-UA"/>
    </w:rPr>
  </w:style>
  <w:style w:type="paragraph" w:styleId="af">
    <w:name w:val="footer"/>
    <w:basedOn w:val="a2"/>
    <w:link w:val="af0"/>
    <w:uiPriority w:val="99"/>
    <w:unhideWhenUsed/>
    <w:rsid w:val="008C5CAB"/>
    <w:pPr>
      <w:ind w:firstLine="0"/>
      <w:jc w:val="center"/>
    </w:pPr>
  </w:style>
  <w:style w:type="character" w:customStyle="1" w:styleId="af0">
    <w:name w:val="Нижний колонтитул Знак"/>
    <w:basedOn w:val="a3"/>
    <w:link w:val="af"/>
    <w:uiPriority w:val="99"/>
    <w:rsid w:val="008C5CAB"/>
  </w:style>
  <w:style w:type="character" w:styleId="af1">
    <w:name w:val="Hyperlink"/>
    <w:basedOn w:val="a3"/>
    <w:uiPriority w:val="99"/>
    <w:unhideWhenUsed/>
    <w:rsid w:val="00FF1816"/>
    <w:rPr>
      <w:rFonts w:ascii="Times New Roman" w:hAnsi="Times New Roman"/>
      <w:color w:val="auto"/>
      <w:sz w:val="28"/>
      <w:u w:val="single"/>
    </w:rPr>
  </w:style>
  <w:style w:type="paragraph" w:styleId="af2">
    <w:name w:val="Balloon Text"/>
    <w:basedOn w:val="a2"/>
    <w:link w:val="af3"/>
    <w:uiPriority w:val="99"/>
    <w:semiHidden/>
    <w:unhideWhenUsed/>
    <w:rsid w:val="003B26D7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3B26D7"/>
    <w:rPr>
      <w:rFonts w:ascii="Segoe UI" w:hAnsi="Segoe UI" w:cs="Segoe UI"/>
      <w:noProof/>
      <w:color w:val="000000" w:themeColor="text1"/>
      <w:sz w:val="18"/>
      <w:szCs w:val="18"/>
    </w:rPr>
  </w:style>
  <w:style w:type="table" w:styleId="af4">
    <w:name w:val="Table Grid"/>
    <w:basedOn w:val="a4"/>
    <w:uiPriority w:val="39"/>
    <w:rsid w:val="00802BA9"/>
    <w:pPr>
      <w:spacing w:line="240" w:lineRule="auto"/>
      <w:ind w:firstLine="0"/>
      <w:jc w:val="left"/>
    </w:pPr>
    <w:rPr>
      <w:sz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character" w:styleId="af5">
    <w:name w:val="Placeholder Text"/>
    <w:basedOn w:val="a3"/>
    <w:uiPriority w:val="99"/>
    <w:semiHidden/>
    <w:rsid w:val="003B26D7"/>
    <w:rPr>
      <w:color w:val="808080"/>
    </w:rPr>
  </w:style>
  <w:style w:type="paragraph" w:customStyle="1" w:styleId="af6">
    <w:name w:val="Зображення"/>
    <w:basedOn w:val="a2"/>
    <w:next w:val="af7"/>
    <w:link w:val="Char"/>
    <w:qFormat/>
    <w:rsid w:val="00FF1816"/>
    <w:pPr>
      <w:keepNext/>
      <w:spacing w:before="280"/>
      <w:ind w:firstLine="0"/>
      <w:jc w:val="center"/>
    </w:pPr>
    <w:rPr>
      <w:lang w:eastAsia="ru-RU"/>
    </w:rPr>
  </w:style>
  <w:style w:type="character" w:customStyle="1" w:styleId="Char">
    <w:name w:val="Зображення Char"/>
    <w:basedOn w:val="a3"/>
    <w:link w:val="af6"/>
    <w:rsid w:val="0055209C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af8">
    <w:name w:val="Підпис Таблиці"/>
    <w:basedOn w:val="a2"/>
    <w:next w:val="a2"/>
    <w:link w:val="Char0"/>
    <w:qFormat/>
    <w:rsid w:val="00FD0094"/>
    <w:pPr>
      <w:keepNext/>
      <w:spacing w:before="280"/>
      <w:jc w:val="left"/>
    </w:pPr>
  </w:style>
  <w:style w:type="character" w:customStyle="1" w:styleId="Char0">
    <w:name w:val="Підпис Таблиці Char"/>
    <w:basedOn w:val="a3"/>
    <w:link w:val="af8"/>
    <w:rsid w:val="00FD0094"/>
    <w:rPr>
      <w:lang w:val="uk-UA"/>
    </w:rPr>
  </w:style>
  <w:style w:type="character" w:customStyle="1" w:styleId="ac">
    <w:name w:val="Подзаголовок Знак"/>
    <w:basedOn w:val="a3"/>
    <w:link w:val="ab"/>
    <w:uiPriority w:val="11"/>
    <w:rsid w:val="00512F73"/>
    <w:rPr>
      <w:rFonts w:eastAsiaTheme="minorEastAsia"/>
      <w:spacing w:val="15"/>
      <w:szCs w:val="22"/>
      <w:lang w:val="uk-UA"/>
    </w:rPr>
  </w:style>
  <w:style w:type="paragraph" w:styleId="23">
    <w:name w:val="Quote"/>
    <w:basedOn w:val="a2"/>
    <w:next w:val="a2"/>
    <w:link w:val="24"/>
    <w:uiPriority w:val="29"/>
    <w:rsid w:val="00512F73"/>
    <w:rPr>
      <w:iCs/>
    </w:rPr>
  </w:style>
  <w:style w:type="paragraph" w:customStyle="1" w:styleId="af9">
    <w:name w:val="Формула"/>
    <w:basedOn w:val="a2"/>
    <w:next w:val="a2"/>
    <w:link w:val="Char1"/>
    <w:qFormat/>
    <w:rsid w:val="00DC3C5F"/>
    <w:pPr>
      <w:tabs>
        <w:tab w:val="center" w:pos="4253"/>
        <w:tab w:val="right" w:pos="8789"/>
      </w:tabs>
      <w:spacing w:before="240" w:after="240"/>
      <w:jc w:val="center"/>
    </w:pPr>
    <w:rPr>
      <w:noProof/>
      <w:lang w:val="en-US"/>
    </w:rPr>
  </w:style>
  <w:style w:type="character" w:customStyle="1" w:styleId="Char1">
    <w:name w:val="Формула Char"/>
    <w:basedOn w:val="a3"/>
    <w:link w:val="af9"/>
    <w:rsid w:val="00DC3C5F"/>
    <w:rPr>
      <w:noProof/>
      <w:lang w:val="en-US"/>
    </w:rPr>
  </w:style>
  <w:style w:type="paragraph" w:styleId="af7">
    <w:name w:val="caption"/>
    <w:aliases w:val="Підпис"/>
    <w:basedOn w:val="a2"/>
    <w:next w:val="a2"/>
    <w:uiPriority w:val="35"/>
    <w:unhideWhenUsed/>
    <w:qFormat/>
    <w:rsid w:val="00EC22EA"/>
    <w:pPr>
      <w:spacing w:after="120"/>
      <w:ind w:firstLine="0"/>
      <w:jc w:val="center"/>
    </w:pPr>
    <w:rPr>
      <w:iCs/>
      <w:szCs w:val="18"/>
    </w:rPr>
  </w:style>
  <w:style w:type="paragraph" w:customStyle="1" w:styleId="afa">
    <w:name w:val="Код"/>
    <w:basedOn w:val="a2"/>
    <w:link w:val="Char2"/>
    <w:qFormat/>
    <w:rsid w:val="00802BA9"/>
    <w:pPr>
      <w:ind w:firstLine="0"/>
      <w:jc w:val="left"/>
    </w:pPr>
    <w:rPr>
      <w:rFonts w:ascii="Consolas" w:hAnsi="Consolas"/>
      <w:noProof/>
      <w:sz w:val="20"/>
      <w:szCs w:val="20"/>
      <w:lang w:val="en-US"/>
    </w:rPr>
  </w:style>
  <w:style w:type="character" w:customStyle="1" w:styleId="Char2">
    <w:name w:val="Код Char"/>
    <w:basedOn w:val="a3"/>
    <w:link w:val="afa"/>
    <w:rsid w:val="00512F73"/>
    <w:rPr>
      <w:rFonts w:ascii="Consolas" w:hAnsi="Consolas"/>
      <w:noProof/>
      <w:color w:val="000000" w:themeColor="text1"/>
      <w:sz w:val="20"/>
      <w:szCs w:val="20"/>
      <w:lang w:val="en-US"/>
    </w:rPr>
  </w:style>
  <w:style w:type="character" w:customStyle="1" w:styleId="24">
    <w:name w:val="Цитата 2 Знак"/>
    <w:basedOn w:val="a3"/>
    <w:link w:val="23"/>
    <w:uiPriority w:val="29"/>
    <w:rsid w:val="00512F73"/>
    <w:rPr>
      <w:iCs/>
      <w:lang w:val="uk-UA"/>
    </w:rPr>
  </w:style>
  <w:style w:type="paragraph" w:customStyle="1" w:styleId="a1">
    <w:name w:val="Список Маркований"/>
    <w:basedOn w:val="a2"/>
    <w:link w:val="Char3"/>
    <w:qFormat/>
    <w:rsid w:val="001E1F8A"/>
    <w:pPr>
      <w:numPr>
        <w:numId w:val="1"/>
      </w:numPr>
      <w:ind w:left="0" w:firstLine="709"/>
    </w:pPr>
  </w:style>
  <w:style w:type="character" w:customStyle="1" w:styleId="50">
    <w:name w:val="Заголовок 5 Знак"/>
    <w:aliases w:val="5 Заголовок Знак"/>
    <w:basedOn w:val="a3"/>
    <w:link w:val="5"/>
    <w:uiPriority w:val="9"/>
    <w:rsid w:val="00BC2147"/>
    <w:rPr>
      <w:rFonts w:eastAsiaTheme="majorEastAsia" w:cstheme="majorBidi"/>
      <w:b/>
      <w:lang w:val="uk-UA"/>
    </w:rPr>
  </w:style>
  <w:style w:type="character" w:customStyle="1" w:styleId="Char3">
    <w:name w:val="Список Маркований Char"/>
    <w:basedOn w:val="a3"/>
    <w:link w:val="a1"/>
    <w:rsid w:val="001E1F8A"/>
    <w:rPr>
      <w:lang w:val="uk-UA"/>
    </w:rPr>
  </w:style>
  <w:style w:type="paragraph" w:customStyle="1" w:styleId="a0">
    <w:name w:val="Список Нумерований"/>
    <w:basedOn w:val="a2"/>
    <w:link w:val="Char4"/>
    <w:qFormat/>
    <w:rsid w:val="00AE2255"/>
    <w:pPr>
      <w:numPr>
        <w:numId w:val="2"/>
      </w:numPr>
      <w:ind w:left="0" w:firstLine="851"/>
    </w:pPr>
  </w:style>
  <w:style w:type="character" w:customStyle="1" w:styleId="60">
    <w:name w:val="Заголовок 6 Знак"/>
    <w:aliases w:val="6 Заголовок Знак"/>
    <w:basedOn w:val="a3"/>
    <w:link w:val="6"/>
    <w:uiPriority w:val="9"/>
    <w:rsid w:val="00BC2147"/>
    <w:rPr>
      <w:rFonts w:eastAsiaTheme="majorEastAsia" w:cstheme="majorBidi"/>
      <w:b/>
      <w:lang w:val="uk-UA"/>
    </w:rPr>
  </w:style>
  <w:style w:type="character" w:customStyle="1" w:styleId="Char4">
    <w:name w:val="Список Нумерований Char"/>
    <w:basedOn w:val="a3"/>
    <w:link w:val="a0"/>
    <w:rsid w:val="00512F73"/>
    <w:rPr>
      <w:lang w:val="uk-UA"/>
    </w:rPr>
  </w:style>
  <w:style w:type="character" w:customStyle="1" w:styleId="70">
    <w:name w:val="Заголовок 7 Знак"/>
    <w:aliases w:val="7 Заголовок Знак"/>
    <w:basedOn w:val="a3"/>
    <w:link w:val="7"/>
    <w:uiPriority w:val="9"/>
    <w:rsid w:val="00BC2147"/>
    <w:rPr>
      <w:rFonts w:eastAsiaTheme="majorEastAsia" w:cstheme="majorBidi"/>
      <w:b/>
      <w:iCs/>
      <w:lang w:val="uk-UA"/>
    </w:rPr>
  </w:style>
  <w:style w:type="character" w:customStyle="1" w:styleId="80">
    <w:name w:val="Заголовок 8 Знак"/>
    <w:aliases w:val="8 Заголовок Знак"/>
    <w:basedOn w:val="a3"/>
    <w:link w:val="8"/>
    <w:uiPriority w:val="9"/>
    <w:rsid w:val="00BC2147"/>
    <w:rPr>
      <w:rFonts w:eastAsiaTheme="majorEastAsia" w:cstheme="majorBidi"/>
      <w:b/>
      <w:szCs w:val="21"/>
      <w:lang w:val="uk-UA"/>
    </w:rPr>
  </w:style>
  <w:style w:type="character" w:customStyle="1" w:styleId="90">
    <w:name w:val="Заголовок 9 Знак"/>
    <w:aliases w:val="9 Заголовок Знак"/>
    <w:basedOn w:val="a3"/>
    <w:link w:val="9"/>
    <w:uiPriority w:val="9"/>
    <w:rsid w:val="00BC2147"/>
    <w:rPr>
      <w:rFonts w:eastAsiaTheme="majorEastAsia" w:cstheme="majorBidi"/>
      <w:b/>
      <w:iCs/>
      <w:szCs w:val="21"/>
      <w:lang w:val="uk-UA"/>
    </w:rPr>
  </w:style>
  <w:style w:type="paragraph" w:styleId="afb">
    <w:name w:val="Plain Text"/>
    <w:basedOn w:val="a2"/>
    <w:link w:val="afc"/>
    <w:uiPriority w:val="99"/>
    <w:semiHidden/>
    <w:unhideWhenUsed/>
    <w:rsid w:val="00CB7425"/>
    <w:rPr>
      <w:rFonts w:ascii="Consolas" w:hAnsi="Consolas"/>
      <w:sz w:val="20"/>
      <w:szCs w:val="21"/>
    </w:rPr>
  </w:style>
  <w:style w:type="character" w:customStyle="1" w:styleId="afc">
    <w:name w:val="Текст Знак"/>
    <w:basedOn w:val="a3"/>
    <w:link w:val="afb"/>
    <w:uiPriority w:val="99"/>
    <w:semiHidden/>
    <w:rsid w:val="00CB7425"/>
    <w:rPr>
      <w:rFonts w:ascii="Consolas" w:hAnsi="Consolas"/>
      <w:sz w:val="20"/>
      <w:szCs w:val="21"/>
      <w:lang w:val="uk-UA"/>
    </w:rPr>
  </w:style>
  <w:style w:type="paragraph" w:styleId="afd">
    <w:name w:val="TOC Heading"/>
    <w:basedOn w:val="1"/>
    <w:next w:val="a2"/>
    <w:uiPriority w:val="39"/>
    <w:unhideWhenUsed/>
    <w:rsid w:val="00CB6674"/>
    <w:pPr>
      <w:numPr>
        <w:numId w:val="0"/>
      </w:numPr>
      <w:spacing w:after="0"/>
      <w:contextualSpacing w:val="0"/>
      <w:outlineLvl w:val="9"/>
    </w:pPr>
    <w:rPr>
      <w:rFonts w:cstheme="majorBidi"/>
      <w:bCs w:val="0"/>
    </w:rPr>
  </w:style>
  <w:style w:type="paragraph" w:styleId="52">
    <w:name w:val="toc 5"/>
    <w:basedOn w:val="a2"/>
    <w:next w:val="a2"/>
    <w:autoRedefine/>
    <w:uiPriority w:val="39"/>
    <w:semiHidden/>
    <w:unhideWhenUsed/>
    <w:rsid w:val="00CB7425"/>
    <w:pPr>
      <w:spacing w:after="100"/>
      <w:ind w:left="1120"/>
    </w:pPr>
  </w:style>
  <w:style w:type="character" w:customStyle="1" w:styleId="a7">
    <w:name w:val="Абзац списка Знак"/>
    <w:basedOn w:val="a3"/>
    <w:link w:val="a6"/>
    <w:uiPriority w:val="34"/>
    <w:rsid w:val="00587839"/>
    <w:rPr>
      <w:lang w:val="uk-UA"/>
    </w:rPr>
  </w:style>
  <w:style w:type="paragraph" w:styleId="afe">
    <w:name w:val="No Spacing"/>
    <w:uiPriority w:val="1"/>
    <w:rsid w:val="00AD5F77"/>
    <w:pPr>
      <w:spacing w:line="240" w:lineRule="auto"/>
      <w:ind w:firstLine="709"/>
    </w:pPr>
    <w:rPr>
      <w:lang w:val="uk-UA"/>
    </w:rPr>
  </w:style>
  <w:style w:type="paragraph" w:styleId="aff">
    <w:name w:val="Revision"/>
    <w:hidden/>
    <w:uiPriority w:val="99"/>
    <w:semiHidden/>
    <w:rsid w:val="00CC211D"/>
    <w:pPr>
      <w:spacing w:line="240" w:lineRule="auto"/>
      <w:ind w:firstLine="0"/>
      <w:jc w:val="left"/>
    </w:pPr>
    <w:rPr>
      <w:lang w:val="uk-UA"/>
    </w:rPr>
  </w:style>
  <w:style w:type="character" w:styleId="aff0">
    <w:name w:val="annotation reference"/>
    <w:basedOn w:val="a3"/>
    <w:uiPriority w:val="99"/>
    <w:semiHidden/>
    <w:unhideWhenUsed/>
    <w:rsid w:val="00A63C78"/>
    <w:rPr>
      <w:sz w:val="16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A63C78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3"/>
    <w:link w:val="aff1"/>
    <w:uiPriority w:val="99"/>
    <w:semiHidden/>
    <w:rsid w:val="00A63C78"/>
    <w:rPr>
      <w:sz w:val="20"/>
      <w:szCs w:val="20"/>
      <w:lang w:val="uk-UA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63C78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A63C78"/>
    <w:rPr>
      <w:b/>
      <w:bCs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legram%20Deskto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33617-2E06-46BE-88C5-E93A68A7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</TotalTime>
  <Pages>17</Pages>
  <Words>3308</Words>
  <Characters>18861</Characters>
  <Application>Microsoft Office Word</Application>
  <DocSecurity>0</DocSecurity>
  <Lines>157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Sudakov</dc:creator>
  <cp:keywords/>
  <dc:description/>
  <cp:lastModifiedBy>RePack by Diakov</cp:lastModifiedBy>
  <cp:revision>2</cp:revision>
  <cp:lastPrinted>2019-06-07T07:36:00Z</cp:lastPrinted>
  <dcterms:created xsi:type="dcterms:W3CDTF">2019-06-07T07:37:00Z</dcterms:created>
  <dcterms:modified xsi:type="dcterms:W3CDTF">2019-06-07T07:37:00Z</dcterms:modified>
</cp:coreProperties>
</file>